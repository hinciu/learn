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FFD" w:rsidRDefault="00F74451" w:rsidP="00DE79FA">
      <w:pPr>
        <w:rPr>
          <w:noProof/>
        </w:rPr>
      </w:pPr>
      <w:bookmarkStart w:id="0" w:name="_GoBack"/>
      <w:r>
        <w:rPr>
          <w:noProof/>
          <w:lang w:val="ro-RO" w:eastAsia="ro-RO"/>
        </w:rPr>
        <w:drawing>
          <wp:anchor distT="0" distB="0" distL="114300" distR="114300" simplePos="0" relativeHeight="251655680" behindDoc="1" locked="0" layoutInCell="1" allowOverlap="1" wp14:anchorId="49109989" wp14:editId="1CDEF291">
            <wp:simplePos x="0" y="0"/>
            <wp:positionH relativeFrom="column">
              <wp:posOffset>-914400</wp:posOffset>
            </wp:positionH>
            <wp:positionV relativeFrom="paragraph">
              <wp:posOffset>-943610</wp:posOffset>
            </wp:positionV>
            <wp:extent cx="7597775" cy="10744200"/>
            <wp:effectExtent l="0" t="0" r="3175" b="0"/>
            <wp:wrapNone/>
            <wp:docPr id="15" name="Picture 0" descr="cover_portrait_WORD_21x29.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ver_portrait_WORD_21x29.7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0C5754" wp14:editId="647F0343">
                <wp:simplePos x="0" y="0"/>
                <wp:positionH relativeFrom="column">
                  <wp:posOffset>0</wp:posOffset>
                </wp:positionH>
                <wp:positionV relativeFrom="paragraph">
                  <wp:posOffset>9372600</wp:posOffset>
                </wp:positionV>
                <wp:extent cx="2971800" cy="266700"/>
                <wp:effectExtent l="0" t="0" r="0" b="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2FE" w:rsidRPr="00210D0F" w:rsidRDefault="007302FE" w:rsidP="00ED7BE9">
                            <w:pPr>
                              <w:pStyle w:val="Copyright"/>
                            </w:pPr>
                            <w:r>
                              <w:t>© 2011</w:t>
                            </w:r>
                            <w:r w:rsidRPr="00210D0F">
                              <w:t xml:space="preserve"> Endava</w:t>
                            </w:r>
                          </w:p>
                        </w:txbxContent>
                      </wps:txbx>
                      <wps:bodyPr rot="0" vert="horz" wrap="square" lIns="0" tIns="9144" rIns="0" bIns="9144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738pt;width:234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" filled="f" stroked="f">
                <v:textbox inset="0,.72pt,0,.72pt">
                  <w:txbxContent>
                    <w:p w:rsidR="00670101" w:rsidRPr="00210D0F" w:rsidRDefault="00670101" w:rsidP="00ED7BE9">
                      <w:pPr>
                        <w:pStyle w:val="Copyright"/>
                      </w:pPr>
                      <w:r>
                        <w:t>© 2011</w:t>
                      </w:r>
                      <w:r w:rsidRPr="00210D0F">
                        <w:t xml:space="preserve"> Endava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AD01B2" wp14:editId="4326FA22">
                <wp:simplePos x="0" y="0"/>
                <wp:positionH relativeFrom="column">
                  <wp:posOffset>-1390650</wp:posOffset>
                </wp:positionH>
                <wp:positionV relativeFrom="paragraph">
                  <wp:posOffset>2083435</wp:posOffset>
                </wp:positionV>
                <wp:extent cx="5400675" cy="933450"/>
                <wp:effectExtent l="0" t="6985" r="0" b="254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9334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-109.5pt;margin-top:164.05pt;width:425.25pt;height:7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" stroked="f"/>
            </w:pict>
          </mc:Fallback>
        </mc:AlternateContent>
      </w:r>
    </w:p>
    <w:tbl>
      <w:tblPr>
        <w:tblpPr w:leftFromText="180" w:rightFromText="180" w:vertAnchor="text" w:horzAnchor="margin" w:tblpXSpec="center" w:tblpY="5613"/>
        <w:tblW w:w="5440" w:type="pct"/>
        <w:tblCellMar>
          <w:left w:w="0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912"/>
        <w:gridCol w:w="5441"/>
        <w:gridCol w:w="1010"/>
        <w:gridCol w:w="2178"/>
      </w:tblGrid>
      <w:tr w:rsidR="00C20C05" w:rsidTr="00C20C05">
        <w:tc>
          <w:tcPr>
            <w:tcW w:w="907" w:type="pct"/>
          </w:tcPr>
          <w:p w:rsidR="00C20C05" w:rsidRPr="00845C71" w:rsidRDefault="00C20C05" w:rsidP="00CC1E7F">
            <w:pPr>
              <w:pStyle w:val="Subtitlelongdocument2"/>
              <w:ind w:left="142"/>
            </w:pPr>
            <w:r>
              <w:t>Project:</w:t>
            </w:r>
          </w:p>
        </w:tc>
        <w:tc>
          <w:tcPr>
            <w:tcW w:w="4093" w:type="pct"/>
            <w:gridSpan w:val="3"/>
          </w:tcPr>
          <w:p w:rsidR="00C20C05" w:rsidRPr="00845C71" w:rsidRDefault="00C20C05" w:rsidP="00CC1E7F">
            <w:pPr>
              <w:pStyle w:val="Subtitlelongdocument2"/>
              <w:ind w:left="142"/>
            </w:pPr>
            <w:r>
              <w:t>[Quality Assurance/QA]</w:t>
            </w:r>
          </w:p>
        </w:tc>
      </w:tr>
      <w:tr w:rsidR="00C20C05" w:rsidTr="00C20C05">
        <w:tc>
          <w:tcPr>
            <w:tcW w:w="907" w:type="pct"/>
          </w:tcPr>
          <w:p w:rsidR="00C20C05" w:rsidRPr="00845C71" w:rsidRDefault="00C20C05" w:rsidP="00CC1E7F">
            <w:pPr>
              <w:pStyle w:val="Subtitlelongdocument2"/>
              <w:ind w:left="142"/>
            </w:pPr>
            <w:r w:rsidRPr="00845C71">
              <w:t>Developed by</w:t>
            </w:r>
            <w:r>
              <w:t>:</w:t>
            </w:r>
          </w:p>
        </w:tc>
        <w:tc>
          <w:tcPr>
            <w:tcW w:w="2581" w:type="pct"/>
          </w:tcPr>
          <w:p w:rsidR="00C20C05" w:rsidRPr="00845C71" w:rsidRDefault="00C20C05" w:rsidP="00CC1E7F">
            <w:pPr>
              <w:pStyle w:val="Subtitlelongdocument2"/>
              <w:ind w:left="142"/>
            </w:pPr>
            <w:r>
              <w:t>TE– I. Mustea-Botezatu</w:t>
            </w:r>
          </w:p>
        </w:tc>
        <w:tc>
          <w:tcPr>
            <w:tcW w:w="479" w:type="pct"/>
          </w:tcPr>
          <w:p w:rsidR="00C20C05" w:rsidRPr="00845C71" w:rsidRDefault="00C20C05" w:rsidP="002F68C5">
            <w:pPr>
              <w:pStyle w:val="Subtitlelongdocument2"/>
              <w:ind w:left="0"/>
            </w:pPr>
            <w:r>
              <w:t>Date</w:t>
            </w:r>
            <w:r w:rsidRPr="00845C71">
              <w:t>:</w:t>
            </w:r>
          </w:p>
        </w:tc>
        <w:tc>
          <w:tcPr>
            <w:tcW w:w="1034" w:type="pct"/>
          </w:tcPr>
          <w:p w:rsidR="00C20C05" w:rsidRPr="00845C71" w:rsidRDefault="00C20C05" w:rsidP="002F68C5">
            <w:pPr>
              <w:pStyle w:val="Subtitlelongdocument2"/>
              <w:ind w:left="0"/>
            </w:pPr>
            <w:r>
              <w:t>24</w:t>
            </w:r>
            <w:r w:rsidRPr="00845C71">
              <w:t>-</w:t>
            </w:r>
            <w:r>
              <w:t>Feb</w:t>
            </w:r>
            <w:r w:rsidRPr="00845C71">
              <w:t>-</w:t>
            </w:r>
            <w:r>
              <w:t>2011</w:t>
            </w:r>
          </w:p>
        </w:tc>
      </w:tr>
      <w:tr w:rsidR="00C20C05" w:rsidTr="00C20C05">
        <w:tc>
          <w:tcPr>
            <w:tcW w:w="907" w:type="pct"/>
          </w:tcPr>
          <w:p w:rsidR="00C20C05" w:rsidRPr="00845C71" w:rsidRDefault="00C20C05" w:rsidP="00CC1E7F">
            <w:pPr>
              <w:pStyle w:val="Subtitlelongdocument2"/>
              <w:ind w:left="142"/>
            </w:pPr>
            <w:r>
              <w:t>Verified</w:t>
            </w:r>
            <w:r w:rsidRPr="00845C71">
              <w:t xml:space="preserve"> by:</w:t>
            </w:r>
          </w:p>
        </w:tc>
        <w:tc>
          <w:tcPr>
            <w:tcW w:w="2581" w:type="pct"/>
          </w:tcPr>
          <w:p w:rsidR="00C20C05" w:rsidRPr="00845C71" w:rsidRDefault="00C20C05" w:rsidP="00CC1E7F">
            <w:pPr>
              <w:pStyle w:val="Subtitlelongdocument2"/>
              <w:ind w:left="142"/>
            </w:pPr>
            <w:r>
              <w:t>TE – E. Zincovschi</w:t>
            </w:r>
          </w:p>
        </w:tc>
        <w:tc>
          <w:tcPr>
            <w:tcW w:w="479" w:type="pct"/>
          </w:tcPr>
          <w:p w:rsidR="00C20C05" w:rsidRPr="00845C71" w:rsidRDefault="00C20C05" w:rsidP="002F68C5">
            <w:pPr>
              <w:pStyle w:val="Subtitlelongdocument2"/>
              <w:ind w:left="0"/>
            </w:pPr>
            <w:r>
              <w:t>Date</w:t>
            </w:r>
            <w:r w:rsidRPr="00845C71">
              <w:t>:</w:t>
            </w:r>
          </w:p>
        </w:tc>
        <w:tc>
          <w:tcPr>
            <w:tcW w:w="1034" w:type="pct"/>
          </w:tcPr>
          <w:p w:rsidR="00C20C05" w:rsidRPr="00845C71" w:rsidRDefault="0050708D" w:rsidP="002F68C5">
            <w:pPr>
              <w:pStyle w:val="Subtitlelongdocument2"/>
              <w:ind w:left="0"/>
            </w:pPr>
            <w:r>
              <w:t>10</w:t>
            </w:r>
            <w:r w:rsidR="00C20C05" w:rsidRPr="00845C71">
              <w:t>-</w:t>
            </w:r>
            <w:r>
              <w:t>Mar</w:t>
            </w:r>
            <w:r w:rsidR="00C20C05" w:rsidRPr="00845C71">
              <w:t>-</w:t>
            </w:r>
            <w:r w:rsidR="00C20C05">
              <w:t>2011</w:t>
            </w:r>
          </w:p>
        </w:tc>
      </w:tr>
      <w:tr w:rsidR="00C20C05" w:rsidTr="00C20C05">
        <w:tc>
          <w:tcPr>
            <w:tcW w:w="907" w:type="pct"/>
          </w:tcPr>
          <w:p w:rsidR="00C20C05" w:rsidRPr="00845C71" w:rsidRDefault="00C20C05" w:rsidP="00CC1E7F">
            <w:pPr>
              <w:pStyle w:val="Subtitlelongdocument2"/>
              <w:ind w:left="142"/>
            </w:pPr>
            <w:r w:rsidRPr="00845C71">
              <w:t>Approved by</w:t>
            </w:r>
            <w:r>
              <w:t>:</w:t>
            </w:r>
          </w:p>
        </w:tc>
        <w:tc>
          <w:tcPr>
            <w:tcW w:w="2581" w:type="pct"/>
          </w:tcPr>
          <w:p w:rsidR="00C20C05" w:rsidRPr="00845C71" w:rsidRDefault="00C20C05" w:rsidP="00CC1E7F">
            <w:pPr>
              <w:pStyle w:val="Subtitlelongdocument2"/>
              <w:ind w:left="142"/>
            </w:pPr>
            <w:r>
              <w:t>TMM – V. Panfil</w:t>
            </w:r>
          </w:p>
        </w:tc>
        <w:tc>
          <w:tcPr>
            <w:tcW w:w="479" w:type="pct"/>
          </w:tcPr>
          <w:p w:rsidR="00C20C05" w:rsidRPr="00845C71" w:rsidRDefault="00C20C05" w:rsidP="002F68C5">
            <w:pPr>
              <w:pStyle w:val="Subtitlelongdocument2"/>
              <w:ind w:left="0"/>
            </w:pPr>
            <w:r>
              <w:t>Date</w:t>
            </w:r>
            <w:r w:rsidRPr="00845C71">
              <w:t>:</w:t>
            </w:r>
          </w:p>
        </w:tc>
        <w:tc>
          <w:tcPr>
            <w:tcW w:w="1034" w:type="pct"/>
          </w:tcPr>
          <w:p w:rsidR="00C20C05" w:rsidRPr="00845C71" w:rsidRDefault="00C20C05" w:rsidP="002F68C5">
            <w:pPr>
              <w:pStyle w:val="Subtitlelongdocument2"/>
              <w:ind w:left="0"/>
            </w:pPr>
            <w:r>
              <w:t>24</w:t>
            </w:r>
            <w:r w:rsidRPr="00845C71">
              <w:t>-</w:t>
            </w:r>
            <w:r>
              <w:t>Feb</w:t>
            </w:r>
            <w:r w:rsidRPr="00845C71">
              <w:t>-</w:t>
            </w:r>
            <w:r>
              <w:t>2011</w:t>
            </w:r>
          </w:p>
        </w:tc>
      </w:tr>
      <w:tr w:rsidR="00C20C05" w:rsidTr="002F68C5">
        <w:trPr>
          <w:trHeight w:val="74"/>
        </w:trPr>
        <w:tc>
          <w:tcPr>
            <w:tcW w:w="907" w:type="pct"/>
          </w:tcPr>
          <w:p w:rsidR="00C20C05" w:rsidRPr="00845C71" w:rsidRDefault="00C20C05" w:rsidP="00CC1E7F">
            <w:pPr>
              <w:pStyle w:val="Subtitlelongdocument2"/>
              <w:ind w:left="142"/>
            </w:pPr>
            <w:r>
              <w:t>Reference:</w:t>
            </w:r>
          </w:p>
        </w:tc>
        <w:tc>
          <w:tcPr>
            <w:tcW w:w="2581" w:type="pct"/>
          </w:tcPr>
          <w:p w:rsidR="00C20C05" w:rsidRPr="00845C71" w:rsidRDefault="001919D9" w:rsidP="001919D9">
            <w:pPr>
              <w:pStyle w:val="Subtitlelongdocument2"/>
              <w:ind w:left="142"/>
            </w:pPr>
            <w:r>
              <w:t>[QA-BMS-24.02</w:t>
            </w:r>
            <w:r w:rsidR="00C20C05">
              <w:t>]</w:t>
            </w:r>
          </w:p>
        </w:tc>
        <w:tc>
          <w:tcPr>
            <w:tcW w:w="479" w:type="pct"/>
          </w:tcPr>
          <w:p w:rsidR="00C20C05" w:rsidRPr="00845C71" w:rsidRDefault="00C20C05" w:rsidP="002F68C5">
            <w:pPr>
              <w:pStyle w:val="Subtitlelongdocument2"/>
              <w:ind w:left="0"/>
            </w:pPr>
            <w:proofErr w:type="spellStart"/>
            <w:r>
              <w:t>Ver.Rev</w:t>
            </w:r>
            <w:proofErr w:type="spellEnd"/>
          </w:p>
        </w:tc>
        <w:tc>
          <w:tcPr>
            <w:tcW w:w="1034" w:type="pct"/>
          </w:tcPr>
          <w:p w:rsidR="00C20C05" w:rsidRPr="00845C71" w:rsidRDefault="00C20C05" w:rsidP="0085028B">
            <w:pPr>
              <w:pStyle w:val="Subtitlelongdocument2"/>
              <w:ind w:left="0"/>
            </w:pPr>
            <w:r>
              <w:t>01.0</w:t>
            </w:r>
            <w:r w:rsidR="0085028B">
              <w:t>2</w:t>
            </w:r>
          </w:p>
        </w:tc>
      </w:tr>
      <w:tr w:rsidR="00C20C05" w:rsidTr="00C20C05">
        <w:trPr>
          <w:trHeight w:val="80"/>
        </w:trPr>
        <w:tc>
          <w:tcPr>
            <w:tcW w:w="907" w:type="pct"/>
          </w:tcPr>
          <w:p w:rsidR="00C20C05" w:rsidRPr="00845C71" w:rsidRDefault="00C20C05" w:rsidP="00CC1E7F">
            <w:pPr>
              <w:pStyle w:val="Subtitlelongdocument2"/>
              <w:ind w:left="142"/>
            </w:pPr>
            <w:r>
              <w:t>Classification:</w:t>
            </w:r>
          </w:p>
        </w:tc>
        <w:tc>
          <w:tcPr>
            <w:tcW w:w="2581" w:type="pct"/>
          </w:tcPr>
          <w:p w:rsidR="00C20C05" w:rsidRPr="00845C71" w:rsidRDefault="00C20C05" w:rsidP="00CC1E7F">
            <w:pPr>
              <w:pStyle w:val="Subtitlelongdocument2"/>
              <w:ind w:left="142"/>
            </w:pPr>
            <w:r>
              <w:t>[</w:t>
            </w:r>
            <w:r w:rsidR="002F68C5">
              <w:t>Confidential/</w:t>
            </w:r>
            <w:r>
              <w:t>Internal use]</w:t>
            </w:r>
          </w:p>
        </w:tc>
        <w:tc>
          <w:tcPr>
            <w:tcW w:w="479" w:type="pct"/>
          </w:tcPr>
          <w:p w:rsidR="00C20C05" w:rsidRPr="00845C71" w:rsidRDefault="00C20C05" w:rsidP="002F68C5">
            <w:pPr>
              <w:pStyle w:val="Subtitlelongdocument2"/>
              <w:ind w:left="0"/>
            </w:pPr>
            <w:r>
              <w:t>Pages</w:t>
            </w:r>
          </w:p>
        </w:tc>
        <w:tc>
          <w:tcPr>
            <w:tcW w:w="1034" w:type="pct"/>
          </w:tcPr>
          <w:p w:rsidR="00C20C05" w:rsidRPr="00845C71" w:rsidRDefault="00EB7014" w:rsidP="002F68C5">
            <w:pPr>
              <w:pStyle w:val="Subtitlelongdocument2"/>
              <w:ind w:left="0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941A0E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p>
        </w:tc>
      </w:tr>
      <w:tr w:rsidR="00C20C05" w:rsidTr="00C20C05">
        <w:tc>
          <w:tcPr>
            <w:tcW w:w="5000" w:type="pct"/>
            <w:gridSpan w:val="4"/>
          </w:tcPr>
          <w:p w:rsidR="00C20C05" w:rsidRDefault="00C20C05" w:rsidP="00C20C05">
            <w:pPr>
              <w:pStyle w:val="Subtitlelongdocument2"/>
            </w:pPr>
          </w:p>
          <w:p w:rsidR="00C20C05" w:rsidRPr="00845C71" w:rsidRDefault="00C20C05" w:rsidP="00C20C05">
            <w:pPr>
              <w:pStyle w:val="Subtitlelongdocument2"/>
              <w:jc w:val="right"/>
            </w:pPr>
            <w:r>
              <w:t>Valid at the time of printing</w:t>
            </w:r>
          </w:p>
        </w:tc>
      </w:tr>
    </w:tbl>
    <w:p w:rsidR="006D0611" w:rsidRPr="00DE79FA" w:rsidRDefault="00F74451" w:rsidP="00DE79FA"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CC60B9" wp14:editId="10A7736D">
                <wp:simplePos x="0" y="0"/>
                <wp:positionH relativeFrom="column">
                  <wp:posOffset>0</wp:posOffset>
                </wp:positionH>
                <wp:positionV relativeFrom="paragraph">
                  <wp:posOffset>3055620</wp:posOffset>
                </wp:positionV>
                <wp:extent cx="3771900" cy="545465"/>
                <wp:effectExtent l="0" t="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2FE" w:rsidRPr="004050A7" w:rsidRDefault="007302FE" w:rsidP="006D0611">
                            <w:pPr>
                              <w:pStyle w:val="Subtitlelongdocument1"/>
                            </w:pPr>
                            <w:r>
                              <w:t xml:space="preserve">Beginner’s MS SQL Guide </w:t>
                            </w:r>
                            <w:r w:rsidRPr="0050198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9144" rIns="0" bIns="9144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0;margin-top:240.6pt;width:297pt;height:42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" filled="f" stroked="f">
                <v:textbox inset="0,.72pt,0,.72pt">
                  <w:txbxContent>
                    <w:p w:rsidR="00670101" w:rsidRPr="004050A7" w:rsidRDefault="00670101" w:rsidP="006D0611">
                      <w:pPr>
                        <w:pStyle w:val="Subtitlelongdocument1"/>
                      </w:pPr>
                      <w:r>
                        <w:t xml:space="preserve">Beginner’s MS SQL Guide </w:t>
                      </w:r>
                      <w:r w:rsidRPr="0050198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03C463" wp14:editId="4291CEC0">
                <wp:simplePos x="0" y="0"/>
                <wp:positionH relativeFrom="column">
                  <wp:posOffset>0</wp:posOffset>
                </wp:positionH>
                <wp:positionV relativeFrom="paragraph">
                  <wp:posOffset>1960245</wp:posOffset>
                </wp:positionV>
                <wp:extent cx="3733800" cy="838200"/>
                <wp:effectExtent l="0" t="0" r="0" b="190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2FE" w:rsidRPr="00342B17" w:rsidRDefault="007302FE" w:rsidP="006D0611">
                            <w:pPr>
                              <w:pStyle w:val="Titlelongdoc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Basic MS SQL Commands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0;margin-top:154.35pt;width:294pt;height:6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" filled="f" stroked="f">
                <v:textbox inset="0,,0">
                  <w:txbxContent>
                    <w:p w:rsidR="00670101" w:rsidRPr="00342B17" w:rsidRDefault="00670101" w:rsidP="006D0611">
                      <w:pPr>
                        <w:pStyle w:val="Titlelongdoc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Basic MS SQL Commands</w:t>
                      </w:r>
                    </w:p>
                  </w:txbxContent>
                </v:textbox>
              </v:shape>
            </w:pict>
          </mc:Fallback>
        </mc:AlternateContent>
      </w:r>
      <w:r w:rsidR="006D0611">
        <w:br w:type="page"/>
      </w:r>
    </w:p>
    <w:p w:rsidR="0037078E" w:rsidRDefault="0037078E" w:rsidP="0037078E">
      <w:pPr>
        <w:pStyle w:val="TOCHeading"/>
      </w:pPr>
      <w:r w:rsidRPr="0037078E">
        <w:lastRenderedPageBreak/>
        <w:t xml:space="preserve"> </w:t>
      </w:r>
      <w:r>
        <w:t>Table of Contents</w:t>
      </w:r>
    </w:p>
    <w:p w:rsidR="003A346F" w:rsidRDefault="008125E8">
      <w:pPr>
        <w:pStyle w:val="TOC1"/>
        <w:tabs>
          <w:tab w:val="right" w:leader="dot" w:pos="9606"/>
        </w:tabs>
        <w:rPr>
          <w:rFonts w:eastAsiaTheme="minorEastAsia" w:cstheme="minorBidi"/>
          <w:b w:val="0"/>
          <w:bCs w:val="0"/>
          <w:noProof/>
          <w:sz w:val="22"/>
          <w:szCs w:val="22"/>
          <w:lang w:val="ro-RO" w:eastAsia="ro-RO"/>
        </w:rPr>
      </w:pPr>
      <w:r>
        <w:rPr>
          <w:sz w:val="24"/>
        </w:rPr>
        <w:fldChar w:fldCharType="begin"/>
      </w:r>
      <w:r w:rsidR="0037078E">
        <w:instrText xml:space="preserve"> TOC \o \h \z \u </w:instrText>
      </w:r>
      <w:r>
        <w:rPr>
          <w:sz w:val="24"/>
        </w:rPr>
        <w:fldChar w:fldCharType="separate"/>
      </w:r>
      <w:hyperlink w:anchor="_Toc289774205" w:history="1">
        <w:r w:rsidR="003A346F" w:rsidRPr="00254C79">
          <w:rPr>
            <w:rStyle w:val="Hyperlink"/>
            <w:noProof/>
          </w:rPr>
          <w:t>1</w:t>
        </w:r>
        <w:r w:rsidR="003A346F">
          <w:rPr>
            <w:rFonts w:eastAsiaTheme="minorEastAsia" w:cstheme="minorBidi"/>
            <w:b w:val="0"/>
            <w:bCs w:val="0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</w:rPr>
          <w:t>Revision history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_Toc289774205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3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1"/>
        <w:tabs>
          <w:tab w:val="right" w:leader="dot" w:pos="9606"/>
        </w:tabs>
        <w:rPr>
          <w:rFonts w:eastAsiaTheme="minorEastAsia" w:cstheme="minorBidi"/>
          <w:b w:val="0"/>
          <w:bCs w:val="0"/>
          <w:noProof/>
          <w:sz w:val="22"/>
          <w:szCs w:val="22"/>
          <w:lang w:val="ro-RO" w:eastAsia="ro-RO"/>
        </w:rPr>
      </w:pPr>
      <w:hyperlink w:anchor="_Toc289774206" w:history="1">
        <w:r w:rsidR="003A346F" w:rsidRPr="00254C79">
          <w:rPr>
            <w:rStyle w:val="Hyperlink"/>
            <w:noProof/>
          </w:rPr>
          <w:t>2</w:t>
        </w:r>
        <w:r w:rsidR="003A346F">
          <w:rPr>
            <w:rFonts w:eastAsiaTheme="minorEastAsia" w:cstheme="minorBidi"/>
            <w:b w:val="0"/>
            <w:bCs w:val="0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</w:rPr>
          <w:t>Introduction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_Toc289774206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3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1"/>
        <w:tabs>
          <w:tab w:val="right" w:leader="dot" w:pos="9606"/>
        </w:tabs>
        <w:rPr>
          <w:rFonts w:eastAsiaTheme="minorEastAsia" w:cstheme="minorBidi"/>
          <w:b w:val="0"/>
          <w:bCs w:val="0"/>
          <w:noProof/>
          <w:sz w:val="22"/>
          <w:szCs w:val="22"/>
          <w:lang w:val="ro-RO" w:eastAsia="ro-RO"/>
        </w:rPr>
      </w:pPr>
      <w:hyperlink w:anchor="_Toc289774207" w:history="1">
        <w:r w:rsidR="003A346F" w:rsidRPr="00254C79">
          <w:rPr>
            <w:rStyle w:val="Hyperlink"/>
            <w:noProof/>
          </w:rPr>
          <w:t>3</w:t>
        </w:r>
        <w:r w:rsidR="003A346F">
          <w:rPr>
            <w:rFonts w:eastAsiaTheme="minorEastAsia" w:cstheme="minorBidi"/>
            <w:b w:val="0"/>
            <w:bCs w:val="0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</w:rPr>
          <w:t>Purpose of the Document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_Toc289774207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3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1"/>
        <w:tabs>
          <w:tab w:val="right" w:leader="dot" w:pos="9606"/>
        </w:tabs>
        <w:rPr>
          <w:rFonts w:eastAsiaTheme="minorEastAsia" w:cstheme="minorBidi"/>
          <w:b w:val="0"/>
          <w:bCs w:val="0"/>
          <w:noProof/>
          <w:sz w:val="22"/>
          <w:szCs w:val="22"/>
          <w:lang w:val="ro-RO" w:eastAsia="ro-RO"/>
        </w:rPr>
      </w:pPr>
      <w:hyperlink w:anchor="_Toc289774208" w:history="1">
        <w:r w:rsidR="003A346F" w:rsidRPr="00254C79">
          <w:rPr>
            <w:rStyle w:val="Hyperlink"/>
            <w:noProof/>
          </w:rPr>
          <w:t>4</w:t>
        </w:r>
        <w:r w:rsidR="003A346F">
          <w:rPr>
            <w:rFonts w:eastAsiaTheme="minorEastAsia" w:cstheme="minorBidi"/>
            <w:b w:val="0"/>
            <w:bCs w:val="0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</w:rPr>
          <w:t>Structured Query Language (SQL)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_Toc289774208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3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2"/>
        <w:tabs>
          <w:tab w:val="right" w:leader="dot" w:pos="9606"/>
        </w:tabs>
        <w:rPr>
          <w:rFonts w:eastAsiaTheme="minorEastAsia" w:cstheme="minorBidi"/>
          <w:noProof/>
          <w:sz w:val="22"/>
          <w:szCs w:val="22"/>
          <w:lang w:val="ro-RO" w:eastAsia="ro-RO"/>
        </w:rPr>
      </w:pPr>
      <w:hyperlink w:anchor="_Toc289774209" w:history="1">
        <w:r w:rsidR="003A346F" w:rsidRPr="00254C79">
          <w:rPr>
            <w:rStyle w:val="Hyperlink"/>
            <w:noProof/>
          </w:rPr>
          <w:t>4.1</w:t>
        </w:r>
        <w:r w:rsidR="003A346F">
          <w:rPr>
            <w:rFonts w:eastAsiaTheme="minorEastAsia" w:cstheme="minorBidi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</w:rPr>
          <w:t>SQL Categories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_Toc289774209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3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2"/>
        <w:tabs>
          <w:tab w:val="right" w:leader="dot" w:pos="9606"/>
        </w:tabs>
        <w:rPr>
          <w:rFonts w:eastAsiaTheme="minorEastAsia" w:cstheme="minorBidi"/>
          <w:noProof/>
          <w:sz w:val="22"/>
          <w:szCs w:val="22"/>
          <w:lang w:val="ro-RO" w:eastAsia="ro-RO"/>
        </w:rPr>
      </w:pPr>
      <w:hyperlink w:anchor="_Toc289774210" w:history="1">
        <w:r w:rsidR="003A346F" w:rsidRPr="00254C79">
          <w:rPr>
            <w:rStyle w:val="Hyperlink"/>
            <w:noProof/>
          </w:rPr>
          <w:t>4.2</w:t>
        </w:r>
        <w:r w:rsidR="003A346F">
          <w:rPr>
            <w:rFonts w:eastAsiaTheme="minorEastAsia" w:cstheme="minorBidi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</w:rPr>
          <w:t>SQL Syntax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_Toc289774210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4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1"/>
        <w:tabs>
          <w:tab w:val="right" w:leader="dot" w:pos="9606"/>
        </w:tabs>
        <w:rPr>
          <w:rFonts w:eastAsiaTheme="minorEastAsia" w:cstheme="minorBidi"/>
          <w:b w:val="0"/>
          <w:bCs w:val="0"/>
          <w:noProof/>
          <w:sz w:val="22"/>
          <w:szCs w:val="22"/>
          <w:lang w:val="ro-RO" w:eastAsia="ro-RO"/>
        </w:rPr>
      </w:pPr>
      <w:hyperlink w:anchor="_Toc289774211" w:history="1">
        <w:r w:rsidR="003A346F" w:rsidRPr="00254C79">
          <w:rPr>
            <w:rStyle w:val="Hyperlink"/>
            <w:noProof/>
          </w:rPr>
          <w:t>5</w:t>
        </w:r>
        <w:r w:rsidR="003A346F">
          <w:rPr>
            <w:rFonts w:eastAsiaTheme="minorEastAsia" w:cstheme="minorBidi"/>
            <w:b w:val="0"/>
            <w:bCs w:val="0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</w:rPr>
          <w:t>SQL Statements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_Toc289774211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4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2"/>
        <w:tabs>
          <w:tab w:val="right" w:leader="dot" w:pos="9606"/>
        </w:tabs>
        <w:rPr>
          <w:rFonts w:eastAsiaTheme="minorEastAsia" w:cstheme="minorBidi"/>
          <w:noProof/>
          <w:sz w:val="22"/>
          <w:szCs w:val="22"/>
          <w:lang w:val="ro-RO" w:eastAsia="ro-RO"/>
        </w:rPr>
      </w:pPr>
      <w:hyperlink w:anchor="_Toc289774212" w:history="1">
        <w:r w:rsidR="003A346F" w:rsidRPr="00254C79">
          <w:rPr>
            <w:rStyle w:val="Hyperlink"/>
            <w:noProof/>
          </w:rPr>
          <w:t>5.1</w:t>
        </w:r>
        <w:r w:rsidR="003A346F">
          <w:rPr>
            <w:rFonts w:eastAsiaTheme="minorEastAsia" w:cstheme="minorBidi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</w:rPr>
          <w:t>SELECT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_Toc289774212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4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2"/>
        <w:tabs>
          <w:tab w:val="right" w:leader="dot" w:pos="9606"/>
        </w:tabs>
        <w:rPr>
          <w:rFonts w:eastAsiaTheme="minorEastAsia" w:cstheme="minorBidi"/>
          <w:noProof/>
          <w:sz w:val="22"/>
          <w:szCs w:val="22"/>
          <w:lang w:val="ro-RO" w:eastAsia="ro-RO"/>
        </w:rPr>
      </w:pPr>
      <w:hyperlink w:anchor="_Toc289774213" w:history="1">
        <w:r w:rsidR="003A346F" w:rsidRPr="00254C79">
          <w:rPr>
            <w:rStyle w:val="Hyperlink"/>
            <w:noProof/>
          </w:rPr>
          <w:t>5.2</w:t>
        </w:r>
        <w:r w:rsidR="003A346F">
          <w:rPr>
            <w:rFonts w:eastAsiaTheme="minorEastAsia" w:cstheme="minorBidi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</w:rPr>
          <w:t>INSERT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_Toc289774213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16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2"/>
        <w:tabs>
          <w:tab w:val="right" w:leader="dot" w:pos="9606"/>
        </w:tabs>
        <w:rPr>
          <w:rFonts w:eastAsiaTheme="minorEastAsia" w:cstheme="minorBidi"/>
          <w:noProof/>
          <w:sz w:val="22"/>
          <w:szCs w:val="22"/>
          <w:lang w:val="ro-RO" w:eastAsia="ro-RO"/>
        </w:rPr>
      </w:pPr>
      <w:hyperlink w:anchor="_Toc289774214" w:history="1">
        <w:r w:rsidR="003A346F" w:rsidRPr="00254C79">
          <w:rPr>
            <w:rStyle w:val="Hyperlink"/>
            <w:noProof/>
          </w:rPr>
          <w:t>5.3</w:t>
        </w:r>
        <w:r w:rsidR="003A346F">
          <w:rPr>
            <w:rFonts w:eastAsiaTheme="minorEastAsia" w:cstheme="minorBidi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</w:rPr>
          <w:t>UPDATE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_Toc289774214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18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2"/>
        <w:tabs>
          <w:tab w:val="right" w:leader="dot" w:pos="9606"/>
        </w:tabs>
        <w:rPr>
          <w:rFonts w:eastAsiaTheme="minorEastAsia" w:cstheme="minorBidi"/>
          <w:noProof/>
          <w:sz w:val="22"/>
          <w:szCs w:val="22"/>
          <w:lang w:val="ro-RO" w:eastAsia="ro-RO"/>
        </w:rPr>
      </w:pPr>
      <w:hyperlink w:anchor="_Toc289774215" w:history="1">
        <w:r w:rsidR="003A346F" w:rsidRPr="00254C79">
          <w:rPr>
            <w:rStyle w:val="Hyperlink"/>
            <w:noProof/>
          </w:rPr>
          <w:t>5.4</w:t>
        </w:r>
        <w:r w:rsidR="003A346F">
          <w:rPr>
            <w:rFonts w:eastAsiaTheme="minorEastAsia" w:cstheme="minorBidi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</w:rPr>
          <w:t>DELETE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_Toc289774215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18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1"/>
        <w:tabs>
          <w:tab w:val="right" w:leader="dot" w:pos="9606"/>
        </w:tabs>
        <w:rPr>
          <w:rFonts w:eastAsiaTheme="minorEastAsia" w:cstheme="minorBidi"/>
          <w:b w:val="0"/>
          <w:bCs w:val="0"/>
          <w:noProof/>
          <w:sz w:val="22"/>
          <w:szCs w:val="22"/>
          <w:lang w:val="ro-RO" w:eastAsia="ro-RO"/>
        </w:rPr>
      </w:pPr>
      <w:hyperlink w:anchor="_Toc289774216" w:history="1">
        <w:r w:rsidR="003A346F" w:rsidRPr="00254C79">
          <w:rPr>
            <w:rStyle w:val="Hyperlink"/>
            <w:noProof/>
          </w:rPr>
          <w:t>6</w:t>
        </w:r>
        <w:r w:rsidR="003A346F">
          <w:rPr>
            <w:rFonts w:eastAsiaTheme="minorEastAsia" w:cstheme="minorBidi"/>
            <w:b w:val="0"/>
            <w:bCs w:val="0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</w:rPr>
          <w:t>Bibliography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_Toc289774216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19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1"/>
        <w:tabs>
          <w:tab w:val="right" w:leader="dot" w:pos="9606"/>
        </w:tabs>
        <w:rPr>
          <w:rFonts w:eastAsiaTheme="minorEastAsia" w:cstheme="minorBidi"/>
          <w:b w:val="0"/>
          <w:bCs w:val="0"/>
          <w:noProof/>
          <w:sz w:val="22"/>
          <w:szCs w:val="22"/>
          <w:lang w:val="ro-RO" w:eastAsia="ro-RO"/>
        </w:rPr>
      </w:pPr>
      <w:hyperlink w:anchor="_Toc289774217" w:history="1">
        <w:r w:rsidR="003A346F" w:rsidRPr="00254C79">
          <w:rPr>
            <w:rStyle w:val="Hyperlink"/>
            <w:noProof/>
            <w:spacing w:val="5"/>
          </w:rPr>
          <w:t>A.</w:t>
        </w:r>
        <w:r w:rsidR="003A346F">
          <w:rPr>
            <w:rFonts w:eastAsiaTheme="minorEastAsia" w:cstheme="minorBidi"/>
            <w:b w:val="0"/>
            <w:bCs w:val="0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  <w:spacing w:val="5"/>
          </w:rPr>
          <w:t>APPENDIX: SQL Value Functions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_Toc289774217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20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1"/>
        <w:tabs>
          <w:tab w:val="right" w:leader="dot" w:pos="9606"/>
        </w:tabs>
        <w:rPr>
          <w:rFonts w:eastAsiaTheme="minorEastAsia" w:cstheme="minorBidi"/>
          <w:b w:val="0"/>
          <w:bCs w:val="0"/>
          <w:noProof/>
          <w:sz w:val="22"/>
          <w:szCs w:val="22"/>
          <w:lang w:val="ro-RO" w:eastAsia="ro-RO"/>
        </w:rPr>
      </w:pPr>
      <w:hyperlink w:anchor="_Toc289774218" w:history="1">
        <w:r w:rsidR="003A346F" w:rsidRPr="00254C79">
          <w:rPr>
            <w:rStyle w:val="Hyperlink"/>
            <w:noProof/>
            <w:spacing w:val="5"/>
          </w:rPr>
          <w:t>B.</w:t>
        </w:r>
        <w:r w:rsidR="003A346F">
          <w:rPr>
            <w:rFonts w:eastAsiaTheme="minorEastAsia" w:cstheme="minorBidi"/>
            <w:b w:val="0"/>
            <w:bCs w:val="0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  <w:spacing w:val="5"/>
          </w:rPr>
          <w:t>APPENDIX: SQL Set Functions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_Toc289774218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21</w:t>
        </w:r>
        <w:r w:rsidR="003A346F">
          <w:rPr>
            <w:noProof/>
            <w:webHidden/>
          </w:rPr>
          <w:fldChar w:fldCharType="end"/>
        </w:r>
      </w:hyperlink>
    </w:p>
    <w:p w:rsidR="003A346F" w:rsidRDefault="00EB7014">
      <w:pPr>
        <w:pStyle w:val="TOC1"/>
        <w:tabs>
          <w:tab w:val="right" w:leader="dot" w:pos="9606"/>
        </w:tabs>
        <w:rPr>
          <w:rFonts w:eastAsiaTheme="minorEastAsia" w:cstheme="minorBidi"/>
          <w:b w:val="0"/>
          <w:bCs w:val="0"/>
          <w:noProof/>
          <w:sz w:val="22"/>
          <w:szCs w:val="22"/>
          <w:lang w:val="ro-RO" w:eastAsia="ro-RO"/>
        </w:rPr>
      </w:pPr>
      <w:hyperlink w:anchor="_Toc289774219" w:history="1">
        <w:r w:rsidR="003A346F" w:rsidRPr="00254C79">
          <w:rPr>
            <w:rStyle w:val="Hyperlink"/>
            <w:noProof/>
            <w:spacing w:val="5"/>
          </w:rPr>
          <w:t>C.</w:t>
        </w:r>
        <w:r w:rsidR="003A346F">
          <w:rPr>
            <w:rFonts w:eastAsiaTheme="minorEastAsia" w:cstheme="minorBidi"/>
            <w:b w:val="0"/>
            <w:bCs w:val="0"/>
            <w:noProof/>
            <w:sz w:val="22"/>
            <w:szCs w:val="22"/>
            <w:lang w:val="ro-RO" w:eastAsia="ro-RO"/>
          </w:rPr>
          <w:tab/>
        </w:r>
        <w:r w:rsidR="003A346F" w:rsidRPr="00254C79">
          <w:rPr>
            <w:rStyle w:val="Hyperlink"/>
            <w:noProof/>
            <w:spacing w:val="5"/>
          </w:rPr>
          <w:t>APPENDIX: SQL WHERE Clause Predicates</w:t>
        </w:r>
        <w:r w:rsidR="003A346F">
          <w:rPr>
            <w:noProof/>
            <w:webHidden/>
          </w:rPr>
          <w:tab/>
        </w:r>
        <w:r w:rsidR="003A346F">
          <w:rPr>
            <w:noProof/>
            <w:webHidden/>
          </w:rPr>
          <w:fldChar w:fldCharType="begin"/>
        </w:r>
        <w:r w:rsidR="003A346F">
          <w:rPr>
            <w:noProof/>
            <w:webHidden/>
          </w:rPr>
          <w:instrText xml:space="preserve"> PAGEREF _Toc289774219 \h </w:instrText>
        </w:r>
        <w:r w:rsidR="003A346F">
          <w:rPr>
            <w:noProof/>
            <w:webHidden/>
          </w:rPr>
        </w:r>
        <w:r w:rsidR="003A346F">
          <w:rPr>
            <w:noProof/>
            <w:webHidden/>
          </w:rPr>
          <w:fldChar w:fldCharType="separate"/>
        </w:r>
        <w:r w:rsidR="003A346F">
          <w:rPr>
            <w:noProof/>
            <w:webHidden/>
          </w:rPr>
          <w:t>22</w:t>
        </w:r>
        <w:r w:rsidR="003A346F">
          <w:rPr>
            <w:noProof/>
            <w:webHidden/>
          </w:rPr>
          <w:fldChar w:fldCharType="end"/>
        </w:r>
      </w:hyperlink>
    </w:p>
    <w:p w:rsidR="001A6FFD" w:rsidRDefault="008125E8" w:rsidP="0037078E">
      <w:r>
        <w:fldChar w:fldCharType="end"/>
      </w:r>
    </w:p>
    <w:p w:rsidR="0037078E" w:rsidRDefault="001A6FFD" w:rsidP="0037078E">
      <w:r>
        <w:br w:type="page"/>
      </w:r>
    </w:p>
    <w:p w:rsidR="001A6FFD" w:rsidRDefault="001A6FFD" w:rsidP="00944032">
      <w:pPr>
        <w:pStyle w:val="Heading1"/>
        <w:numPr>
          <w:ilvl w:val="0"/>
          <w:numId w:val="2"/>
        </w:numPr>
      </w:pPr>
      <w:bookmarkStart w:id="1" w:name="_Toc222631863"/>
      <w:bookmarkStart w:id="2" w:name="_Toc289774205"/>
      <w:bookmarkStart w:id="3" w:name="_Toc220235415"/>
      <w:bookmarkStart w:id="4" w:name="_Toc220335921"/>
      <w:bookmarkStart w:id="5" w:name="_Toc220336150"/>
      <w:bookmarkStart w:id="6" w:name="_Toc220342537"/>
      <w:bookmarkStart w:id="7" w:name="_Toc220333825"/>
      <w:bookmarkStart w:id="8" w:name="_Toc220427449"/>
      <w:bookmarkStart w:id="9" w:name="_Toc220427577"/>
      <w:r>
        <w:lastRenderedPageBreak/>
        <w:t>Revision history</w:t>
      </w:r>
      <w:bookmarkEnd w:id="1"/>
      <w:bookmarkEnd w:id="2"/>
    </w:p>
    <w:p w:rsidR="001A6FFD" w:rsidRDefault="001A6FFD" w:rsidP="001A6FFD">
      <w:pPr>
        <w:rPr>
          <w:lang w:val="en-US"/>
        </w:rPr>
      </w:pPr>
    </w:p>
    <w:tbl>
      <w:tblPr>
        <w:tblW w:w="5000" w:type="pct"/>
        <w:tbl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</w:tblBorders>
        <w:tblCellMar>
          <w:left w:w="0" w:type="dxa"/>
          <w:bottom w:w="115" w:type="dxa"/>
          <w:right w:w="115" w:type="dxa"/>
        </w:tblCellMar>
        <w:tblLook w:val="0020" w:firstRow="1" w:lastRow="0" w:firstColumn="0" w:lastColumn="0" w:noHBand="0" w:noVBand="0"/>
      </w:tblPr>
      <w:tblGrid>
        <w:gridCol w:w="1108"/>
        <w:gridCol w:w="2007"/>
        <w:gridCol w:w="6626"/>
      </w:tblGrid>
      <w:tr w:rsidR="001A6FFD" w:rsidRPr="00DB6D30" w:rsidTr="00563846">
        <w:tc>
          <w:tcPr>
            <w:tcW w:w="569" w:type="pct"/>
            <w:tcBorders>
              <w:top w:val="single" w:sz="8" w:space="0" w:color="913834"/>
              <w:left w:val="single" w:sz="8" w:space="0" w:color="913834"/>
              <w:bottom w:val="nil"/>
              <w:right w:val="single" w:sz="8" w:space="0" w:color="913834"/>
              <w:tl2br w:val="nil"/>
              <w:tr2bl w:val="nil"/>
            </w:tcBorders>
            <w:shd w:val="clear" w:color="auto" w:fill="913834"/>
          </w:tcPr>
          <w:p w:rsidR="001A6FFD" w:rsidRPr="00DB6D30" w:rsidRDefault="001A6FFD" w:rsidP="00715C61">
            <w:pPr>
              <w:ind w:left="152"/>
              <w:rPr>
                <w:b/>
                <w:bCs/>
                <w:color w:val="FFFFFF"/>
                <w:lang w:val="en-US"/>
              </w:rPr>
            </w:pPr>
            <w:r w:rsidRPr="00DB6D30">
              <w:rPr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1030" w:type="pct"/>
            <w:tcBorders>
              <w:top w:val="single" w:sz="8" w:space="0" w:color="913834"/>
              <w:left w:val="single" w:sz="8" w:space="0" w:color="913834"/>
              <w:bottom w:val="nil"/>
              <w:right w:val="single" w:sz="8" w:space="0" w:color="913834"/>
              <w:tl2br w:val="nil"/>
              <w:tr2bl w:val="nil"/>
            </w:tcBorders>
            <w:shd w:val="clear" w:color="auto" w:fill="913834"/>
          </w:tcPr>
          <w:p w:rsidR="001A6FFD" w:rsidRPr="00DB6D30" w:rsidRDefault="001A6FFD" w:rsidP="00715C61">
            <w:pPr>
              <w:ind w:left="152"/>
              <w:rPr>
                <w:b/>
                <w:bCs/>
                <w:color w:val="FFFFFF"/>
                <w:lang w:val="en-US"/>
              </w:rPr>
            </w:pPr>
            <w:r w:rsidRPr="00DB6D30">
              <w:rPr>
                <w:b/>
                <w:bCs/>
                <w:color w:val="FFFFFF"/>
                <w:lang w:val="en-US"/>
              </w:rPr>
              <w:t>Date of revision</w:t>
            </w:r>
          </w:p>
        </w:tc>
        <w:tc>
          <w:tcPr>
            <w:tcW w:w="3401" w:type="pct"/>
            <w:tcBorders>
              <w:top w:val="single" w:sz="8" w:space="0" w:color="913834"/>
              <w:left w:val="single" w:sz="8" w:space="0" w:color="913834"/>
              <w:bottom w:val="nil"/>
              <w:right w:val="single" w:sz="8" w:space="0" w:color="913834"/>
              <w:tl2br w:val="nil"/>
              <w:tr2bl w:val="nil"/>
            </w:tcBorders>
            <w:shd w:val="clear" w:color="auto" w:fill="913834"/>
          </w:tcPr>
          <w:p w:rsidR="001A6FFD" w:rsidRPr="00DB6D30" w:rsidRDefault="001A6FFD" w:rsidP="00715C61">
            <w:pPr>
              <w:ind w:left="152"/>
              <w:rPr>
                <w:b/>
                <w:bCs/>
                <w:color w:val="FFFFFF"/>
                <w:lang w:val="en-US"/>
              </w:rPr>
            </w:pPr>
            <w:r w:rsidRPr="00DB6D30">
              <w:rPr>
                <w:b/>
                <w:bCs/>
                <w:color w:val="FFFFFF"/>
                <w:lang w:val="en-US"/>
              </w:rPr>
              <w:t>Description of modifications</w:t>
            </w:r>
          </w:p>
        </w:tc>
      </w:tr>
      <w:tr w:rsidR="001A6FFD" w:rsidRPr="00DB6D30" w:rsidTr="00563846">
        <w:tc>
          <w:tcPr>
            <w:tcW w:w="569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:rsidR="001A6FFD" w:rsidRPr="00DB6D30" w:rsidRDefault="000B6B04" w:rsidP="00715C61">
            <w:pPr>
              <w:ind w:left="152"/>
              <w:jc w:val="left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>01</w:t>
            </w:r>
            <w:r w:rsidR="001A6FFD" w:rsidRPr="00DB6D30">
              <w:rPr>
                <w:rFonts w:cs="Arial"/>
                <w:szCs w:val="20"/>
                <w:lang w:eastAsia="it-IT"/>
              </w:rPr>
              <w:t>.</w:t>
            </w:r>
            <w:r>
              <w:rPr>
                <w:rFonts w:cs="Arial"/>
                <w:szCs w:val="20"/>
                <w:lang w:eastAsia="it-IT"/>
              </w:rPr>
              <w:t>01</w:t>
            </w:r>
          </w:p>
        </w:tc>
        <w:tc>
          <w:tcPr>
            <w:tcW w:w="1030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:rsidR="001A6FFD" w:rsidRPr="00DB6D30" w:rsidRDefault="000B6B04" w:rsidP="00715C61">
            <w:pPr>
              <w:ind w:left="152"/>
              <w:jc w:val="left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>24</w:t>
            </w:r>
            <w:r w:rsidR="001A6FFD" w:rsidRPr="00DB6D30">
              <w:rPr>
                <w:rFonts w:cs="Arial"/>
                <w:szCs w:val="20"/>
                <w:lang w:eastAsia="it-IT"/>
              </w:rPr>
              <w:t>-</w:t>
            </w:r>
            <w:r>
              <w:rPr>
                <w:rFonts w:cs="Arial"/>
                <w:szCs w:val="20"/>
                <w:lang w:eastAsia="it-IT"/>
              </w:rPr>
              <w:t>Feb</w:t>
            </w:r>
            <w:r w:rsidR="001A6FFD" w:rsidRPr="00DB6D30">
              <w:rPr>
                <w:rFonts w:cs="Arial"/>
                <w:szCs w:val="20"/>
                <w:lang w:eastAsia="it-IT"/>
              </w:rPr>
              <w:t>-</w:t>
            </w:r>
            <w:r>
              <w:rPr>
                <w:rFonts w:cs="Arial"/>
                <w:szCs w:val="20"/>
                <w:lang w:eastAsia="it-IT"/>
              </w:rPr>
              <w:t>2011</w:t>
            </w:r>
          </w:p>
        </w:tc>
        <w:tc>
          <w:tcPr>
            <w:tcW w:w="3401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:rsidR="001A6FFD" w:rsidRPr="00DB6D30" w:rsidRDefault="001A6FFD" w:rsidP="00715C61">
            <w:pPr>
              <w:ind w:left="156"/>
              <w:jc w:val="left"/>
              <w:rPr>
                <w:rFonts w:cs="Arial"/>
                <w:szCs w:val="20"/>
                <w:lang w:eastAsia="it-IT"/>
              </w:rPr>
            </w:pPr>
            <w:r w:rsidRPr="00DB6D30">
              <w:rPr>
                <w:rFonts w:cs="Arial"/>
                <w:szCs w:val="20"/>
                <w:lang w:eastAsia="it-IT"/>
              </w:rPr>
              <w:t xml:space="preserve">Initial version of </w:t>
            </w:r>
            <w:r w:rsidR="0085028B">
              <w:rPr>
                <w:rFonts w:cs="Arial"/>
                <w:szCs w:val="20"/>
                <w:lang w:eastAsia="it-IT"/>
              </w:rPr>
              <w:t xml:space="preserve">the </w:t>
            </w:r>
            <w:r w:rsidRPr="00DB6D30">
              <w:rPr>
                <w:rFonts w:cs="Arial"/>
                <w:szCs w:val="20"/>
                <w:lang w:eastAsia="it-IT"/>
              </w:rPr>
              <w:t>document</w:t>
            </w:r>
            <w:r w:rsidR="000B6B04">
              <w:rPr>
                <w:rFonts w:cs="Arial"/>
                <w:szCs w:val="20"/>
                <w:lang w:eastAsia="it-IT"/>
              </w:rPr>
              <w:t>.</w:t>
            </w:r>
          </w:p>
        </w:tc>
      </w:tr>
      <w:tr w:rsidR="00F93C87" w:rsidRPr="00DB6D30" w:rsidTr="00563846">
        <w:tc>
          <w:tcPr>
            <w:tcW w:w="569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:rsidR="00F93C87" w:rsidRDefault="00F93C87" w:rsidP="00715C61">
            <w:pPr>
              <w:ind w:left="152"/>
              <w:jc w:val="left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>01.02</w:t>
            </w:r>
          </w:p>
        </w:tc>
        <w:tc>
          <w:tcPr>
            <w:tcW w:w="1030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:rsidR="00F93C87" w:rsidRDefault="00F93C87" w:rsidP="00715C61">
            <w:pPr>
              <w:ind w:left="152"/>
              <w:jc w:val="left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>21</w:t>
            </w:r>
            <w:r w:rsidRPr="00DB6D30">
              <w:rPr>
                <w:rFonts w:cs="Arial"/>
                <w:szCs w:val="20"/>
                <w:lang w:eastAsia="it-IT"/>
              </w:rPr>
              <w:t>-</w:t>
            </w:r>
            <w:r>
              <w:rPr>
                <w:rFonts w:cs="Arial"/>
                <w:szCs w:val="20"/>
                <w:lang w:eastAsia="it-IT"/>
              </w:rPr>
              <w:t>Mar</w:t>
            </w:r>
            <w:r w:rsidRPr="00DB6D30">
              <w:rPr>
                <w:rFonts w:cs="Arial"/>
                <w:szCs w:val="20"/>
                <w:lang w:eastAsia="it-IT"/>
              </w:rPr>
              <w:t>-</w:t>
            </w:r>
            <w:r>
              <w:rPr>
                <w:rFonts w:cs="Arial"/>
                <w:szCs w:val="20"/>
                <w:lang w:eastAsia="it-IT"/>
              </w:rPr>
              <w:t>2011</w:t>
            </w:r>
          </w:p>
        </w:tc>
        <w:tc>
          <w:tcPr>
            <w:tcW w:w="3401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:rsidR="00F93C87" w:rsidRPr="00DB6D30" w:rsidRDefault="00F93C87" w:rsidP="00E175D1">
            <w:pPr>
              <w:ind w:left="156"/>
              <w:jc w:val="left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 xml:space="preserve">Updated the </w:t>
            </w:r>
            <w:hyperlink w:anchor="_SELECT" w:history="1">
              <w:r w:rsidRPr="00F93C87">
                <w:rPr>
                  <w:rStyle w:val="Hyperlink"/>
                  <w:rFonts w:asciiTheme="minorHAnsi" w:hAnsiTheme="minorHAnsi" w:cs="Arial"/>
                  <w:sz w:val="20"/>
                  <w:szCs w:val="20"/>
                  <w:lang w:eastAsia="it-IT"/>
                </w:rPr>
                <w:t>SELECT</w:t>
              </w:r>
            </w:hyperlink>
            <w:r w:rsidR="003A346F">
              <w:rPr>
                <w:rFonts w:cs="Arial"/>
                <w:szCs w:val="20"/>
                <w:lang w:eastAsia="it-IT"/>
              </w:rPr>
              <w:t xml:space="preserve"> and </w:t>
            </w:r>
            <w:hyperlink w:anchor="_SQL_Categories" w:history="1">
              <w:r w:rsidR="003A346F" w:rsidRPr="003A346F">
                <w:rPr>
                  <w:rStyle w:val="Hyperlink"/>
                  <w:rFonts w:asciiTheme="minorHAnsi" w:hAnsiTheme="minorHAnsi" w:cs="Arial"/>
                  <w:sz w:val="20"/>
                  <w:szCs w:val="20"/>
                  <w:lang w:eastAsia="it-IT"/>
                </w:rPr>
                <w:t>SQL Categories</w:t>
              </w:r>
            </w:hyperlink>
            <w:r w:rsidR="00E175D1">
              <w:rPr>
                <w:rFonts w:cs="Arial"/>
                <w:szCs w:val="20"/>
                <w:lang w:eastAsia="it-IT"/>
              </w:rPr>
              <w:t xml:space="preserve"> sections</w:t>
            </w:r>
            <w:r w:rsidR="00695B1A">
              <w:rPr>
                <w:rFonts w:cs="Arial"/>
                <w:szCs w:val="20"/>
                <w:lang w:eastAsia="it-IT"/>
              </w:rPr>
              <w:t>.</w:t>
            </w:r>
          </w:p>
        </w:tc>
      </w:tr>
    </w:tbl>
    <w:p w:rsidR="00CF03F5" w:rsidRDefault="00CF03F5" w:rsidP="00944032">
      <w:pPr>
        <w:pStyle w:val="Heading1"/>
        <w:numPr>
          <w:ilvl w:val="0"/>
          <w:numId w:val="2"/>
        </w:numPr>
      </w:pPr>
      <w:bookmarkStart w:id="10" w:name="_Toc289774206"/>
      <w:bookmarkEnd w:id="3"/>
      <w:bookmarkEnd w:id="4"/>
      <w:bookmarkEnd w:id="5"/>
      <w:bookmarkEnd w:id="6"/>
      <w:bookmarkEnd w:id="7"/>
      <w:bookmarkEnd w:id="8"/>
      <w:bookmarkEnd w:id="9"/>
      <w:r>
        <w:t>Introduction</w:t>
      </w:r>
      <w:bookmarkEnd w:id="10"/>
    </w:p>
    <w:p w:rsidR="00CF03F5" w:rsidRPr="00162E02" w:rsidRDefault="00CF03F5" w:rsidP="001371B5">
      <w:pPr>
        <w:ind w:left="0" w:firstLine="432"/>
        <w:rPr>
          <w:lang w:val="en-US"/>
        </w:rPr>
      </w:pPr>
      <w:r w:rsidRPr="00162E02">
        <w:rPr>
          <w:lang w:val="en-US"/>
        </w:rPr>
        <w:t>The demand for testers</w:t>
      </w:r>
      <w:r w:rsidR="001D4180" w:rsidRPr="00162E02">
        <w:rPr>
          <w:lang w:val="en-US"/>
        </w:rPr>
        <w:t xml:space="preserve"> is usually to </w:t>
      </w:r>
      <w:r w:rsidRPr="00162E02">
        <w:rPr>
          <w:lang w:val="en-US"/>
        </w:rPr>
        <w:t xml:space="preserve">test the system's functionality through traditional testing methods and to show </w:t>
      </w:r>
      <w:r w:rsidRPr="00E81FCA">
        <w:rPr>
          <w:lang w:val="en-US"/>
        </w:rPr>
        <w:t>some</w:t>
      </w:r>
      <w:r w:rsidRPr="00162E02">
        <w:rPr>
          <w:lang w:val="en-US"/>
        </w:rPr>
        <w:t xml:space="preserve"> technical knowledge is growing.</w:t>
      </w:r>
      <w:r w:rsidR="002405D4" w:rsidRPr="00162E02">
        <w:rPr>
          <w:lang w:val="en-US"/>
        </w:rPr>
        <w:t xml:space="preserve"> </w:t>
      </w:r>
      <w:r w:rsidRPr="00162E02">
        <w:rPr>
          <w:lang w:val="en-US"/>
        </w:rPr>
        <w:t xml:space="preserve">The </w:t>
      </w:r>
      <w:r w:rsidR="001D4180" w:rsidRPr="00162E02">
        <w:rPr>
          <w:lang w:val="en-US"/>
        </w:rPr>
        <w:t xml:space="preserve">testers </w:t>
      </w:r>
      <w:r w:rsidRPr="00162E02">
        <w:rPr>
          <w:lang w:val="en-US"/>
        </w:rPr>
        <w:t xml:space="preserve">who can </w:t>
      </w:r>
      <w:r w:rsidR="001D4180" w:rsidRPr="00162E02">
        <w:rPr>
          <w:lang w:val="en-US"/>
        </w:rPr>
        <w:t xml:space="preserve">master black-box </w:t>
      </w:r>
      <w:r w:rsidRPr="00162E02">
        <w:rPr>
          <w:lang w:val="en-US"/>
        </w:rPr>
        <w:t>testing</w:t>
      </w:r>
      <w:r w:rsidR="001D4180" w:rsidRPr="00162E02">
        <w:rPr>
          <w:lang w:val="en-US"/>
        </w:rPr>
        <w:t xml:space="preserve">, including database </w:t>
      </w:r>
      <w:r w:rsidR="002405D4" w:rsidRPr="00162E02">
        <w:rPr>
          <w:lang w:val="en-US"/>
        </w:rPr>
        <w:t xml:space="preserve">testing, </w:t>
      </w:r>
      <w:r w:rsidR="001D4180" w:rsidRPr="00162E02">
        <w:rPr>
          <w:lang w:val="en-US"/>
        </w:rPr>
        <w:t xml:space="preserve">are </w:t>
      </w:r>
      <w:r w:rsidRPr="00162E02">
        <w:rPr>
          <w:lang w:val="en-US"/>
        </w:rPr>
        <w:t xml:space="preserve">adding more value to projects, but </w:t>
      </w:r>
      <w:r w:rsidR="001D4180" w:rsidRPr="00162E02">
        <w:rPr>
          <w:lang w:val="en-US"/>
        </w:rPr>
        <w:t>sometimes</w:t>
      </w:r>
      <w:r w:rsidRPr="00162E02">
        <w:rPr>
          <w:lang w:val="en-US"/>
        </w:rPr>
        <w:t xml:space="preserve"> </w:t>
      </w:r>
      <w:r w:rsidR="001D4180" w:rsidRPr="00162E02">
        <w:rPr>
          <w:lang w:val="en-US"/>
        </w:rPr>
        <w:t xml:space="preserve">the </w:t>
      </w:r>
      <w:r w:rsidRPr="00162E02">
        <w:rPr>
          <w:lang w:val="en-US"/>
        </w:rPr>
        <w:t xml:space="preserve">functional testers do not have </w:t>
      </w:r>
      <w:r w:rsidR="002405D4" w:rsidRPr="00162E02">
        <w:rPr>
          <w:lang w:val="en-US"/>
        </w:rPr>
        <w:t xml:space="preserve">sufficient SQL </w:t>
      </w:r>
      <w:r w:rsidRPr="00162E02">
        <w:rPr>
          <w:lang w:val="en-US"/>
        </w:rPr>
        <w:t>database skills.</w:t>
      </w:r>
    </w:p>
    <w:p w:rsidR="00CF03F5" w:rsidRPr="00E81FCA" w:rsidRDefault="00CF03F5" w:rsidP="00162E02">
      <w:pPr>
        <w:ind w:left="0" w:firstLine="432"/>
        <w:rPr>
          <w:lang w:val="en-US"/>
        </w:rPr>
      </w:pPr>
      <w:r w:rsidRPr="00E81FCA">
        <w:rPr>
          <w:lang w:val="en-US"/>
        </w:rPr>
        <w:t>Th</w:t>
      </w:r>
      <w:r w:rsidR="002405D4" w:rsidRPr="00E81FCA">
        <w:rPr>
          <w:lang w:val="en-US"/>
        </w:rPr>
        <w:t xml:space="preserve">e Endava SQL Discipline has been created </w:t>
      </w:r>
      <w:r w:rsidRPr="00E81FCA">
        <w:rPr>
          <w:lang w:val="en-US"/>
        </w:rPr>
        <w:t xml:space="preserve">to equip the </w:t>
      </w:r>
      <w:r w:rsidR="002405D4" w:rsidRPr="00E81FCA">
        <w:rPr>
          <w:lang w:val="en-US"/>
        </w:rPr>
        <w:t xml:space="preserve">testing engineers </w:t>
      </w:r>
      <w:r w:rsidRPr="00E81FCA">
        <w:rPr>
          <w:lang w:val="en-US"/>
        </w:rPr>
        <w:t xml:space="preserve">with </w:t>
      </w:r>
      <w:r w:rsidR="002405D4" w:rsidRPr="00E81FCA">
        <w:rPr>
          <w:lang w:val="en-US"/>
        </w:rPr>
        <w:t xml:space="preserve">advanced </w:t>
      </w:r>
      <w:r w:rsidRPr="00E81FCA">
        <w:rPr>
          <w:lang w:val="en-US"/>
        </w:rPr>
        <w:t>knowledge to do back</w:t>
      </w:r>
      <w:r w:rsidR="002405D4" w:rsidRPr="00E81FCA">
        <w:rPr>
          <w:lang w:val="en-US"/>
        </w:rPr>
        <w:t>-</w:t>
      </w:r>
      <w:r w:rsidRPr="00E81FCA">
        <w:rPr>
          <w:lang w:val="en-US"/>
        </w:rPr>
        <w:t>end testing via SQL.</w:t>
      </w:r>
    </w:p>
    <w:p w:rsidR="00CF03F5" w:rsidRDefault="001371B5" w:rsidP="00944032">
      <w:pPr>
        <w:pStyle w:val="Heading1"/>
        <w:numPr>
          <w:ilvl w:val="0"/>
          <w:numId w:val="2"/>
        </w:numPr>
      </w:pPr>
      <w:bookmarkStart w:id="11" w:name="_Purpose__of"/>
      <w:bookmarkStart w:id="12" w:name="_Toc289774207"/>
      <w:bookmarkEnd w:id="11"/>
      <w:r>
        <w:t>Purpose of the Document</w:t>
      </w:r>
      <w:bookmarkEnd w:id="12"/>
    </w:p>
    <w:p w:rsidR="00CF03F5" w:rsidRPr="001371B5" w:rsidRDefault="00CF03F5" w:rsidP="00162E02">
      <w:pPr>
        <w:ind w:left="0" w:firstLine="432"/>
        <w:rPr>
          <w:lang w:val="en-US"/>
        </w:rPr>
      </w:pPr>
      <w:r w:rsidRPr="001371B5">
        <w:rPr>
          <w:lang w:val="en-US"/>
        </w:rPr>
        <w:t xml:space="preserve">This document aims at helping testing engineers to build simple SQL queries by providing a set of </w:t>
      </w:r>
      <w:r w:rsidR="002405D4" w:rsidRPr="001371B5">
        <w:rPr>
          <w:lang w:val="en-US"/>
        </w:rPr>
        <w:t xml:space="preserve">MS </w:t>
      </w:r>
      <w:r w:rsidRPr="001371B5">
        <w:rPr>
          <w:lang w:val="en-US"/>
        </w:rPr>
        <w:t>SQL statements and subsequent examples.</w:t>
      </w:r>
      <w:r w:rsidR="002405D4" w:rsidRPr="001371B5">
        <w:rPr>
          <w:lang w:val="en-US"/>
        </w:rPr>
        <w:t xml:space="preserve"> The document provides a bunch of practical examples that have been simulated using the </w:t>
      </w:r>
      <w:r w:rsidR="002405D4" w:rsidRPr="00485810">
        <w:rPr>
          <w:b/>
          <w:lang w:val="en-US"/>
        </w:rPr>
        <w:t>MDCH-QA-TRAIN2</w:t>
      </w:r>
      <w:r w:rsidR="002405D4" w:rsidRPr="001371B5">
        <w:rPr>
          <w:lang w:val="en-US"/>
        </w:rPr>
        <w:t xml:space="preserve"> QA training machine.</w:t>
      </w:r>
      <w:r w:rsidR="00B6258B" w:rsidRPr="001371B5">
        <w:rPr>
          <w:lang w:val="en-US"/>
        </w:rPr>
        <w:t xml:space="preserve"> The testers involved in the present training are advised to have access to the above QA training server to try running SQL queries by themselves.</w:t>
      </w:r>
    </w:p>
    <w:p w:rsidR="000E55E8" w:rsidRPr="001371B5" w:rsidRDefault="000E55E8" w:rsidP="001371B5">
      <w:pPr>
        <w:ind w:left="0" w:firstLine="432"/>
        <w:rPr>
          <w:lang w:val="en-US"/>
        </w:rPr>
      </w:pPr>
      <w:r w:rsidRPr="001371B5">
        <w:rPr>
          <w:lang w:val="en-US"/>
        </w:rPr>
        <w:t>The subject of this document is the SQL commands</w:t>
      </w:r>
      <w:r w:rsidR="00711DDE" w:rsidRPr="001371B5">
        <w:rPr>
          <w:lang w:val="en-US"/>
        </w:rPr>
        <w:t xml:space="preserve"> (</w:t>
      </w:r>
      <w:r w:rsidR="004805C0" w:rsidRPr="001371B5">
        <w:rPr>
          <w:lang w:val="en-US"/>
        </w:rPr>
        <w:t>including keywords, operators and clauses refining these commands</w:t>
      </w:r>
      <w:r w:rsidR="00711DDE" w:rsidRPr="001371B5">
        <w:rPr>
          <w:lang w:val="en-US"/>
        </w:rPr>
        <w:t>)</w:t>
      </w:r>
      <w:r w:rsidR="004805C0" w:rsidRPr="001371B5">
        <w:rPr>
          <w:lang w:val="en-US"/>
        </w:rPr>
        <w:t xml:space="preserve"> </w:t>
      </w:r>
      <w:r w:rsidRPr="001371B5">
        <w:rPr>
          <w:lang w:val="en-US"/>
        </w:rPr>
        <w:t>for the Basic level of the training process, which are as follows:</w:t>
      </w:r>
    </w:p>
    <w:p w:rsidR="000E55E8" w:rsidRPr="00162E02" w:rsidRDefault="008D4DC7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  <w:color w:val="0000FF"/>
        </w:rPr>
      </w:pPr>
      <w:r w:rsidRPr="00162E02">
        <w:rPr>
          <w:bCs/>
          <w:color w:val="0000FF"/>
        </w:rPr>
        <w:t>SELECT</w:t>
      </w:r>
    </w:p>
    <w:p w:rsidR="000E55E8" w:rsidRPr="00162E02" w:rsidRDefault="008D4DC7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  <w:color w:val="0000FF"/>
        </w:rPr>
      </w:pPr>
      <w:r w:rsidRPr="00162E02">
        <w:rPr>
          <w:bCs/>
          <w:color w:val="0000FF"/>
        </w:rPr>
        <w:t xml:space="preserve">DISTINCT </w:t>
      </w:r>
    </w:p>
    <w:p w:rsidR="000E55E8" w:rsidRPr="00162E02" w:rsidRDefault="008D4DC7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  <w:color w:val="0000FF"/>
        </w:rPr>
      </w:pPr>
      <w:r w:rsidRPr="00162E02">
        <w:rPr>
          <w:bCs/>
          <w:color w:val="0000FF"/>
        </w:rPr>
        <w:t xml:space="preserve">WHERE </w:t>
      </w:r>
    </w:p>
    <w:p w:rsidR="000E55E8" w:rsidRPr="00162E02" w:rsidRDefault="008D4DC7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  <w:color w:val="0000FF"/>
        </w:rPr>
      </w:pPr>
      <w:r w:rsidRPr="00162E02">
        <w:rPr>
          <w:bCs/>
          <w:color w:val="0000FF"/>
        </w:rPr>
        <w:t xml:space="preserve">AND &amp; OR </w:t>
      </w:r>
    </w:p>
    <w:p w:rsidR="000E55E8" w:rsidRPr="00162E02" w:rsidRDefault="008D4DC7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  <w:color w:val="0000FF"/>
        </w:rPr>
      </w:pPr>
      <w:r w:rsidRPr="00162E02">
        <w:rPr>
          <w:bCs/>
          <w:color w:val="0000FF"/>
        </w:rPr>
        <w:t xml:space="preserve">ORDER BY </w:t>
      </w:r>
    </w:p>
    <w:p w:rsidR="000E55E8" w:rsidRPr="00162E02" w:rsidRDefault="008D4DC7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  <w:color w:val="0000FF"/>
        </w:rPr>
      </w:pPr>
      <w:r w:rsidRPr="00162E02">
        <w:rPr>
          <w:bCs/>
          <w:color w:val="0000FF"/>
        </w:rPr>
        <w:t>INSERT</w:t>
      </w:r>
    </w:p>
    <w:p w:rsidR="000E55E8" w:rsidRPr="00162E02" w:rsidRDefault="008D4DC7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  <w:color w:val="0000FF"/>
        </w:rPr>
      </w:pPr>
      <w:r w:rsidRPr="00162E02">
        <w:rPr>
          <w:bCs/>
          <w:color w:val="0000FF"/>
        </w:rPr>
        <w:t>UPDATE</w:t>
      </w:r>
    </w:p>
    <w:p w:rsidR="00CF03F5" w:rsidRPr="00425C22" w:rsidRDefault="008D4DC7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 w:rsidRPr="00162E02">
        <w:rPr>
          <w:bCs/>
          <w:color w:val="0000FF"/>
        </w:rPr>
        <w:t>DELETE</w:t>
      </w:r>
    </w:p>
    <w:p w:rsidR="001A6FFD" w:rsidRDefault="007E032D" w:rsidP="00944032">
      <w:pPr>
        <w:pStyle w:val="Heading1"/>
        <w:numPr>
          <w:ilvl w:val="0"/>
          <w:numId w:val="2"/>
        </w:numPr>
      </w:pPr>
      <w:bookmarkStart w:id="13" w:name="_Toc286648517"/>
      <w:bookmarkStart w:id="14" w:name="_Toc289774208"/>
      <w:r>
        <w:t>Structured Query Language (SQL)</w:t>
      </w:r>
      <w:bookmarkEnd w:id="13"/>
      <w:bookmarkEnd w:id="14"/>
    </w:p>
    <w:p w:rsidR="00FB3D7A" w:rsidRPr="0058179E" w:rsidRDefault="00FB3D7A" w:rsidP="0058179E">
      <w:pPr>
        <w:ind w:left="0" w:firstLine="432"/>
        <w:rPr>
          <w:lang w:val="en-US"/>
        </w:rPr>
      </w:pPr>
      <w:r w:rsidRPr="0058179E">
        <w:rPr>
          <w:b/>
          <w:lang w:val="en-US"/>
        </w:rPr>
        <w:t>S</w:t>
      </w:r>
      <w:r w:rsidR="007E032D" w:rsidRPr="0058179E">
        <w:rPr>
          <w:b/>
          <w:lang w:val="en-US"/>
        </w:rPr>
        <w:t xml:space="preserve">tructured </w:t>
      </w:r>
      <w:r w:rsidRPr="0058179E">
        <w:rPr>
          <w:b/>
          <w:lang w:val="en-US"/>
        </w:rPr>
        <w:t>Q</w:t>
      </w:r>
      <w:r w:rsidR="007E032D" w:rsidRPr="0058179E">
        <w:rPr>
          <w:b/>
          <w:lang w:val="en-US"/>
        </w:rPr>
        <w:t xml:space="preserve">uery </w:t>
      </w:r>
      <w:r w:rsidRPr="0058179E">
        <w:rPr>
          <w:b/>
          <w:lang w:val="en-US"/>
        </w:rPr>
        <w:t>L</w:t>
      </w:r>
      <w:r w:rsidR="007E032D" w:rsidRPr="0058179E">
        <w:rPr>
          <w:b/>
          <w:lang w:val="en-US"/>
        </w:rPr>
        <w:t>anguage (SQL)</w:t>
      </w:r>
      <w:r w:rsidRPr="0058179E">
        <w:rPr>
          <w:lang w:val="en-US"/>
        </w:rPr>
        <w:t xml:space="preserve"> </w:t>
      </w:r>
      <w:r w:rsidR="00BF5E84" w:rsidRPr="0058179E">
        <w:rPr>
          <w:lang w:val="en-US"/>
        </w:rPr>
        <w:t xml:space="preserve">enables </w:t>
      </w:r>
      <w:r w:rsidR="000E2B2B" w:rsidRPr="0058179E">
        <w:rPr>
          <w:lang w:val="en-US"/>
        </w:rPr>
        <w:t xml:space="preserve">accessing, defining, and manipulating </w:t>
      </w:r>
      <w:r w:rsidRPr="0058179E">
        <w:rPr>
          <w:lang w:val="en-US"/>
        </w:rPr>
        <w:t>data</w:t>
      </w:r>
      <w:r w:rsidR="007E032D" w:rsidRPr="0058179E">
        <w:rPr>
          <w:lang w:val="en-US"/>
        </w:rPr>
        <w:t xml:space="preserve"> </w:t>
      </w:r>
      <w:r w:rsidRPr="0058179E">
        <w:rPr>
          <w:lang w:val="en-US"/>
        </w:rPr>
        <w:t>stored in a database.</w:t>
      </w:r>
      <w:r w:rsidR="000E2B2B" w:rsidRPr="0058179E">
        <w:rPr>
          <w:lang w:val="en-US"/>
        </w:rPr>
        <w:t xml:space="preserve"> </w:t>
      </w:r>
    </w:p>
    <w:p w:rsidR="00EC5F0F" w:rsidRPr="0058179E" w:rsidRDefault="00EC5F0F" w:rsidP="0058179E">
      <w:pPr>
        <w:ind w:left="0" w:firstLine="432"/>
        <w:rPr>
          <w:lang w:val="en-US"/>
        </w:rPr>
      </w:pPr>
      <w:r w:rsidRPr="0058179E">
        <w:rPr>
          <w:lang w:val="en-US"/>
        </w:rPr>
        <w:t xml:space="preserve">Microsoft SQL Server is </w:t>
      </w:r>
      <w:r w:rsidRPr="0058179E">
        <w:rPr>
          <w:b/>
          <w:lang w:val="en-US"/>
        </w:rPr>
        <w:t>ANSI (American National Standards Institute</w:t>
      </w:r>
      <w:r w:rsidRPr="0058179E">
        <w:rPr>
          <w:lang w:val="en-US"/>
        </w:rPr>
        <w:t xml:space="preserve">) </w:t>
      </w:r>
      <w:r w:rsidR="007833CD" w:rsidRPr="0058179E">
        <w:rPr>
          <w:lang w:val="en-US"/>
        </w:rPr>
        <w:t>standard</w:t>
      </w:r>
      <w:r w:rsidRPr="0058179E">
        <w:rPr>
          <w:lang w:val="en-US"/>
        </w:rPr>
        <w:t xml:space="preserve"> compliant. The ANSI standard allows running test scripts and queries against a broad range of databases without modifications.</w:t>
      </w:r>
    </w:p>
    <w:p w:rsidR="000E55E8" w:rsidRPr="000E55E8" w:rsidRDefault="00943E41" w:rsidP="000E55E8">
      <w:pPr>
        <w:pStyle w:val="Heading2"/>
      </w:pPr>
      <w:bookmarkStart w:id="15" w:name="_SQL_Categories"/>
      <w:bookmarkStart w:id="16" w:name="_Toc289774209"/>
      <w:bookmarkEnd w:id="15"/>
      <w:r>
        <w:t>SQL Categories</w:t>
      </w:r>
      <w:bookmarkEnd w:id="16"/>
    </w:p>
    <w:p w:rsidR="000E55E8" w:rsidRPr="0058179E" w:rsidRDefault="000E55E8" w:rsidP="0058179E">
      <w:pPr>
        <w:ind w:left="0" w:firstLine="432"/>
        <w:rPr>
          <w:lang w:val="en-US"/>
        </w:rPr>
      </w:pPr>
      <w:r w:rsidRPr="0058179E">
        <w:rPr>
          <w:lang w:val="en-US"/>
        </w:rPr>
        <w:t xml:space="preserve">SQL statements are divided into two major categories: </w:t>
      </w:r>
    </w:p>
    <w:p w:rsidR="000E55E8" w:rsidRPr="000E55E8" w:rsidRDefault="000E55E8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Cs w:val="22"/>
          <w:lang w:val="ro-RO" w:eastAsia="ro-RO"/>
        </w:rPr>
      </w:pPr>
      <w:r>
        <w:rPr>
          <w:b/>
          <w:bCs/>
        </w:rPr>
        <w:t>D</w:t>
      </w:r>
      <w:r w:rsidRPr="000E55E8">
        <w:rPr>
          <w:b/>
          <w:bCs/>
        </w:rPr>
        <w:t xml:space="preserve">ata </w:t>
      </w:r>
      <w:r w:rsidR="00943E41" w:rsidRPr="000E55E8">
        <w:rPr>
          <w:b/>
          <w:bCs/>
        </w:rPr>
        <w:t xml:space="preserve">Manipulation Language </w:t>
      </w:r>
      <w:r w:rsidRPr="000E55E8">
        <w:rPr>
          <w:b/>
          <w:bCs/>
        </w:rPr>
        <w:t>(DML)</w:t>
      </w:r>
    </w:p>
    <w:p w:rsidR="000E55E8" w:rsidRPr="000E55E8" w:rsidRDefault="000E55E8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rPr>
          <w:b/>
          <w:bCs/>
        </w:rPr>
        <w:t>D</w:t>
      </w:r>
      <w:r w:rsidRPr="000E55E8">
        <w:rPr>
          <w:b/>
          <w:bCs/>
        </w:rPr>
        <w:t xml:space="preserve">ata </w:t>
      </w:r>
      <w:r w:rsidR="00943E41" w:rsidRPr="000E55E8">
        <w:rPr>
          <w:b/>
          <w:bCs/>
        </w:rPr>
        <w:t xml:space="preserve">Definition Language </w:t>
      </w:r>
      <w:r w:rsidRPr="000E55E8">
        <w:rPr>
          <w:b/>
          <w:bCs/>
        </w:rPr>
        <w:t>(DDL)</w:t>
      </w:r>
      <w:r>
        <w:t>.</w:t>
      </w:r>
    </w:p>
    <w:p w:rsidR="000E55E8" w:rsidRPr="0058179E" w:rsidRDefault="000E55E8" w:rsidP="0058179E">
      <w:pPr>
        <w:ind w:left="0" w:firstLine="432"/>
        <w:rPr>
          <w:lang w:val="en-US"/>
        </w:rPr>
      </w:pPr>
      <w:r w:rsidRPr="0058179E">
        <w:rPr>
          <w:lang w:val="en-US"/>
        </w:rPr>
        <w:t>DML statements are used to retrieve and store data. The query and update commands form the DML part of SQL</w:t>
      </w:r>
      <w:r w:rsidR="008D4DC7" w:rsidRPr="0058179E">
        <w:rPr>
          <w:lang w:val="en-US"/>
        </w:rPr>
        <w:t>, such as</w:t>
      </w:r>
      <w:r w:rsidRPr="0058179E">
        <w:rPr>
          <w:lang w:val="en-US"/>
        </w:rPr>
        <w:t>:</w:t>
      </w:r>
    </w:p>
    <w:p w:rsidR="000E55E8" w:rsidRPr="000E55E8" w:rsidRDefault="000E55E8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 w:rsidRPr="003718DC">
        <w:rPr>
          <w:bCs/>
          <w:color w:val="0000FF"/>
        </w:rPr>
        <w:t>SELECT</w:t>
      </w:r>
      <w:r w:rsidRPr="000E55E8">
        <w:rPr>
          <w:bCs/>
        </w:rPr>
        <w:t xml:space="preserve"> </w:t>
      </w:r>
      <w:r w:rsidR="008D4DC7" w:rsidRPr="003718DC">
        <w:rPr>
          <w:rFonts w:cstheme="minorHAnsi"/>
          <w:bCs/>
        </w:rPr>
        <w:t>–</w:t>
      </w:r>
      <w:r w:rsidRPr="003718DC">
        <w:rPr>
          <w:rFonts w:cstheme="minorHAnsi"/>
          <w:bCs/>
        </w:rPr>
        <w:t xml:space="preserve"> extracts data from a database</w:t>
      </w:r>
      <w:r w:rsidR="00943E41">
        <w:rPr>
          <w:rFonts w:cstheme="minorHAnsi"/>
          <w:bCs/>
        </w:rPr>
        <w:t xml:space="preserve"> (may also refer to a separate category as “Data Retrieval”)</w:t>
      </w:r>
      <w:r w:rsidR="008D4DC7" w:rsidRPr="003718DC">
        <w:rPr>
          <w:rFonts w:cstheme="minorHAnsi"/>
          <w:bCs/>
        </w:rPr>
        <w:t>;</w:t>
      </w:r>
    </w:p>
    <w:p w:rsidR="000E55E8" w:rsidRPr="000E55E8" w:rsidRDefault="000E55E8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 w:rsidRPr="003718DC">
        <w:rPr>
          <w:bCs/>
          <w:color w:val="0000FF"/>
        </w:rPr>
        <w:t xml:space="preserve">UPDATE </w:t>
      </w:r>
      <w:r w:rsidR="008D4DC7" w:rsidRPr="003718DC">
        <w:rPr>
          <w:rFonts w:cstheme="minorHAnsi"/>
          <w:bCs/>
        </w:rPr>
        <w:t>–</w:t>
      </w:r>
      <w:r w:rsidRPr="003718DC">
        <w:rPr>
          <w:rFonts w:cstheme="minorHAnsi"/>
          <w:bCs/>
        </w:rPr>
        <w:t xml:space="preserve"> updates data in a database</w:t>
      </w:r>
      <w:r w:rsidR="008D4DC7" w:rsidRPr="003718DC">
        <w:rPr>
          <w:rFonts w:cstheme="minorHAnsi"/>
          <w:bCs/>
        </w:rPr>
        <w:t>;</w:t>
      </w:r>
    </w:p>
    <w:p w:rsidR="008D4DC7" w:rsidRPr="000E55E8" w:rsidRDefault="008D4DC7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 w:rsidRPr="003718DC">
        <w:rPr>
          <w:bCs/>
          <w:color w:val="0000FF"/>
        </w:rPr>
        <w:t xml:space="preserve">INSERT INTO </w:t>
      </w:r>
      <w:r w:rsidRPr="003718DC">
        <w:rPr>
          <w:rFonts w:cstheme="minorHAnsi"/>
          <w:bCs/>
        </w:rPr>
        <w:t>– inserts new data into a database;</w:t>
      </w:r>
    </w:p>
    <w:p w:rsidR="000E55E8" w:rsidRPr="003718DC" w:rsidRDefault="000E55E8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b/>
          <w:bCs/>
        </w:rPr>
      </w:pPr>
      <w:r w:rsidRPr="003718DC">
        <w:rPr>
          <w:bCs/>
          <w:color w:val="0000FF"/>
        </w:rPr>
        <w:t xml:space="preserve">DELETE </w:t>
      </w:r>
      <w:r w:rsidR="008D4DC7" w:rsidRPr="003718DC">
        <w:rPr>
          <w:rFonts w:cstheme="minorHAnsi"/>
          <w:bCs/>
        </w:rPr>
        <w:t>–</w:t>
      </w:r>
      <w:r w:rsidRPr="003718DC">
        <w:rPr>
          <w:rFonts w:cstheme="minorHAnsi"/>
          <w:bCs/>
        </w:rPr>
        <w:t xml:space="preserve"> deletes data from a database</w:t>
      </w:r>
      <w:r w:rsidR="008D4DC7" w:rsidRPr="003718DC">
        <w:rPr>
          <w:rFonts w:cstheme="minorHAnsi"/>
          <w:bCs/>
        </w:rPr>
        <w:t>.</w:t>
      </w:r>
    </w:p>
    <w:p w:rsidR="00530542" w:rsidRPr="001371B5" w:rsidRDefault="00EE6ADF" w:rsidP="001371B5">
      <w:pPr>
        <w:ind w:left="0" w:firstLine="432"/>
        <w:rPr>
          <w:lang w:val="en-US"/>
        </w:rPr>
      </w:pPr>
      <w:r w:rsidRPr="001371B5">
        <w:rPr>
          <w:lang w:val="en-US"/>
        </w:rPr>
        <w:t>DDL statements are used to create, modify, and delete tables</w:t>
      </w:r>
      <w:r w:rsidR="00530542" w:rsidRPr="001371B5">
        <w:rPr>
          <w:lang w:val="en-US"/>
        </w:rPr>
        <w:t>.</w:t>
      </w:r>
      <w:r w:rsidRPr="001371B5">
        <w:rPr>
          <w:lang w:val="en-US"/>
        </w:rPr>
        <w:t xml:space="preserve"> </w:t>
      </w:r>
      <w:r w:rsidR="00530542" w:rsidRPr="001371B5">
        <w:rPr>
          <w:lang w:val="en-US"/>
        </w:rPr>
        <w:t>They also define indexes (keys), specify links between tables, and impose constraints between tables</w:t>
      </w:r>
      <w:r w:rsidRPr="001371B5">
        <w:rPr>
          <w:lang w:val="en-US"/>
        </w:rPr>
        <w:t>. When you execute a DDL statement, it takes effect immediately.</w:t>
      </w:r>
      <w:r w:rsidR="00530542" w:rsidRPr="001371B5">
        <w:rPr>
          <w:lang w:val="en-US"/>
        </w:rPr>
        <w:t xml:space="preserve"> The most important DDL statements in SQL are:</w:t>
      </w:r>
    </w:p>
    <w:p w:rsidR="00530542" w:rsidRPr="00530542" w:rsidRDefault="00530542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 w:rsidRPr="003718DC">
        <w:rPr>
          <w:bCs/>
          <w:color w:val="0000FF"/>
        </w:rPr>
        <w:t xml:space="preserve">CREATE DATABASE </w:t>
      </w:r>
      <w:r w:rsidRPr="003718DC">
        <w:rPr>
          <w:rFonts w:cstheme="minorHAnsi"/>
          <w:bCs/>
        </w:rPr>
        <w:t>– creates a new database;</w:t>
      </w:r>
    </w:p>
    <w:p w:rsidR="00530542" w:rsidRPr="00530542" w:rsidRDefault="00530542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 w:rsidRPr="003718DC">
        <w:rPr>
          <w:bCs/>
          <w:color w:val="0000FF"/>
        </w:rPr>
        <w:t xml:space="preserve">ALTER DATABASE </w:t>
      </w:r>
      <w:r w:rsidRPr="003718DC">
        <w:rPr>
          <w:rFonts w:cstheme="minorHAnsi"/>
          <w:bCs/>
        </w:rPr>
        <w:t>– modifies a database;</w:t>
      </w:r>
    </w:p>
    <w:p w:rsidR="00530542" w:rsidRPr="00530542" w:rsidRDefault="00530542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 w:rsidRPr="003718DC">
        <w:rPr>
          <w:bCs/>
          <w:color w:val="0000FF"/>
        </w:rPr>
        <w:lastRenderedPageBreak/>
        <w:t xml:space="preserve">CREATE TABLE </w:t>
      </w:r>
      <w:r w:rsidRPr="003718DC">
        <w:rPr>
          <w:rFonts w:cstheme="minorHAnsi"/>
          <w:bCs/>
        </w:rPr>
        <w:t>– creates a new table;</w:t>
      </w:r>
    </w:p>
    <w:p w:rsidR="00530542" w:rsidRPr="00530542" w:rsidRDefault="00530542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 w:rsidRPr="003718DC">
        <w:rPr>
          <w:bCs/>
          <w:color w:val="0000FF"/>
        </w:rPr>
        <w:t xml:space="preserve">ALTER TABLE </w:t>
      </w:r>
      <w:r w:rsidRPr="003718DC">
        <w:rPr>
          <w:rFonts w:cstheme="minorHAnsi"/>
          <w:bCs/>
        </w:rPr>
        <w:t>– modifies a table;</w:t>
      </w:r>
    </w:p>
    <w:p w:rsidR="00530542" w:rsidRPr="00530542" w:rsidRDefault="00530542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 w:rsidRPr="003718DC">
        <w:rPr>
          <w:bCs/>
          <w:color w:val="0000FF"/>
        </w:rPr>
        <w:t xml:space="preserve">DROP TABLE </w:t>
      </w:r>
      <w:r w:rsidRPr="003718DC">
        <w:rPr>
          <w:rFonts w:cstheme="minorHAnsi"/>
          <w:bCs/>
        </w:rPr>
        <w:t>– deletes a table;</w:t>
      </w:r>
    </w:p>
    <w:p w:rsidR="00530542" w:rsidRPr="003718DC" w:rsidRDefault="00530542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Cs w:val="22"/>
          <w:lang w:val="ro-RO" w:eastAsia="ro-RO"/>
        </w:rPr>
      </w:pPr>
      <w:r w:rsidRPr="003718DC">
        <w:rPr>
          <w:bCs/>
          <w:color w:val="0000FF"/>
        </w:rPr>
        <w:t xml:space="preserve">CREATE INDEX </w:t>
      </w:r>
      <w:r w:rsidRPr="003718DC">
        <w:rPr>
          <w:rFonts w:cstheme="minorHAnsi"/>
          <w:szCs w:val="22"/>
          <w:lang w:val="ro-RO" w:eastAsia="ro-RO"/>
        </w:rPr>
        <w:t>– creates an index (search key);</w:t>
      </w:r>
    </w:p>
    <w:p w:rsidR="00530542" w:rsidRPr="00530542" w:rsidRDefault="00530542" w:rsidP="009440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 w:rsidRPr="003718DC">
        <w:rPr>
          <w:bCs/>
          <w:color w:val="0000FF"/>
        </w:rPr>
        <w:t xml:space="preserve">DROP INDEX </w:t>
      </w:r>
      <w:r w:rsidRPr="003718DC">
        <w:rPr>
          <w:rFonts w:cstheme="minorHAnsi"/>
          <w:szCs w:val="22"/>
          <w:lang w:val="ro-RO" w:eastAsia="ro-RO"/>
        </w:rPr>
        <w:t>– deletes an index.</w:t>
      </w:r>
    </w:p>
    <w:p w:rsidR="00943E41" w:rsidRDefault="00943E41" w:rsidP="00E81FCA">
      <w:pPr>
        <w:ind w:left="0" w:firstLine="432"/>
        <w:rPr>
          <w:rFonts w:cstheme="minorHAnsi"/>
          <w:szCs w:val="22"/>
          <w:lang w:val="ro-RO" w:eastAsia="ro-RO"/>
        </w:rPr>
      </w:pPr>
      <w:r>
        <w:rPr>
          <w:rFonts w:cstheme="minorHAnsi"/>
          <w:szCs w:val="22"/>
          <w:lang w:val="ro-RO" w:eastAsia="ro-RO"/>
        </w:rPr>
        <w:t>Beside the above-mentioned categories, there are also</w:t>
      </w:r>
      <w:r w:rsidR="00586AFF">
        <w:rPr>
          <w:rFonts w:cstheme="minorHAnsi"/>
          <w:szCs w:val="22"/>
          <w:lang w:val="ro-RO" w:eastAsia="ro-RO"/>
        </w:rPr>
        <w:t xml:space="preserve"> </w:t>
      </w:r>
      <w:r w:rsidR="00586AFF" w:rsidRPr="00586AFF">
        <w:rPr>
          <w:rFonts w:cstheme="minorHAnsi"/>
          <w:b/>
          <w:szCs w:val="22"/>
          <w:lang w:val="ro-RO" w:eastAsia="ro-RO"/>
        </w:rPr>
        <w:t>Transac</w:t>
      </w:r>
      <w:r w:rsidRPr="00586AFF">
        <w:rPr>
          <w:rFonts w:cstheme="minorHAnsi"/>
          <w:b/>
          <w:szCs w:val="22"/>
          <w:lang w:val="ro-RO" w:eastAsia="ro-RO"/>
        </w:rPr>
        <w:t>t</w:t>
      </w:r>
      <w:r w:rsidR="00586AFF" w:rsidRPr="00586AFF">
        <w:rPr>
          <w:rFonts w:cstheme="minorHAnsi"/>
          <w:b/>
          <w:szCs w:val="22"/>
          <w:lang w:val="ro-RO" w:eastAsia="ro-RO"/>
        </w:rPr>
        <w:t>i</w:t>
      </w:r>
      <w:r w:rsidRPr="00586AFF">
        <w:rPr>
          <w:rFonts w:cstheme="minorHAnsi"/>
          <w:b/>
          <w:szCs w:val="22"/>
          <w:lang w:val="ro-RO" w:eastAsia="ro-RO"/>
        </w:rPr>
        <w:t>on Contol</w:t>
      </w:r>
      <w:r w:rsidR="00586AFF">
        <w:rPr>
          <w:rFonts w:cstheme="minorHAnsi"/>
          <w:szCs w:val="22"/>
          <w:lang w:val="ro-RO" w:eastAsia="ro-RO"/>
        </w:rPr>
        <w:t xml:space="preserve"> statements</w:t>
      </w:r>
      <w:r>
        <w:rPr>
          <w:rFonts w:cstheme="minorHAnsi"/>
          <w:szCs w:val="22"/>
          <w:lang w:val="ro-RO" w:eastAsia="ro-RO"/>
        </w:rPr>
        <w:t xml:space="preserve">, which comprise </w:t>
      </w:r>
      <w:r w:rsidR="00586AFF">
        <w:rPr>
          <w:rFonts w:cstheme="minorHAnsi"/>
          <w:szCs w:val="22"/>
          <w:lang w:val="ro-RO" w:eastAsia="ro-RO"/>
        </w:rPr>
        <w:t xml:space="preserve">queries </w:t>
      </w:r>
      <w:r>
        <w:rPr>
          <w:rFonts w:cstheme="minorHAnsi"/>
          <w:szCs w:val="22"/>
          <w:lang w:val="ro-RO" w:eastAsia="ro-RO"/>
        </w:rPr>
        <w:t xml:space="preserve"> </w:t>
      </w:r>
      <w:r w:rsidR="00586AFF">
        <w:rPr>
          <w:rFonts w:cstheme="minorHAnsi"/>
          <w:szCs w:val="22"/>
          <w:lang w:val="ro-RO" w:eastAsia="ro-RO"/>
        </w:rPr>
        <w:t xml:space="preserve">using </w:t>
      </w:r>
      <w:r w:rsidRPr="00943E41">
        <w:rPr>
          <w:rFonts w:cstheme="minorHAnsi"/>
          <w:color w:val="0000CC"/>
          <w:szCs w:val="22"/>
          <w:lang w:val="ro-RO" w:eastAsia="ro-RO"/>
        </w:rPr>
        <w:t>COMMIT</w:t>
      </w:r>
      <w:r>
        <w:rPr>
          <w:rFonts w:cstheme="minorHAnsi"/>
          <w:szCs w:val="22"/>
          <w:lang w:val="ro-RO" w:eastAsia="ro-RO"/>
        </w:rPr>
        <w:t xml:space="preserve"> and </w:t>
      </w:r>
      <w:r w:rsidRPr="00943E41">
        <w:rPr>
          <w:rFonts w:cstheme="minorHAnsi"/>
          <w:color w:val="0000CC"/>
          <w:szCs w:val="22"/>
          <w:lang w:val="ro-RO" w:eastAsia="ro-RO"/>
        </w:rPr>
        <w:t>ROLLBACK</w:t>
      </w:r>
      <w:r w:rsidR="00DB64F0">
        <w:rPr>
          <w:rFonts w:cstheme="minorHAnsi"/>
          <w:szCs w:val="22"/>
          <w:lang w:val="ro-RO" w:eastAsia="ro-RO"/>
        </w:rPr>
        <w:t xml:space="preserve">, as well as </w:t>
      </w:r>
      <w:r w:rsidR="00DB64F0" w:rsidRPr="00DB64F0">
        <w:rPr>
          <w:rFonts w:cstheme="minorHAnsi"/>
          <w:b/>
          <w:szCs w:val="22"/>
          <w:lang w:val="ro-RO" w:eastAsia="ro-RO"/>
        </w:rPr>
        <w:t>Data Control Language (DCL)</w:t>
      </w:r>
      <w:r w:rsidR="00DB64F0">
        <w:rPr>
          <w:rFonts w:cstheme="minorHAnsi"/>
          <w:szCs w:val="22"/>
          <w:lang w:val="ro-RO" w:eastAsia="ro-RO"/>
        </w:rPr>
        <w:t xml:space="preserve"> with </w:t>
      </w:r>
      <w:r w:rsidR="00DB64F0" w:rsidRPr="00DB64F0">
        <w:rPr>
          <w:rFonts w:cstheme="minorHAnsi"/>
          <w:color w:val="0000CC"/>
          <w:szCs w:val="22"/>
          <w:lang w:val="ro-RO" w:eastAsia="ro-RO"/>
        </w:rPr>
        <w:t xml:space="preserve">GRANT </w:t>
      </w:r>
      <w:r w:rsidR="00DB64F0">
        <w:rPr>
          <w:rFonts w:cstheme="minorHAnsi"/>
          <w:szCs w:val="22"/>
          <w:lang w:val="ro-RO" w:eastAsia="ro-RO"/>
        </w:rPr>
        <w:t xml:space="preserve">nad </w:t>
      </w:r>
      <w:r w:rsidR="00DB64F0" w:rsidRPr="00DB64F0">
        <w:rPr>
          <w:rFonts w:cstheme="minorHAnsi"/>
          <w:color w:val="0000CC"/>
          <w:szCs w:val="22"/>
          <w:lang w:val="ro-RO" w:eastAsia="ro-RO"/>
        </w:rPr>
        <w:t xml:space="preserve">REVOKE </w:t>
      </w:r>
      <w:r w:rsidR="00DB64F0">
        <w:rPr>
          <w:rFonts w:cstheme="minorHAnsi"/>
          <w:szCs w:val="22"/>
          <w:lang w:val="ro-RO" w:eastAsia="ro-RO"/>
        </w:rPr>
        <w:t>statements.</w:t>
      </w:r>
    </w:p>
    <w:p w:rsidR="00BF5E84" w:rsidRDefault="00530542" w:rsidP="00E81FCA">
      <w:pPr>
        <w:ind w:left="0" w:firstLine="432"/>
        <w:rPr>
          <w:rFonts w:cstheme="minorHAnsi"/>
          <w:szCs w:val="22"/>
          <w:lang w:val="ro-RO" w:eastAsia="ro-RO"/>
        </w:rPr>
      </w:pPr>
      <w:r w:rsidRPr="00425C22">
        <w:rPr>
          <w:rFonts w:cstheme="minorHAnsi"/>
          <w:szCs w:val="22"/>
          <w:lang w:val="ro-RO" w:eastAsia="ro-RO"/>
        </w:rPr>
        <w:t>Only DML statemets</w:t>
      </w:r>
      <w:r>
        <w:rPr>
          <w:rFonts w:cstheme="minorHAnsi"/>
          <w:szCs w:val="22"/>
          <w:lang w:val="ro-RO" w:eastAsia="ro-RO"/>
        </w:rPr>
        <w:t xml:space="preserve"> mentioned in the </w:t>
      </w:r>
      <w:r w:rsidR="00357531">
        <w:fldChar w:fldCharType="begin"/>
      </w:r>
      <w:r w:rsidR="00357531">
        <w:instrText xml:space="preserve"> HYPERLINK \l "_Purpose__of" </w:instrText>
      </w:r>
      <w:r w:rsidR="00357531">
        <w:fldChar w:fldCharType="separate"/>
      </w:r>
      <w:r w:rsidRPr="00711DDE">
        <w:rPr>
          <w:rStyle w:val="Hyperlink"/>
          <w:rFonts w:asciiTheme="minorHAnsi" w:hAnsiTheme="minorHAnsi" w:cstheme="minorHAnsi"/>
          <w:szCs w:val="22"/>
          <w:lang w:val="ro-RO" w:eastAsia="ro-RO"/>
        </w:rPr>
        <w:t>S</w:t>
      </w:r>
      <w:r w:rsidR="00711DDE" w:rsidRPr="00711DDE">
        <w:rPr>
          <w:rStyle w:val="Hyperlink"/>
          <w:rFonts w:asciiTheme="minorHAnsi" w:hAnsiTheme="minorHAnsi" w:cstheme="minorHAnsi"/>
          <w:szCs w:val="22"/>
          <w:lang w:val="ro-RO" w:eastAsia="ro-RO"/>
        </w:rPr>
        <w:t>e</w:t>
      </w:r>
      <w:r w:rsidRPr="00711DDE">
        <w:rPr>
          <w:rStyle w:val="Hyperlink"/>
          <w:rFonts w:asciiTheme="minorHAnsi" w:hAnsiTheme="minorHAnsi" w:cstheme="minorHAnsi"/>
          <w:szCs w:val="22"/>
          <w:lang w:val="ro-RO" w:eastAsia="ro-RO"/>
        </w:rPr>
        <w:t>ction 1</w:t>
      </w:r>
      <w:r w:rsidR="00357531">
        <w:rPr>
          <w:rStyle w:val="Hyperlink"/>
          <w:rFonts w:asciiTheme="minorHAnsi" w:hAnsiTheme="minorHAnsi" w:cstheme="minorHAnsi"/>
          <w:szCs w:val="22"/>
          <w:lang w:val="ro-RO" w:eastAsia="ro-RO"/>
        </w:rPr>
        <w:fldChar w:fldCharType="end"/>
      </w:r>
      <w:r>
        <w:rPr>
          <w:rFonts w:cstheme="minorHAnsi"/>
          <w:szCs w:val="22"/>
          <w:lang w:val="ro-RO" w:eastAsia="ro-RO"/>
        </w:rPr>
        <w:t xml:space="preserve"> are the part of this document.</w:t>
      </w:r>
    </w:p>
    <w:p w:rsidR="000F68B0" w:rsidRDefault="000F68B0" w:rsidP="000F68B0">
      <w:pPr>
        <w:pStyle w:val="Heading2"/>
      </w:pPr>
      <w:bookmarkStart w:id="17" w:name="_Toc289774210"/>
      <w:r>
        <w:t>SQL Syntax</w:t>
      </w:r>
      <w:bookmarkEnd w:id="17"/>
    </w:p>
    <w:p w:rsidR="001A6FFD" w:rsidRPr="0058179E" w:rsidRDefault="00B6258B" w:rsidP="0058179E">
      <w:pPr>
        <w:ind w:left="0" w:firstLine="432"/>
        <w:rPr>
          <w:lang w:val="en-US"/>
        </w:rPr>
      </w:pPr>
      <w:r w:rsidRPr="0058179E">
        <w:rPr>
          <w:lang w:val="en-US"/>
        </w:rPr>
        <w:t>SQL is a very readable language once get</w:t>
      </w:r>
      <w:r w:rsidR="00AA5F4E" w:rsidRPr="0058179E">
        <w:rPr>
          <w:lang w:val="en-US"/>
        </w:rPr>
        <w:t>ting</w:t>
      </w:r>
      <w:r w:rsidRPr="0058179E">
        <w:rPr>
          <w:lang w:val="en-US"/>
        </w:rPr>
        <w:t xml:space="preserve"> </w:t>
      </w:r>
      <w:r w:rsidR="00AA5F4E" w:rsidRPr="0058179E">
        <w:rPr>
          <w:lang w:val="en-US"/>
        </w:rPr>
        <w:t xml:space="preserve">used to </w:t>
      </w:r>
      <w:r w:rsidRPr="0058179E">
        <w:rPr>
          <w:lang w:val="en-US"/>
        </w:rPr>
        <w:t>the different statements</w:t>
      </w:r>
      <w:r w:rsidR="00AA5F4E" w:rsidRPr="0058179E">
        <w:rPr>
          <w:lang w:val="en-US"/>
        </w:rPr>
        <w:t xml:space="preserve"> </w:t>
      </w:r>
      <w:r w:rsidR="007833CD" w:rsidRPr="0058179E">
        <w:rPr>
          <w:lang w:val="en-US"/>
        </w:rPr>
        <w:t>involved</w:t>
      </w:r>
      <w:r w:rsidR="00425C22" w:rsidRPr="0058179E">
        <w:rPr>
          <w:lang w:val="en-US"/>
        </w:rPr>
        <w:t>.</w:t>
      </w:r>
    </w:p>
    <w:p w:rsidR="00AA5F4E" w:rsidRPr="0058179E" w:rsidRDefault="00AA5F4E" w:rsidP="0058179E">
      <w:pPr>
        <w:ind w:left="0" w:firstLine="432"/>
        <w:rPr>
          <w:lang w:val="en-US"/>
        </w:rPr>
      </w:pPr>
      <w:r w:rsidRPr="0058179E">
        <w:rPr>
          <w:lang w:val="en-US"/>
        </w:rPr>
        <w:t xml:space="preserve">Let us get started with the principles of the database structure. A database most often contains one or more tables. Each table is identified by a name (e.g. </w:t>
      </w:r>
      <w:r w:rsidRPr="00485810">
        <w:rPr>
          <w:rFonts w:ascii="Courier New" w:hAnsi="Courier New" w:cs="Courier New"/>
          <w:lang w:val="en-US"/>
        </w:rPr>
        <w:t>Person</w:t>
      </w:r>
      <w:r w:rsidRPr="0058179E">
        <w:rPr>
          <w:lang w:val="en-US"/>
        </w:rPr>
        <w:t xml:space="preserve"> or </w:t>
      </w:r>
      <w:r w:rsidRPr="00485810">
        <w:rPr>
          <w:rFonts w:ascii="Courier New" w:hAnsi="Courier New" w:cs="Courier New"/>
          <w:lang w:val="en-US"/>
        </w:rPr>
        <w:t>Sales</w:t>
      </w:r>
      <w:r w:rsidRPr="0058179E">
        <w:rPr>
          <w:lang w:val="en-US"/>
        </w:rPr>
        <w:t>). Tables contain records (rows) with data.</w:t>
      </w:r>
    </w:p>
    <w:p w:rsidR="00AA5F4E" w:rsidRDefault="00AA5F4E" w:rsidP="001371B5">
      <w:pPr>
        <w:autoSpaceDE w:val="0"/>
        <w:autoSpaceDN w:val="0"/>
        <w:adjustRightInd w:val="0"/>
        <w:ind w:left="0" w:firstLine="576"/>
        <w:jc w:val="left"/>
        <w:rPr>
          <w:rFonts w:cstheme="minorHAnsi"/>
          <w:szCs w:val="22"/>
          <w:lang w:val="ro-RO" w:eastAsia="ro-RO"/>
        </w:rPr>
      </w:pPr>
      <w:r w:rsidRPr="00AA5F4E">
        <w:rPr>
          <w:rFonts w:cstheme="minorHAnsi"/>
          <w:szCs w:val="22"/>
          <w:lang w:val="ro-RO" w:eastAsia="ro-RO"/>
        </w:rPr>
        <w:t>Below i</w:t>
      </w:r>
      <w:r>
        <w:rPr>
          <w:rFonts w:cstheme="minorHAnsi"/>
          <w:szCs w:val="22"/>
          <w:lang w:val="ro-RO" w:eastAsia="ro-RO"/>
        </w:rPr>
        <w:t xml:space="preserve">s an example of a table called </w:t>
      </w:r>
      <w:r w:rsidR="00075F09">
        <w:rPr>
          <w:rFonts w:ascii="Courier New" w:hAnsi="Courier New" w:cs="Courier New"/>
          <w:noProof/>
          <w:szCs w:val="20"/>
          <w:lang w:val="ro-RO" w:eastAsia="ro-RO"/>
        </w:rPr>
        <w:t>SalesLT</w:t>
      </w:r>
      <w:r w:rsidR="00075F09"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="00075F09" w:rsidRPr="001371B5">
        <w:rPr>
          <w:rFonts w:ascii="Courier New" w:hAnsi="Courier New" w:cs="Courier New"/>
          <w:noProof/>
          <w:szCs w:val="20"/>
          <w:lang w:val="ro-RO" w:eastAsia="ro-RO"/>
        </w:rPr>
        <w:t xml:space="preserve">Address </w:t>
      </w:r>
      <w:r w:rsidR="00C27E0D" w:rsidRPr="00C27E0D">
        <w:rPr>
          <w:rFonts w:cstheme="minorHAnsi"/>
          <w:noProof/>
          <w:color w:val="000000" w:themeColor="text1"/>
          <w:szCs w:val="20"/>
          <w:lang w:val="ro-RO" w:eastAsia="ro-RO"/>
        </w:rPr>
        <w:t>from the</w:t>
      </w:r>
      <w:r w:rsidR="00C27E0D">
        <w:rPr>
          <w:rFonts w:cs="Courier New"/>
          <w:noProof/>
          <w:color w:val="000000" w:themeColor="text1"/>
          <w:szCs w:val="20"/>
          <w:lang w:val="ro-RO" w:eastAsia="ro-RO"/>
        </w:rPr>
        <w:t xml:space="preserve"> </w:t>
      </w:r>
      <w:r w:rsidR="00C27E0D" w:rsidRPr="00637C12">
        <w:rPr>
          <w:rFonts w:cs="Courier New"/>
          <w:i/>
          <w:noProof/>
          <w:szCs w:val="20"/>
          <w:lang w:val="ro-RO" w:eastAsia="ro-RO"/>
        </w:rPr>
        <w:t>AdventureWorks</w:t>
      </w:r>
      <w:r w:rsidR="001371B5" w:rsidRPr="00637C12">
        <w:rPr>
          <w:rFonts w:cs="Courier New"/>
          <w:i/>
          <w:noProof/>
          <w:szCs w:val="20"/>
          <w:lang w:val="ro-RO" w:eastAsia="ro-RO"/>
        </w:rPr>
        <w:t>LT</w:t>
      </w:r>
      <w:r w:rsidR="00C27E0D" w:rsidRPr="00637C12">
        <w:rPr>
          <w:rFonts w:cs="Courier New"/>
          <w:i/>
          <w:noProof/>
          <w:szCs w:val="20"/>
          <w:lang w:val="ro-RO" w:eastAsia="ro-RO"/>
        </w:rPr>
        <w:t xml:space="preserve"> </w:t>
      </w:r>
      <w:r w:rsidR="00C27E0D" w:rsidRPr="00C27E0D">
        <w:rPr>
          <w:rFonts w:cstheme="minorHAnsi"/>
          <w:noProof/>
          <w:szCs w:val="20"/>
          <w:lang w:val="ro-RO" w:eastAsia="ro-RO"/>
        </w:rPr>
        <w:t>database</w:t>
      </w:r>
      <w:r w:rsidRPr="00AA5F4E">
        <w:rPr>
          <w:rFonts w:cstheme="minorHAnsi"/>
          <w:szCs w:val="22"/>
          <w:lang w:val="ro-RO" w:eastAsia="ro-RO"/>
        </w:rPr>
        <w:t>:</w:t>
      </w:r>
    </w:p>
    <w:p w:rsidR="00AA5F4E" w:rsidRPr="00AA5F4E" w:rsidRDefault="00AA5F4E" w:rsidP="00AA5F4E">
      <w:pPr>
        <w:autoSpaceDE w:val="0"/>
        <w:autoSpaceDN w:val="0"/>
        <w:adjustRightInd w:val="0"/>
        <w:ind w:firstLine="432"/>
        <w:jc w:val="left"/>
        <w:rPr>
          <w:rFonts w:cstheme="minorHAnsi"/>
          <w:szCs w:val="22"/>
          <w:lang w:val="ro-RO" w:eastAsia="ro-RO"/>
        </w:rPr>
      </w:pPr>
    </w:p>
    <w:tbl>
      <w:tblPr>
        <w:tblW w:w="7328" w:type="dxa"/>
        <w:jc w:val="center"/>
        <w:tblInd w:w="93" w:type="dxa"/>
        <w:tblLook w:val="04A0" w:firstRow="1" w:lastRow="0" w:firstColumn="1" w:lastColumn="0" w:noHBand="0" w:noVBand="1"/>
      </w:tblPr>
      <w:tblGrid>
        <w:gridCol w:w="1292"/>
        <w:gridCol w:w="2067"/>
        <w:gridCol w:w="1328"/>
        <w:gridCol w:w="2641"/>
      </w:tblGrid>
      <w:tr w:rsidR="007C4A53" w:rsidRPr="00952523" w:rsidTr="00F32EB7">
        <w:trPr>
          <w:trHeight w:val="300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vAlign w:val="bottom"/>
            <w:hideMark/>
          </w:tcPr>
          <w:p w:rsidR="007C4A53" w:rsidRPr="000C0EC2" w:rsidRDefault="007C4A53" w:rsidP="007C4A53">
            <w:pPr>
              <w:ind w:left="0"/>
              <w:jc w:val="left"/>
              <w:rPr>
                <w:rFonts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0C0EC2">
              <w:rPr>
                <w:rFonts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AddressID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ABF8F" w:themeFill="accent6" w:themeFillTint="99"/>
            <w:vAlign w:val="bottom"/>
            <w:hideMark/>
          </w:tcPr>
          <w:p w:rsidR="007C4A53" w:rsidRPr="000C0EC2" w:rsidRDefault="007C4A53" w:rsidP="007C4A53">
            <w:pPr>
              <w:ind w:left="0"/>
              <w:jc w:val="left"/>
              <w:rPr>
                <w:rFonts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0C0EC2">
              <w:rPr>
                <w:rFonts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AddressLine1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ABF8F" w:themeFill="accent6" w:themeFillTint="99"/>
            <w:vAlign w:val="bottom"/>
            <w:hideMark/>
          </w:tcPr>
          <w:p w:rsidR="007C4A53" w:rsidRPr="000C0EC2" w:rsidRDefault="007C4A53" w:rsidP="007C4A53">
            <w:pPr>
              <w:ind w:left="0"/>
              <w:jc w:val="left"/>
              <w:rPr>
                <w:rFonts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0C0EC2">
              <w:rPr>
                <w:rFonts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City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ABF8F" w:themeFill="accent6" w:themeFillTint="99"/>
            <w:vAlign w:val="bottom"/>
            <w:hideMark/>
          </w:tcPr>
          <w:p w:rsidR="007C4A53" w:rsidRPr="000C0EC2" w:rsidRDefault="007C4A53" w:rsidP="007C4A53">
            <w:pPr>
              <w:ind w:left="0"/>
              <w:jc w:val="left"/>
              <w:rPr>
                <w:rFonts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0C0EC2">
              <w:rPr>
                <w:rFonts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ModifiedDate</w:t>
            </w:r>
          </w:p>
        </w:tc>
      </w:tr>
      <w:tr w:rsidR="00EE3CC8" w:rsidRPr="00952523" w:rsidTr="00F32EB7">
        <w:trPr>
          <w:trHeight w:val="300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CC8" w:rsidRPr="000C0EC2" w:rsidRDefault="00EE3CC8" w:rsidP="000C0EC2">
            <w:pPr>
              <w:ind w:left="0"/>
              <w:rPr>
                <w:sz w:val="18"/>
                <w:szCs w:val="18"/>
              </w:rPr>
            </w:pPr>
            <w:r w:rsidRPr="000C0EC2">
              <w:rPr>
                <w:sz w:val="18"/>
                <w:szCs w:val="18"/>
              </w:rPr>
              <w:t>9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CC8" w:rsidRPr="000C0EC2" w:rsidRDefault="00EE3CC8" w:rsidP="000C0EC2">
            <w:pPr>
              <w:ind w:left="0"/>
              <w:rPr>
                <w:sz w:val="18"/>
                <w:szCs w:val="18"/>
              </w:rPr>
            </w:pPr>
            <w:r w:rsidRPr="000C0EC2">
              <w:rPr>
                <w:sz w:val="18"/>
                <w:szCs w:val="18"/>
              </w:rPr>
              <w:t>8713 Yosemite Ct.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CC8" w:rsidRPr="000C0EC2" w:rsidRDefault="00EE3CC8" w:rsidP="000C0EC2">
            <w:pPr>
              <w:ind w:left="0"/>
              <w:rPr>
                <w:sz w:val="18"/>
                <w:szCs w:val="18"/>
              </w:rPr>
            </w:pPr>
            <w:r w:rsidRPr="000C0EC2">
              <w:rPr>
                <w:sz w:val="18"/>
                <w:szCs w:val="18"/>
              </w:rPr>
              <w:t>Bothell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CC8" w:rsidRPr="000C0EC2" w:rsidRDefault="00EE3CC8" w:rsidP="000C0EC2">
            <w:pPr>
              <w:ind w:left="0"/>
              <w:rPr>
                <w:sz w:val="18"/>
                <w:szCs w:val="18"/>
              </w:rPr>
            </w:pPr>
            <w:r w:rsidRPr="000C0EC2">
              <w:rPr>
                <w:sz w:val="18"/>
                <w:szCs w:val="18"/>
              </w:rPr>
              <w:t>2002-07-01 00:00:00.000</w:t>
            </w:r>
          </w:p>
        </w:tc>
      </w:tr>
      <w:tr w:rsidR="00EE3CC8" w:rsidRPr="00952523" w:rsidTr="00F32EB7">
        <w:trPr>
          <w:trHeight w:val="30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CC8" w:rsidRPr="000C0EC2" w:rsidRDefault="00EE3CC8" w:rsidP="000C0EC2">
            <w:pPr>
              <w:ind w:left="0"/>
              <w:rPr>
                <w:sz w:val="18"/>
                <w:szCs w:val="18"/>
              </w:rPr>
            </w:pPr>
            <w:r w:rsidRPr="000C0EC2">
              <w:rPr>
                <w:sz w:val="18"/>
                <w:szCs w:val="18"/>
              </w:rPr>
              <w:t>11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CC8" w:rsidRPr="000C0EC2" w:rsidRDefault="00EE3CC8" w:rsidP="000C0EC2">
            <w:pPr>
              <w:ind w:left="0"/>
              <w:rPr>
                <w:sz w:val="18"/>
                <w:szCs w:val="18"/>
              </w:rPr>
            </w:pPr>
            <w:r w:rsidRPr="000C0EC2">
              <w:rPr>
                <w:sz w:val="18"/>
                <w:szCs w:val="18"/>
              </w:rPr>
              <w:t xml:space="preserve">1318 </w:t>
            </w:r>
            <w:proofErr w:type="spellStart"/>
            <w:r w:rsidRPr="000C0EC2">
              <w:rPr>
                <w:sz w:val="18"/>
                <w:szCs w:val="18"/>
              </w:rPr>
              <w:t>Lasalle</w:t>
            </w:r>
            <w:proofErr w:type="spellEnd"/>
            <w:r w:rsidRPr="000C0EC2">
              <w:rPr>
                <w:sz w:val="18"/>
                <w:szCs w:val="18"/>
              </w:rPr>
              <w:t xml:space="preserve"> Street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CC8" w:rsidRPr="000C0EC2" w:rsidRDefault="00EE3CC8" w:rsidP="000C0EC2">
            <w:pPr>
              <w:ind w:left="0"/>
              <w:rPr>
                <w:sz w:val="18"/>
                <w:szCs w:val="18"/>
              </w:rPr>
            </w:pPr>
            <w:r w:rsidRPr="000C0EC2">
              <w:rPr>
                <w:sz w:val="18"/>
                <w:szCs w:val="18"/>
              </w:rPr>
              <w:t>Bothell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CC8" w:rsidRPr="000C0EC2" w:rsidRDefault="00EE3CC8" w:rsidP="000C0EC2">
            <w:pPr>
              <w:ind w:left="0"/>
              <w:rPr>
                <w:sz w:val="18"/>
                <w:szCs w:val="18"/>
              </w:rPr>
            </w:pPr>
            <w:r w:rsidRPr="000C0EC2">
              <w:rPr>
                <w:sz w:val="18"/>
                <w:szCs w:val="18"/>
              </w:rPr>
              <w:t>2003-04-01 00:00:00.000</w:t>
            </w:r>
          </w:p>
        </w:tc>
      </w:tr>
      <w:tr w:rsidR="00EE3CC8" w:rsidRPr="00952523" w:rsidTr="00F32EB7">
        <w:trPr>
          <w:trHeight w:val="30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CC8" w:rsidRPr="000C0EC2" w:rsidRDefault="00EE3CC8" w:rsidP="000C0EC2">
            <w:pPr>
              <w:ind w:left="0"/>
              <w:rPr>
                <w:sz w:val="18"/>
                <w:szCs w:val="18"/>
              </w:rPr>
            </w:pPr>
            <w:r w:rsidRPr="000C0EC2">
              <w:rPr>
                <w:sz w:val="18"/>
                <w:szCs w:val="18"/>
              </w:rPr>
              <w:t>834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CC8" w:rsidRPr="000C0EC2" w:rsidRDefault="00EE3CC8" w:rsidP="000C0EC2">
            <w:pPr>
              <w:ind w:left="0"/>
              <w:rPr>
                <w:sz w:val="18"/>
                <w:szCs w:val="18"/>
              </w:rPr>
            </w:pPr>
            <w:r w:rsidRPr="000C0EC2">
              <w:rPr>
                <w:sz w:val="18"/>
                <w:szCs w:val="18"/>
              </w:rPr>
              <w:t>99300 223rd Southeast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CC8" w:rsidRPr="000C0EC2" w:rsidRDefault="00EE3CC8" w:rsidP="000C0EC2">
            <w:pPr>
              <w:ind w:left="0"/>
              <w:rPr>
                <w:sz w:val="18"/>
                <w:szCs w:val="18"/>
              </w:rPr>
            </w:pPr>
            <w:r w:rsidRPr="000C0EC2">
              <w:rPr>
                <w:sz w:val="18"/>
                <w:szCs w:val="18"/>
              </w:rPr>
              <w:t>Bothell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CC8" w:rsidRPr="000C0EC2" w:rsidRDefault="00EE3CC8" w:rsidP="000C0EC2">
            <w:pPr>
              <w:ind w:left="0"/>
              <w:rPr>
                <w:sz w:val="18"/>
                <w:szCs w:val="18"/>
              </w:rPr>
            </w:pPr>
            <w:r w:rsidRPr="000C0EC2">
              <w:rPr>
                <w:sz w:val="18"/>
                <w:szCs w:val="18"/>
              </w:rPr>
              <w:t>2003-04-01 00:00:00.000</w:t>
            </w:r>
          </w:p>
        </w:tc>
      </w:tr>
    </w:tbl>
    <w:p w:rsidR="00952523" w:rsidRDefault="00952523" w:rsidP="00952523">
      <w:pPr>
        <w:autoSpaceDE w:val="0"/>
        <w:autoSpaceDN w:val="0"/>
        <w:adjustRightInd w:val="0"/>
        <w:ind w:firstLine="432"/>
        <w:jc w:val="left"/>
        <w:rPr>
          <w:rFonts w:cstheme="minorHAnsi"/>
          <w:szCs w:val="22"/>
          <w:lang w:val="ro-RO" w:eastAsia="ro-RO"/>
        </w:rPr>
      </w:pPr>
    </w:p>
    <w:p w:rsidR="004C1B52" w:rsidRDefault="00952523" w:rsidP="00A4794B">
      <w:pPr>
        <w:autoSpaceDE w:val="0"/>
        <w:autoSpaceDN w:val="0"/>
        <w:adjustRightInd w:val="0"/>
        <w:ind w:left="0" w:firstLine="432"/>
        <w:jc w:val="left"/>
        <w:rPr>
          <w:rFonts w:cstheme="minorHAnsi"/>
          <w:szCs w:val="22"/>
          <w:lang w:val="ro-RO" w:eastAsia="ro-RO"/>
        </w:rPr>
      </w:pPr>
      <w:r w:rsidRPr="00952523">
        <w:rPr>
          <w:rFonts w:cstheme="minorHAnsi"/>
          <w:szCs w:val="22"/>
          <w:lang w:val="ro-RO" w:eastAsia="ro-RO"/>
        </w:rPr>
        <w:t>Most of the actions you need to perform on a databa</w:t>
      </w:r>
      <w:r w:rsidR="004C1B52">
        <w:rPr>
          <w:rFonts w:cstheme="minorHAnsi"/>
          <w:szCs w:val="22"/>
          <w:lang w:val="ro-RO" w:eastAsia="ro-RO"/>
        </w:rPr>
        <w:t xml:space="preserve">se are done with SQL statements. The data selected in the table above has been withdrown from the </w:t>
      </w:r>
      <w:r w:rsidR="004C1B52" w:rsidRPr="00466608">
        <w:rPr>
          <w:rFonts w:cs="Courier New"/>
          <w:i/>
          <w:noProof/>
          <w:szCs w:val="20"/>
          <w:lang w:val="ro-RO" w:eastAsia="ro-RO"/>
        </w:rPr>
        <w:t>AdventureWorks</w:t>
      </w:r>
      <w:r w:rsidR="006F78DA" w:rsidRPr="00466608">
        <w:rPr>
          <w:rFonts w:cs="Courier New"/>
          <w:i/>
          <w:noProof/>
          <w:szCs w:val="20"/>
          <w:lang w:val="ro-RO" w:eastAsia="ro-RO"/>
        </w:rPr>
        <w:t>LT</w:t>
      </w:r>
      <w:r w:rsidR="004C1B52">
        <w:rPr>
          <w:rFonts w:cs="Courier New"/>
          <w:noProof/>
          <w:szCs w:val="20"/>
          <w:lang w:val="ro-RO" w:eastAsia="ro-RO"/>
        </w:rPr>
        <w:t xml:space="preserve"> </w:t>
      </w:r>
      <w:r w:rsidR="004C1B52" w:rsidRPr="004C1B52">
        <w:rPr>
          <w:rFonts w:cstheme="minorHAnsi"/>
          <w:szCs w:val="22"/>
          <w:lang w:val="ro-RO" w:eastAsia="ro-RO"/>
        </w:rPr>
        <w:t>table once running the next SQL script:</w:t>
      </w:r>
    </w:p>
    <w:p w:rsidR="00E86039" w:rsidRPr="004C1B52" w:rsidRDefault="00E86039" w:rsidP="00A4794B">
      <w:pPr>
        <w:autoSpaceDE w:val="0"/>
        <w:autoSpaceDN w:val="0"/>
        <w:adjustRightInd w:val="0"/>
        <w:ind w:left="0" w:firstLine="432"/>
        <w:jc w:val="left"/>
        <w:rPr>
          <w:rFonts w:cstheme="minorHAnsi"/>
          <w:szCs w:val="22"/>
          <w:lang w:val="ro-RO" w:eastAsia="ro-RO"/>
        </w:rPr>
      </w:pPr>
    </w:p>
    <w:p w:rsidR="004C1B52" w:rsidRPr="000C0EC2" w:rsidRDefault="004C1B52" w:rsidP="00C27E0D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 w:rsidRPr="000C0EC2"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 w:rsidR="007C4A53" w:rsidRPr="000C0EC2"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Pr="000C0EC2">
        <w:rPr>
          <w:rFonts w:ascii="Courier New" w:hAnsi="Courier New" w:cs="Courier New"/>
          <w:noProof/>
          <w:szCs w:val="20"/>
          <w:lang w:val="ro-RO" w:eastAsia="ro-RO"/>
        </w:rPr>
        <w:t>AddressID</w:t>
      </w:r>
      <w:r w:rsidR="00747D6E" w:rsidRPr="000C0EC2">
        <w:rPr>
          <w:rFonts w:ascii="Courier New" w:hAnsi="Courier New" w:cs="Courier New"/>
          <w:noProof/>
          <w:szCs w:val="20"/>
          <w:lang w:val="ro-RO" w:eastAsia="ro-RO"/>
        </w:rPr>
        <w:t>,</w:t>
      </w:r>
    </w:p>
    <w:p w:rsidR="004C1B52" w:rsidRPr="000C0EC2" w:rsidRDefault="007C4A53" w:rsidP="004C1B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 w:rsidRPr="000C0EC2">
        <w:rPr>
          <w:rFonts w:ascii="Courier New" w:hAnsi="Courier New" w:cs="Courier New"/>
          <w:noProof/>
          <w:szCs w:val="20"/>
          <w:lang w:val="ro-RO" w:eastAsia="ro-RO"/>
        </w:rPr>
        <w:t xml:space="preserve">    </w:t>
      </w:r>
      <w:r w:rsidR="004C1B52" w:rsidRPr="000C0EC2">
        <w:rPr>
          <w:rFonts w:ascii="Courier New" w:hAnsi="Courier New" w:cs="Courier New"/>
          <w:noProof/>
          <w:szCs w:val="20"/>
          <w:lang w:val="ro-RO" w:eastAsia="ro-RO"/>
        </w:rPr>
        <w:t>AddressLine1</w:t>
      </w:r>
      <w:r w:rsidR="00747D6E" w:rsidRPr="000C0EC2">
        <w:rPr>
          <w:rFonts w:ascii="Courier New" w:hAnsi="Courier New" w:cs="Courier New"/>
          <w:noProof/>
          <w:szCs w:val="20"/>
          <w:lang w:val="ro-RO" w:eastAsia="ro-RO"/>
        </w:rPr>
        <w:t>,</w:t>
      </w:r>
    </w:p>
    <w:p w:rsidR="004C1B52" w:rsidRPr="000C0EC2" w:rsidRDefault="007C4A53" w:rsidP="004C1B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 w:rsidRPr="000C0EC2">
        <w:rPr>
          <w:rFonts w:ascii="Courier New" w:hAnsi="Courier New" w:cs="Courier New"/>
          <w:noProof/>
          <w:szCs w:val="20"/>
          <w:lang w:val="ro-RO" w:eastAsia="ro-RO"/>
        </w:rPr>
        <w:t xml:space="preserve">    </w:t>
      </w:r>
      <w:r w:rsidR="004C1B52" w:rsidRPr="000C0EC2">
        <w:rPr>
          <w:rFonts w:ascii="Courier New" w:hAnsi="Courier New" w:cs="Courier New"/>
          <w:noProof/>
          <w:szCs w:val="20"/>
          <w:lang w:val="ro-RO" w:eastAsia="ro-RO"/>
        </w:rPr>
        <w:t>City</w:t>
      </w:r>
      <w:r w:rsidR="00747D6E" w:rsidRPr="000C0EC2">
        <w:rPr>
          <w:rFonts w:ascii="Courier New" w:hAnsi="Courier New" w:cs="Courier New"/>
          <w:noProof/>
          <w:szCs w:val="20"/>
          <w:lang w:val="ro-RO" w:eastAsia="ro-RO"/>
        </w:rPr>
        <w:t>,</w:t>
      </w:r>
    </w:p>
    <w:p w:rsidR="00C27E0D" w:rsidRPr="000C0EC2" w:rsidRDefault="007C4A53" w:rsidP="00C27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 w:rsidRPr="000C0EC2">
        <w:rPr>
          <w:rFonts w:ascii="Courier New" w:hAnsi="Courier New" w:cs="Courier New"/>
          <w:noProof/>
          <w:szCs w:val="20"/>
          <w:lang w:val="ro-RO" w:eastAsia="ro-RO"/>
        </w:rPr>
        <w:t xml:space="preserve">    ModifiedDate</w:t>
      </w:r>
    </w:p>
    <w:p w:rsidR="00B62602" w:rsidRPr="000C0EC2" w:rsidRDefault="004C1B52" w:rsidP="00C27E0D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 w:rsidRPr="000C0EC2"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 w:rsidRPr="000C0EC2"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="00EE3CC8" w:rsidRPr="000C0EC2">
        <w:rPr>
          <w:rFonts w:ascii="Courier New" w:hAnsi="Courier New" w:cs="Courier New"/>
          <w:noProof/>
          <w:szCs w:val="20"/>
          <w:lang w:val="ro-RO" w:eastAsia="ro-RO"/>
        </w:rPr>
        <w:t>SalesLT</w:t>
      </w:r>
      <w:r w:rsidRPr="000C0EC2"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0C0EC2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EE3CC8" w:rsidRDefault="000C0EC2" w:rsidP="0058179E">
      <w:pPr>
        <w:autoSpaceDE w:val="0"/>
        <w:autoSpaceDN w:val="0"/>
        <w:adjustRightInd w:val="0"/>
        <w:ind w:left="0" w:firstLine="432"/>
        <w:jc w:val="left"/>
        <w:rPr>
          <w:rFonts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WHERE</w:t>
      </w:r>
      <w:r w:rsidR="00EE3CC8">
        <w:rPr>
          <w:rFonts w:ascii="Courier New" w:hAnsi="Courier New" w:cs="Courier New"/>
          <w:noProof/>
          <w:szCs w:val="20"/>
          <w:lang w:val="ro-RO" w:eastAsia="ro-RO"/>
        </w:rPr>
        <w:t xml:space="preserve"> City </w:t>
      </w:r>
      <w:r w:rsidR="00EE3CC8"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 w:rsidR="00EE3CC8">
        <w:rPr>
          <w:rFonts w:ascii="Courier New" w:hAnsi="Courier New" w:cs="Courier New"/>
          <w:noProof/>
          <w:color w:val="FF0000"/>
          <w:szCs w:val="20"/>
          <w:lang w:val="ro-RO" w:eastAsia="ro-RO"/>
        </w:rPr>
        <w:t>'Bothell'</w:t>
      </w:r>
    </w:p>
    <w:p w:rsidR="00952523" w:rsidRDefault="00952523" w:rsidP="00944032">
      <w:pPr>
        <w:pStyle w:val="Heading1"/>
        <w:numPr>
          <w:ilvl w:val="0"/>
          <w:numId w:val="2"/>
        </w:numPr>
      </w:pPr>
      <w:bookmarkStart w:id="18" w:name="_Toc289774211"/>
      <w:r>
        <w:t>SQL Statements</w:t>
      </w:r>
      <w:bookmarkEnd w:id="18"/>
    </w:p>
    <w:p w:rsidR="00B62602" w:rsidRPr="00162E02" w:rsidRDefault="00B62602" w:rsidP="00CB57C1">
      <w:pPr>
        <w:autoSpaceDE w:val="0"/>
        <w:autoSpaceDN w:val="0"/>
        <w:adjustRightInd w:val="0"/>
        <w:ind w:left="0" w:firstLine="432"/>
        <w:jc w:val="left"/>
        <w:rPr>
          <w:rFonts w:cstheme="minorHAnsi"/>
          <w:szCs w:val="22"/>
          <w:lang w:val="ro-RO" w:eastAsia="ro-RO"/>
        </w:rPr>
      </w:pPr>
      <w:r w:rsidRPr="00162E02">
        <w:rPr>
          <w:rFonts w:cstheme="minorHAnsi"/>
          <w:szCs w:val="22"/>
          <w:lang w:val="ro-RO" w:eastAsia="ro-RO"/>
        </w:rPr>
        <w:t xml:space="preserve">This chapter will provide the examples of the </w:t>
      </w:r>
      <w:r w:rsidR="00F70BB7" w:rsidRPr="00162E02">
        <w:rPr>
          <w:rFonts w:cstheme="minorHAnsi"/>
          <w:szCs w:val="22"/>
          <w:lang w:val="ro-RO" w:eastAsia="ro-RO"/>
        </w:rPr>
        <w:t xml:space="preserve">queries of the </w:t>
      </w:r>
      <w:r w:rsidRPr="00162E02">
        <w:rPr>
          <w:rFonts w:cstheme="minorHAnsi"/>
          <w:szCs w:val="22"/>
          <w:lang w:val="ro-RO" w:eastAsia="ro-RO"/>
        </w:rPr>
        <w:t>basic SQL statements</w:t>
      </w:r>
      <w:r w:rsidR="00F70BB7" w:rsidRPr="00162E02">
        <w:rPr>
          <w:rFonts w:cstheme="minorHAnsi"/>
          <w:szCs w:val="22"/>
          <w:lang w:val="ro-RO" w:eastAsia="ro-RO"/>
        </w:rPr>
        <w:t>.</w:t>
      </w:r>
    </w:p>
    <w:p w:rsidR="00905F5E" w:rsidRDefault="00B62602" w:rsidP="00905F5E">
      <w:pPr>
        <w:pStyle w:val="Heading2"/>
      </w:pPr>
      <w:bookmarkStart w:id="19" w:name="_SELECT"/>
      <w:bookmarkStart w:id="20" w:name="_Toc289774212"/>
      <w:bookmarkEnd w:id="19"/>
      <w:r w:rsidRPr="00F70BB7">
        <w:rPr>
          <w:rFonts w:ascii="Calibri" w:hAnsi="Calibri"/>
        </w:rPr>
        <w:t>SELECT</w:t>
      </w:r>
      <w:bookmarkEnd w:id="20"/>
    </w:p>
    <w:p w:rsidR="00F70BB7" w:rsidRPr="00E81FCA" w:rsidRDefault="00F70BB7" w:rsidP="00E81FCA">
      <w:pPr>
        <w:ind w:left="0" w:firstLine="432"/>
        <w:rPr>
          <w:lang w:val="en-US"/>
        </w:rPr>
      </w:pPr>
      <w:r w:rsidRPr="00E81FCA">
        <w:rPr>
          <w:lang w:val="en-US"/>
        </w:rPr>
        <w:t>The SELECT statement is used to select data from a database. It does not modify data in any</w:t>
      </w:r>
      <w:r w:rsidR="00905F5E" w:rsidRPr="00E81FCA">
        <w:rPr>
          <w:lang w:val="en-US"/>
        </w:rPr>
        <w:t xml:space="preserve"> </w:t>
      </w:r>
      <w:r w:rsidRPr="00E81FCA">
        <w:rPr>
          <w:lang w:val="en-US"/>
        </w:rPr>
        <w:t>way. The result is stored in a result table, called the result-set.</w:t>
      </w:r>
    </w:p>
    <w:p w:rsidR="00F70BB7" w:rsidRPr="00E81FCA" w:rsidRDefault="00905F5E" w:rsidP="00E81FCA">
      <w:pPr>
        <w:ind w:left="0" w:firstLine="432"/>
        <w:rPr>
          <w:lang w:val="en-US"/>
        </w:rPr>
      </w:pPr>
      <w:r w:rsidRPr="00E81FCA">
        <w:rPr>
          <w:lang w:val="en-US"/>
        </w:rPr>
        <w:t>The listing above shows some b</w:t>
      </w:r>
      <w:r w:rsidR="007C4A53" w:rsidRPr="00E81FCA">
        <w:rPr>
          <w:lang w:val="en-US"/>
        </w:rPr>
        <w:t xml:space="preserve">asic </w:t>
      </w:r>
      <w:r w:rsidR="00980ECE" w:rsidRPr="00980ECE">
        <w:rPr>
          <w:color w:val="0000FF"/>
          <w:lang w:val="en-US"/>
        </w:rPr>
        <w:t xml:space="preserve">SELECT </w:t>
      </w:r>
      <w:r w:rsidR="007C4A53" w:rsidRPr="00E81FCA">
        <w:rPr>
          <w:lang w:val="en-US"/>
        </w:rPr>
        <w:t>queries:</w:t>
      </w:r>
    </w:p>
    <w:p w:rsidR="00C27E0D" w:rsidRPr="00C27E0D" w:rsidRDefault="00C27E0D" w:rsidP="00C27E0D">
      <w:pPr>
        <w:autoSpaceDE w:val="0"/>
        <w:autoSpaceDN w:val="0"/>
        <w:adjustRightInd w:val="0"/>
        <w:ind w:left="0" w:firstLine="432"/>
        <w:jc w:val="left"/>
        <w:rPr>
          <w:rFonts w:cstheme="minorHAnsi"/>
          <w:szCs w:val="22"/>
          <w:lang w:val="ro-RO" w:eastAsia="ro-RO"/>
        </w:rPr>
      </w:pPr>
    </w:p>
    <w:p w:rsidR="00546259" w:rsidRPr="0058179E" w:rsidRDefault="00B62602" w:rsidP="00CB57C1">
      <w:pPr>
        <w:pStyle w:val="Code"/>
        <w:ind w:left="0"/>
        <w:rPr>
          <w:rFonts w:ascii="Courier New" w:hAnsi="Courier New"/>
        </w:rPr>
      </w:pPr>
      <w:r w:rsidRPr="0058179E">
        <w:rPr>
          <w:rFonts w:ascii="Courier New" w:hAnsi="Courier New"/>
          <w:color w:val="0000FF"/>
        </w:rPr>
        <w:t>SELECT</w:t>
      </w:r>
      <w:r w:rsidRPr="0058179E">
        <w:rPr>
          <w:rFonts w:ascii="Courier New" w:hAnsi="Courier New"/>
          <w:color w:val="4F81BD" w:themeColor="accent1"/>
        </w:rPr>
        <w:t xml:space="preserve"> </w:t>
      </w:r>
      <w:r w:rsidRPr="0058179E">
        <w:rPr>
          <w:rFonts w:ascii="Courier New" w:hAnsi="Courier New"/>
        </w:rPr>
        <w:t>[ALL | DISTINCT] select_list</w:t>
      </w:r>
      <w:r w:rsidR="00546259" w:rsidRPr="0058179E">
        <w:rPr>
          <w:rFonts w:ascii="Courier New" w:hAnsi="Courier New"/>
        </w:rPr>
        <w:t xml:space="preserve"> </w:t>
      </w:r>
    </w:p>
    <w:p w:rsidR="00B62602" w:rsidRPr="0058179E" w:rsidRDefault="00B62602" w:rsidP="00C27E0D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 w:rsidRPr="0058179E"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FROM </w:t>
      </w:r>
      <w:r w:rsidRPr="0058179E">
        <w:rPr>
          <w:rFonts w:ascii="Courier New" w:hAnsi="Courier New" w:cs="Courier New"/>
          <w:noProof/>
          <w:szCs w:val="20"/>
          <w:lang w:val="ro-RO" w:eastAsia="ro-RO"/>
        </w:rPr>
        <w:t>{table_name | view_name}[(optimi</w:t>
      </w:r>
      <w:r w:rsidR="00CB57C1" w:rsidRPr="0058179E">
        <w:rPr>
          <w:rFonts w:ascii="Courier New" w:hAnsi="Courier New" w:cs="Courier New"/>
          <w:noProof/>
          <w:szCs w:val="20"/>
          <w:lang w:val="ro-RO" w:eastAsia="ro-RO"/>
        </w:rPr>
        <w:t>s</w:t>
      </w:r>
      <w:r w:rsidRPr="0058179E">
        <w:rPr>
          <w:rFonts w:ascii="Courier New" w:hAnsi="Courier New" w:cs="Courier New"/>
          <w:noProof/>
          <w:szCs w:val="20"/>
          <w:lang w:val="ro-RO" w:eastAsia="ro-RO"/>
        </w:rPr>
        <w:t>er_hints)]</w:t>
      </w:r>
    </w:p>
    <w:p w:rsidR="00B62602" w:rsidRPr="0058179E" w:rsidRDefault="00B62602" w:rsidP="00C27E0D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 w:rsidRPr="0058179E"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WHERE </w:t>
      </w:r>
      <w:r w:rsidR="00546259" w:rsidRPr="0058179E">
        <w:rPr>
          <w:rFonts w:ascii="Courier New" w:hAnsi="Courier New" w:cs="Courier New"/>
          <w:noProof/>
          <w:szCs w:val="20"/>
          <w:lang w:val="ro-RO" w:eastAsia="ro-RO"/>
        </w:rPr>
        <w:t>clause</w:t>
      </w:r>
    </w:p>
    <w:p w:rsidR="00B62602" w:rsidRPr="0058179E" w:rsidRDefault="00B62602" w:rsidP="00C27E0D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 w:rsidRPr="0058179E"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GROUP </w:t>
      </w:r>
      <w:r w:rsidR="00546259" w:rsidRPr="0058179E">
        <w:rPr>
          <w:rFonts w:ascii="Courier New" w:hAnsi="Courier New" w:cs="Courier New"/>
          <w:noProof/>
          <w:szCs w:val="20"/>
          <w:lang w:val="ro-RO" w:eastAsia="ro-RO"/>
        </w:rPr>
        <w:t>BY clause</w:t>
      </w:r>
    </w:p>
    <w:p w:rsidR="00B62602" w:rsidRPr="0058179E" w:rsidRDefault="00B62602" w:rsidP="00C27E0D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 w:rsidRPr="0058179E"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HAVING </w:t>
      </w:r>
      <w:r w:rsidRPr="0058179E">
        <w:rPr>
          <w:rFonts w:ascii="Courier New" w:hAnsi="Courier New" w:cs="Courier New"/>
          <w:noProof/>
          <w:szCs w:val="20"/>
          <w:lang w:val="ro-RO" w:eastAsia="ro-RO"/>
        </w:rPr>
        <w:t>c</w:t>
      </w:r>
      <w:r w:rsidR="00546259" w:rsidRPr="0058179E">
        <w:rPr>
          <w:rFonts w:ascii="Courier New" w:hAnsi="Courier New" w:cs="Courier New"/>
          <w:noProof/>
          <w:szCs w:val="20"/>
          <w:lang w:val="ro-RO" w:eastAsia="ro-RO"/>
        </w:rPr>
        <w:t>lause</w:t>
      </w:r>
    </w:p>
    <w:p w:rsidR="00B62602" w:rsidRPr="0058179E" w:rsidRDefault="00B62602" w:rsidP="00C27E0D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 w:rsidRPr="0058179E"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ORDER BY </w:t>
      </w:r>
      <w:r w:rsidR="00546259" w:rsidRPr="0058179E">
        <w:rPr>
          <w:rFonts w:ascii="Courier New" w:hAnsi="Courier New" w:cs="Courier New"/>
          <w:noProof/>
          <w:szCs w:val="20"/>
          <w:lang w:val="ro-RO" w:eastAsia="ro-RO"/>
        </w:rPr>
        <w:t>clause</w:t>
      </w:r>
    </w:p>
    <w:p w:rsidR="00B62602" w:rsidRPr="0058179E" w:rsidRDefault="00B62602" w:rsidP="00C27E0D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 w:rsidRPr="0058179E"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COMPUTE </w:t>
      </w:r>
      <w:r w:rsidR="00546259" w:rsidRPr="0058179E">
        <w:rPr>
          <w:rFonts w:ascii="Courier New" w:hAnsi="Courier New" w:cs="Courier New"/>
          <w:noProof/>
          <w:szCs w:val="20"/>
          <w:lang w:val="ro-RO" w:eastAsia="ro-RO"/>
        </w:rPr>
        <w:t>clause</w:t>
      </w:r>
    </w:p>
    <w:p w:rsidR="00546259" w:rsidRDefault="00546259" w:rsidP="001371B5">
      <w:pPr>
        <w:autoSpaceDE w:val="0"/>
        <w:autoSpaceDN w:val="0"/>
        <w:adjustRightInd w:val="0"/>
        <w:ind w:left="0" w:firstLine="432"/>
        <w:jc w:val="left"/>
        <w:rPr>
          <w:rFonts w:cstheme="minorHAnsi"/>
          <w:szCs w:val="22"/>
          <w:lang w:val="ro-RO" w:eastAsia="ro-RO"/>
        </w:rPr>
      </w:pPr>
    </w:p>
    <w:p w:rsidR="001371B5" w:rsidRPr="00E81FCA" w:rsidRDefault="00E81FCA" w:rsidP="00E81FCA">
      <w:pPr>
        <w:ind w:left="0" w:firstLine="432"/>
        <w:rPr>
          <w:lang w:val="en-US"/>
        </w:rPr>
      </w:pPr>
      <w:r>
        <w:rPr>
          <w:lang w:val="en-US"/>
        </w:rPr>
        <w:t>The information b</w:t>
      </w:r>
      <w:r w:rsidR="001371B5" w:rsidRPr="00E81FCA">
        <w:rPr>
          <w:lang w:val="en-US"/>
        </w:rPr>
        <w:t xml:space="preserve">elow </w:t>
      </w:r>
      <w:r>
        <w:rPr>
          <w:lang w:val="en-US"/>
        </w:rPr>
        <w:t xml:space="preserve">will be presented in the form of tasks for better comprehension. </w:t>
      </w:r>
    </w:p>
    <w:p w:rsidR="001371B5" w:rsidRPr="00E81FCA" w:rsidRDefault="001371B5" w:rsidP="001371B5">
      <w:pPr>
        <w:autoSpaceDE w:val="0"/>
        <w:autoSpaceDN w:val="0"/>
        <w:adjustRightInd w:val="0"/>
        <w:ind w:left="0" w:firstLine="432"/>
        <w:jc w:val="left"/>
        <w:rPr>
          <w:rFonts w:cstheme="minorHAnsi"/>
          <w:szCs w:val="22"/>
          <w:lang w:val="en-US" w:eastAsia="ro-RO"/>
        </w:rPr>
      </w:pPr>
    </w:p>
    <w:p w:rsidR="00546259" w:rsidRPr="001D472E" w:rsidRDefault="002F68C5" w:rsidP="001371B5">
      <w:pPr>
        <w:autoSpaceDE w:val="0"/>
        <w:autoSpaceDN w:val="0"/>
        <w:adjustRightInd w:val="0"/>
        <w:ind w:left="0" w:firstLine="432"/>
        <w:jc w:val="left"/>
        <w:rPr>
          <w:rFonts w:cstheme="minorHAnsi"/>
          <w:szCs w:val="20"/>
          <w:lang w:val="ro-RO" w:eastAsia="ro-RO"/>
        </w:rPr>
      </w:pPr>
      <w:r w:rsidRPr="001D472E">
        <w:rPr>
          <w:rFonts w:cstheme="minorHAnsi"/>
          <w:b/>
          <w:color w:val="C00000"/>
          <w:szCs w:val="20"/>
          <w:lang w:val="ro-RO" w:eastAsia="ro-RO"/>
        </w:rPr>
        <w:t>Task 1.</w:t>
      </w:r>
      <w:r w:rsidR="001371B5" w:rsidRPr="001D472E">
        <w:rPr>
          <w:rFonts w:cstheme="minorHAnsi"/>
          <w:color w:val="C00000"/>
          <w:szCs w:val="20"/>
          <w:lang w:val="ro-RO" w:eastAsia="ro-RO"/>
        </w:rPr>
        <w:t xml:space="preserve"> </w:t>
      </w:r>
      <w:r w:rsidR="00546259" w:rsidRPr="001D472E">
        <w:rPr>
          <w:rFonts w:cstheme="minorHAnsi"/>
          <w:szCs w:val="20"/>
          <w:lang w:val="ro-RO" w:eastAsia="ro-RO"/>
        </w:rPr>
        <w:t xml:space="preserve">List all the </w:t>
      </w:r>
      <w:r w:rsidR="001371B5" w:rsidRPr="001D472E">
        <w:rPr>
          <w:rFonts w:ascii="Courier New" w:hAnsi="Courier New" w:cs="Courier New"/>
          <w:noProof/>
          <w:szCs w:val="20"/>
          <w:lang w:val="ro-RO" w:eastAsia="ro-RO"/>
        </w:rPr>
        <w:t>SalesLT</w:t>
      </w:r>
      <w:r w:rsidR="001371B5" w:rsidRPr="001D472E"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="001371B5" w:rsidRPr="001D472E">
        <w:rPr>
          <w:rFonts w:ascii="Courier New" w:hAnsi="Courier New" w:cs="Courier New"/>
          <w:noProof/>
          <w:szCs w:val="20"/>
          <w:lang w:val="ro-RO" w:eastAsia="ro-RO"/>
        </w:rPr>
        <w:t xml:space="preserve">Address </w:t>
      </w:r>
      <w:r w:rsidR="001371B5" w:rsidRPr="001D472E">
        <w:rPr>
          <w:rFonts w:cstheme="minorHAnsi"/>
          <w:szCs w:val="20"/>
          <w:lang w:val="ro-RO" w:eastAsia="ro-RO"/>
        </w:rPr>
        <w:t>details.</w:t>
      </w:r>
    </w:p>
    <w:p w:rsidR="007C4A53" w:rsidRDefault="007C4A53" w:rsidP="007C4A53">
      <w:pPr>
        <w:autoSpaceDE w:val="0"/>
        <w:autoSpaceDN w:val="0"/>
        <w:adjustRightInd w:val="0"/>
        <w:ind w:left="0" w:firstLine="432"/>
        <w:jc w:val="left"/>
        <w:rPr>
          <w:rFonts w:cs="Courier New"/>
          <w:noProof/>
          <w:color w:val="0000FF"/>
          <w:szCs w:val="20"/>
          <w:lang w:val="ro-RO" w:eastAsia="ro-RO"/>
        </w:rPr>
      </w:pPr>
    </w:p>
    <w:p w:rsidR="007C4A53" w:rsidRPr="0058179E" w:rsidRDefault="007C4A53" w:rsidP="007C4A53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 w:rsidRPr="0058179E"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 w:rsidRPr="0058179E"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Pr="0058179E">
        <w:rPr>
          <w:rFonts w:ascii="Courier New" w:hAnsi="Courier New" w:cs="Courier New"/>
          <w:noProof/>
          <w:color w:val="808080"/>
          <w:szCs w:val="20"/>
          <w:lang w:val="ro-RO" w:eastAsia="ro-RO"/>
        </w:rPr>
        <w:t>*</w:t>
      </w:r>
    </w:p>
    <w:p w:rsidR="00E81FCA" w:rsidRPr="0058179E" w:rsidRDefault="007C4A53" w:rsidP="00E81FCA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 w:rsidRPr="0058179E"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 w:rsidRPr="0058179E">
        <w:rPr>
          <w:rFonts w:ascii="Courier New" w:hAnsi="Courier New" w:cs="Courier New"/>
          <w:noProof/>
          <w:szCs w:val="20"/>
          <w:lang w:val="ro-RO" w:eastAsia="ro-RO"/>
        </w:rPr>
        <w:t xml:space="preserve"> Person</w:t>
      </w:r>
      <w:r w:rsidRPr="0058179E"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58179E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337F08" w:rsidRDefault="00337F08" w:rsidP="00E81FCA">
      <w:pPr>
        <w:autoSpaceDE w:val="0"/>
        <w:autoSpaceDN w:val="0"/>
        <w:adjustRightInd w:val="0"/>
        <w:ind w:left="0" w:firstLine="432"/>
        <w:jc w:val="left"/>
        <w:rPr>
          <w:rFonts w:cs="Courier New"/>
          <w:noProof/>
          <w:color w:val="0000FF"/>
          <w:szCs w:val="20"/>
          <w:lang w:val="ro-RO" w:eastAsia="ro-RO"/>
        </w:rPr>
      </w:pPr>
    </w:p>
    <w:p w:rsidR="00E81FCA" w:rsidRDefault="00E81FCA" w:rsidP="00E81FCA">
      <w:pPr>
        <w:ind w:left="0" w:firstLine="432"/>
        <w:rPr>
          <w:lang w:val="en-US"/>
        </w:rPr>
      </w:pPr>
      <w:r w:rsidRPr="00E81FCA">
        <w:rPr>
          <w:lang w:val="en-US"/>
        </w:rPr>
        <w:lastRenderedPageBreak/>
        <w:t xml:space="preserve">The </w:t>
      </w:r>
      <w:r>
        <w:rPr>
          <w:lang w:val="en-US"/>
        </w:rPr>
        <w:t xml:space="preserve">result will be all </w:t>
      </w:r>
      <w:r w:rsidR="00337F08">
        <w:rPr>
          <w:lang w:val="en-US"/>
        </w:rPr>
        <w:t xml:space="preserve">the </w:t>
      </w:r>
      <w:r>
        <w:rPr>
          <w:lang w:val="en-US"/>
        </w:rPr>
        <w:t xml:space="preserve">available data in the manner the table was initially conceived. </w:t>
      </w:r>
    </w:p>
    <w:p w:rsidR="0040583C" w:rsidRDefault="0040583C">
      <w:pPr>
        <w:ind w:left="0"/>
        <w:jc w:val="left"/>
        <w:rPr>
          <w:rFonts w:cstheme="minorHAnsi"/>
          <w:b/>
          <w:color w:val="C00000"/>
          <w:szCs w:val="20"/>
          <w:lang w:val="ro-RO" w:eastAsia="ro-RO"/>
        </w:rPr>
      </w:pPr>
    </w:p>
    <w:p w:rsidR="00075F09" w:rsidRPr="00EE3CC8" w:rsidRDefault="00E81FCA" w:rsidP="00E81FCA">
      <w:pPr>
        <w:ind w:left="0" w:firstLine="432"/>
        <w:rPr>
          <w:sz w:val="22"/>
          <w:szCs w:val="22"/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>Task 2.</w:t>
      </w:r>
      <w:r w:rsidRPr="00EE3CC8">
        <w:rPr>
          <w:sz w:val="22"/>
          <w:szCs w:val="22"/>
          <w:lang w:val="en-US"/>
        </w:rPr>
        <w:t xml:space="preserve"> </w:t>
      </w:r>
      <w:r w:rsidR="00075F09" w:rsidRPr="00EE3CC8">
        <w:rPr>
          <w:lang w:val="en-US"/>
        </w:rPr>
        <w:t xml:space="preserve">List first 10 rows of data from </w:t>
      </w:r>
      <w:r w:rsidR="00075F09" w:rsidRPr="00EE3CC8">
        <w:rPr>
          <w:szCs w:val="20"/>
          <w:lang w:val="en-US"/>
        </w:rPr>
        <w:t>the</w:t>
      </w:r>
      <w:r w:rsidR="00075F09" w:rsidRPr="00EE3CC8">
        <w:rPr>
          <w:rFonts w:cstheme="minorHAnsi"/>
          <w:szCs w:val="20"/>
          <w:lang w:val="ro-RO" w:eastAsia="ro-RO"/>
        </w:rPr>
        <w:t xml:space="preserve"> </w:t>
      </w:r>
      <w:r w:rsidR="00075F09" w:rsidRPr="00EE3CC8">
        <w:rPr>
          <w:rFonts w:ascii="Courier New" w:hAnsi="Courier New" w:cs="Courier New"/>
          <w:noProof/>
          <w:szCs w:val="20"/>
          <w:lang w:val="ro-RO" w:eastAsia="ro-RO"/>
        </w:rPr>
        <w:t>SalesLT</w:t>
      </w:r>
      <w:r w:rsidR="00075F09" w:rsidRPr="00EE3CC8"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="00075F09" w:rsidRPr="00EE3CC8">
        <w:rPr>
          <w:rFonts w:ascii="Courier New" w:hAnsi="Courier New" w:cs="Courier New"/>
          <w:noProof/>
          <w:szCs w:val="20"/>
          <w:lang w:val="ro-RO" w:eastAsia="ro-RO"/>
        </w:rPr>
        <w:t>Address</w:t>
      </w:r>
      <w:r w:rsidR="00075F09" w:rsidRPr="00EE3CC8">
        <w:rPr>
          <w:rFonts w:cstheme="minorHAnsi"/>
          <w:szCs w:val="20"/>
          <w:lang w:val="ro-RO" w:eastAsia="ro-RO"/>
        </w:rPr>
        <w:t>.</w:t>
      </w:r>
    </w:p>
    <w:p w:rsidR="00075F09" w:rsidRDefault="00075F09" w:rsidP="00E81FCA">
      <w:pPr>
        <w:ind w:left="0" w:firstLine="432"/>
        <w:rPr>
          <w:lang w:val="en-US"/>
        </w:rPr>
      </w:pPr>
    </w:p>
    <w:p w:rsidR="00075F09" w:rsidRPr="0058179E" w:rsidRDefault="00075F09" w:rsidP="00075F09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 w:rsidRPr="0058179E"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 w:rsidRPr="0058179E">
        <w:rPr>
          <w:rFonts w:ascii="Courier New" w:hAnsi="Courier New" w:cs="Courier New"/>
          <w:noProof/>
          <w:szCs w:val="20"/>
          <w:lang w:val="ro-RO" w:eastAsia="ro-RO"/>
        </w:rPr>
        <w:t xml:space="preserve"> TOP 10 </w:t>
      </w:r>
      <w:r w:rsidRPr="0058179E">
        <w:rPr>
          <w:rFonts w:ascii="Courier New" w:hAnsi="Courier New" w:cs="Courier New"/>
          <w:noProof/>
          <w:color w:val="808080"/>
          <w:szCs w:val="20"/>
          <w:lang w:val="ro-RO" w:eastAsia="ro-RO"/>
        </w:rPr>
        <w:t>*</w:t>
      </w:r>
    </w:p>
    <w:p w:rsidR="00075F09" w:rsidRPr="0058179E" w:rsidRDefault="00075F09" w:rsidP="00075F09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 w:rsidRPr="0058179E"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 w:rsidRPr="0058179E">
        <w:rPr>
          <w:rFonts w:ascii="Courier New" w:hAnsi="Courier New" w:cs="Courier New"/>
          <w:noProof/>
          <w:szCs w:val="20"/>
          <w:lang w:val="ro-RO" w:eastAsia="ro-RO"/>
        </w:rPr>
        <w:t xml:space="preserve"> Person</w:t>
      </w:r>
      <w:r w:rsidRPr="0058179E"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58179E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FC3644" w:rsidRDefault="00FC3644" w:rsidP="00E81FCA">
      <w:pPr>
        <w:ind w:left="0" w:firstLine="432"/>
        <w:rPr>
          <w:i/>
          <w:sz w:val="18"/>
          <w:szCs w:val="18"/>
          <w:lang w:val="en-US"/>
        </w:rPr>
      </w:pPr>
    </w:p>
    <w:p w:rsidR="00FC3644" w:rsidRPr="00FC3644" w:rsidRDefault="00FC3644" w:rsidP="00E81FCA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 xml:space="preserve">triangle to </w:t>
      </w:r>
      <w:r w:rsidR="005B274C">
        <w:rPr>
          <w:i/>
          <w:sz w:val="18"/>
          <w:szCs w:val="18"/>
          <w:lang w:val="en-US"/>
        </w:rPr>
        <w:t xml:space="preserve">see </w:t>
      </w:r>
      <w:r>
        <w:rPr>
          <w:i/>
          <w:sz w:val="18"/>
          <w:szCs w:val="18"/>
          <w:lang w:val="en-US"/>
        </w:rPr>
        <w:t>the table with SQL results.</w:t>
      </w:r>
    </w:p>
    <w:p w:rsidR="00075F09" w:rsidRPr="004067B5" w:rsidRDefault="00FC3644" w:rsidP="00E81FCA">
      <w:pPr>
        <w:ind w:left="0" w:firstLine="432"/>
        <w:rPr>
          <w:lang w:val="en-US"/>
        </w:rPr>
      </w:pPr>
      <w:r>
        <w:rPr>
          <w:lang w:val="en-US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AG8AawBtAGEAcgBrAD0ATQBPAFIARQA1ADgANQAyADkAMAAjAA==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lang w:val="en-US"/>
        </w:rPr>
        <w:fldChar w:fldCharType="end"/>
      </w:r>
      <w:bookmarkStart w:id="21" w:name="MORE58529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8"/>
      </w:tblGrid>
      <w:tr w:rsidR="00C50063" w:rsidRPr="004067B5" w:rsidTr="00EE3CC8">
        <w:tc>
          <w:tcPr>
            <w:tcW w:w="9243" w:type="dxa"/>
          </w:tcPr>
          <w:tbl>
            <w:tblPr>
              <w:tblStyle w:val="LightList-Accent21"/>
              <w:tblW w:w="9582" w:type="dxa"/>
              <w:tblLook w:val="04A0" w:firstRow="1" w:lastRow="0" w:firstColumn="1" w:lastColumn="0" w:noHBand="0" w:noVBand="1"/>
            </w:tblPr>
            <w:tblGrid>
              <w:gridCol w:w="767"/>
              <w:gridCol w:w="1066"/>
              <w:gridCol w:w="814"/>
              <w:gridCol w:w="787"/>
              <w:gridCol w:w="985"/>
              <w:gridCol w:w="1021"/>
              <w:gridCol w:w="824"/>
              <w:gridCol w:w="1806"/>
              <w:gridCol w:w="1512"/>
            </w:tblGrid>
            <w:tr w:rsidR="007833CD" w:rsidRPr="004067B5" w:rsidTr="007833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7" w:type="dxa"/>
                  <w:shd w:val="clear" w:color="auto" w:fill="auto"/>
                  <w:noWrap/>
                  <w:hideMark/>
                </w:tcPr>
                <w:p w:rsidR="00EE3CC8" w:rsidRPr="004067B5" w:rsidRDefault="00EE3CC8" w:rsidP="00EE3CC8">
                  <w:pPr>
                    <w:tabs>
                      <w:tab w:val="left" w:pos="498"/>
                    </w:tabs>
                    <w:ind w:left="-57"/>
                    <w:jc w:val="center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Address ID</w:t>
                  </w:r>
                </w:p>
              </w:tc>
              <w:tc>
                <w:tcPr>
                  <w:tcW w:w="1066" w:type="dxa"/>
                  <w:shd w:val="clear" w:color="auto" w:fill="auto"/>
                  <w:noWrap/>
                  <w:hideMark/>
                </w:tcPr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Address</w:t>
                  </w:r>
                </w:p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Line1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hideMark/>
                </w:tcPr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Address</w:t>
                  </w:r>
                </w:p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Line2</w:t>
                  </w:r>
                </w:p>
              </w:tc>
              <w:tc>
                <w:tcPr>
                  <w:tcW w:w="787" w:type="dxa"/>
                  <w:shd w:val="clear" w:color="auto" w:fill="auto"/>
                  <w:noWrap/>
                  <w:hideMark/>
                </w:tcPr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City</w:t>
                  </w:r>
                </w:p>
              </w:tc>
              <w:tc>
                <w:tcPr>
                  <w:tcW w:w="985" w:type="dxa"/>
                  <w:shd w:val="clear" w:color="auto" w:fill="auto"/>
                  <w:noWrap/>
                  <w:hideMark/>
                </w:tcPr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State</w:t>
                  </w:r>
                </w:p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Province</w:t>
                  </w:r>
                </w:p>
              </w:tc>
              <w:tc>
                <w:tcPr>
                  <w:tcW w:w="1021" w:type="dxa"/>
                  <w:shd w:val="clear" w:color="auto" w:fill="auto"/>
                  <w:noWrap/>
                  <w:hideMark/>
                </w:tcPr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Country</w:t>
                  </w:r>
                </w:p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Region</w:t>
                  </w:r>
                </w:p>
              </w:tc>
              <w:tc>
                <w:tcPr>
                  <w:tcW w:w="824" w:type="dxa"/>
                  <w:shd w:val="clear" w:color="auto" w:fill="auto"/>
                  <w:noWrap/>
                  <w:hideMark/>
                </w:tcPr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Postal</w:t>
                  </w:r>
                </w:p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Code</w:t>
                  </w:r>
                </w:p>
              </w:tc>
              <w:tc>
                <w:tcPr>
                  <w:tcW w:w="1806" w:type="dxa"/>
                  <w:shd w:val="clear" w:color="auto" w:fill="auto"/>
                  <w:noWrap/>
                  <w:hideMark/>
                </w:tcPr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rowguid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hideMark/>
                </w:tcPr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Modified</w:t>
                  </w:r>
                </w:p>
                <w:p w:rsidR="00EE3CC8" w:rsidRPr="004067B5" w:rsidRDefault="00EE3CC8" w:rsidP="00523AAD">
                  <w:pPr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bCs w:val="0"/>
                      <w:color w:val="000000"/>
                      <w:sz w:val="18"/>
                      <w:szCs w:val="18"/>
                      <w:lang w:val="ro-RO" w:eastAsia="ro-RO"/>
                    </w:rPr>
                    <w:t>Date</w:t>
                  </w:r>
                </w:p>
              </w:tc>
            </w:tr>
            <w:tr w:rsidR="007833CD" w:rsidRPr="004067B5" w:rsidTr="007833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9</w:t>
                  </w:r>
                </w:p>
              </w:tc>
              <w:tc>
                <w:tcPr>
                  <w:tcW w:w="106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8713 Yosemite Ct.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NULL</w:t>
                  </w:r>
                </w:p>
              </w:tc>
              <w:tc>
                <w:tcPr>
                  <w:tcW w:w="78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Bothell</w:t>
                  </w:r>
                </w:p>
              </w:tc>
              <w:tc>
                <w:tcPr>
                  <w:tcW w:w="985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Washington</w:t>
                  </w:r>
                </w:p>
              </w:tc>
              <w:tc>
                <w:tcPr>
                  <w:tcW w:w="1021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United States</w:t>
                  </w:r>
                </w:p>
              </w:tc>
              <w:tc>
                <w:tcPr>
                  <w:tcW w:w="82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98011</w:t>
                  </w:r>
                </w:p>
              </w:tc>
              <w:tc>
                <w:tcPr>
                  <w:tcW w:w="180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268AF621-76D7-4</w:t>
                  </w: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cr/>
                    <w:t>78-9441-144FD139821A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2002-07-01 00:00:00.000</w:t>
                  </w:r>
                </w:p>
              </w:tc>
            </w:tr>
            <w:tr w:rsidR="007833CD" w:rsidRPr="004067B5" w:rsidTr="007833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11</w:t>
                  </w:r>
                </w:p>
              </w:tc>
              <w:tc>
                <w:tcPr>
                  <w:tcW w:w="106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1318 Lasalle Street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NULL</w:t>
                  </w:r>
                </w:p>
              </w:tc>
              <w:tc>
                <w:tcPr>
                  <w:tcW w:w="78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Bothell</w:t>
                  </w:r>
                </w:p>
              </w:tc>
              <w:tc>
                <w:tcPr>
                  <w:tcW w:w="985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Washington</w:t>
                  </w:r>
                </w:p>
              </w:tc>
              <w:tc>
                <w:tcPr>
                  <w:tcW w:w="1021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United States</w:t>
                  </w:r>
                </w:p>
              </w:tc>
              <w:tc>
                <w:tcPr>
                  <w:tcW w:w="82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98011</w:t>
                  </w:r>
                </w:p>
              </w:tc>
              <w:tc>
                <w:tcPr>
                  <w:tcW w:w="180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981B3303-ACA2-49C7-9A96-FB670785B269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2003-04-01 00:00:00.000</w:t>
                  </w:r>
                </w:p>
              </w:tc>
            </w:tr>
            <w:tr w:rsidR="007833CD" w:rsidRPr="004067B5" w:rsidTr="007833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25</w:t>
                  </w:r>
                </w:p>
              </w:tc>
              <w:tc>
                <w:tcPr>
                  <w:tcW w:w="106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9178 Jumping St.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NULL</w:t>
                  </w:r>
                </w:p>
              </w:tc>
              <w:tc>
                <w:tcPr>
                  <w:tcW w:w="78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Dallas</w:t>
                  </w:r>
                </w:p>
              </w:tc>
              <w:tc>
                <w:tcPr>
                  <w:tcW w:w="985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Texas</w:t>
                  </w:r>
                </w:p>
              </w:tc>
              <w:tc>
                <w:tcPr>
                  <w:tcW w:w="1021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United States</w:t>
                  </w:r>
                </w:p>
              </w:tc>
              <w:tc>
                <w:tcPr>
                  <w:tcW w:w="82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75201</w:t>
                  </w:r>
                </w:p>
              </w:tc>
              <w:tc>
                <w:tcPr>
                  <w:tcW w:w="180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C8DF3BD9-48F0-4654-A8DD-14A67A84D3C6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2002-09-01 00:00:00.000</w:t>
                  </w:r>
                </w:p>
              </w:tc>
            </w:tr>
            <w:tr w:rsidR="007833CD" w:rsidRPr="004067B5" w:rsidTr="007833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28</w:t>
                  </w:r>
                </w:p>
              </w:tc>
              <w:tc>
                <w:tcPr>
                  <w:tcW w:w="106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9228 Via Del Sol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NULL</w:t>
                  </w:r>
                </w:p>
              </w:tc>
              <w:tc>
                <w:tcPr>
                  <w:tcW w:w="78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Phoenix</w:t>
                  </w:r>
                </w:p>
              </w:tc>
              <w:tc>
                <w:tcPr>
                  <w:tcW w:w="985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Arizona</w:t>
                  </w:r>
                </w:p>
              </w:tc>
              <w:tc>
                <w:tcPr>
                  <w:tcW w:w="1021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United States</w:t>
                  </w:r>
                </w:p>
              </w:tc>
              <w:tc>
                <w:tcPr>
                  <w:tcW w:w="82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85004</w:t>
                  </w:r>
                </w:p>
              </w:tc>
              <w:tc>
                <w:tcPr>
                  <w:tcW w:w="180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12AE5EE1-FC3E-468B-9B92-3B970B169774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2001-09-01 00:00:00.000</w:t>
                  </w:r>
                </w:p>
              </w:tc>
            </w:tr>
            <w:tr w:rsidR="007833CD" w:rsidRPr="004067B5" w:rsidTr="007833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32</w:t>
                  </w:r>
                </w:p>
              </w:tc>
              <w:tc>
                <w:tcPr>
                  <w:tcW w:w="106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26910 Indela Road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NULL</w:t>
                  </w:r>
                </w:p>
              </w:tc>
              <w:tc>
                <w:tcPr>
                  <w:tcW w:w="78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Montreal</w:t>
                  </w:r>
                </w:p>
              </w:tc>
              <w:tc>
                <w:tcPr>
                  <w:tcW w:w="985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Quebec</w:t>
                  </w:r>
                </w:p>
              </w:tc>
              <w:tc>
                <w:tcPr>
                  <w:tcW w:w="1021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Canada</w:t>
                  </w:r>
                </w:p>
              </w:tc>
              <w:tc>
                <w:tcPr>
                  <w:tcW w:w="82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H1Y 2H5</w:t>
                  </w:r>
                </w:p>
              </w:tc>
              <w:tc>
                <w:tcPr>
                  <w:tcW w:w="180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84A95F62-3AE8-4E7E-BBD5-5A6F00CD982D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2002-08-01 00:00:00.000</w:t>
                  </w:r>
                </w:p>
              </w:tc>
            </w:tr>
            <w:tr w:rsidR="007833CD" w:rsidRPr="004067B5" w:rsidTr="007833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185</w:t>
                  </w:r>
                </w:p>
              </w:tc>
              <w:tc>
                <w:tcPr>
                  <w:tcW w:w="106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2681 Eagle Peak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NULL</w:t>
                  </w:r>
                </w:p>
              </w:tc>
              <w:tc>
                <w:tcPr>
                  <w:tcW w:w="78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Bellevue</w:t>
                  </w:r>
                </w:p>
              </w:tc>
              <w:tc>
                <w:tcPr>
                  <w:tcW w:w="985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Washington</w:t>
                  </w:r>
                </w:p>
              </w:tc>
              <w:tc>
                <w:tcPr>
                  <w:tcW w:w="1021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United States</w:t>
                  </w:r>
                </w:p>
              </w:tc>
              <w:tc>
                <w:tcPr>
                  <w:tcW w:w="82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98004</w:t>
                  </w:r>
                </w:p>
              </w:tc>
              <w:tc>
                <w:tcPr>
                  <w:tcW w:w="180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7BCCF442-2268-46CC-8472-14C44C14E98C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2002-09-01 00:00:00.000</w:t>
                  </w:r>
                </w:p>
              </w:tc>
            </w:tr>
            <w:tr w:rsidR="007833CD" w:rsidRPr="004067B5" w:rsidTr="007833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297</w:t>
                  </w:r>
                </w:p>
              </w:tc>
              <w:tc>
                <w:tcPr>
                  <w:tcW w:w="106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7943 Walnut Ave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NULL</w:t>
                  </w:r>
                </w:p>
              </w:tc>
              <w:tc>
                <w:tcPr>
                  <w:tcW w:w="78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Renton</w:t>
                  </w:r>
                </w:p>
              </w:tc>
              <w:tc>
                <w:tcPr>
                  <w:tcW w:w="985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Washington</w:t>
                  </w:r>
                </w:p>
              </w:tc>
              <w:tc>
                <w:tcPr>
                  <w:tcW w:w="1021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United States</w:t>
                  </w:r>
                </w:p>
              </w:tc>
              <w:tc>
                <w:tcPr>
                  <w:tcW w:w="82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98055</w:t>
                  </w:r>
                </w:p>
              </w:tc>
              <w:tc>
                <w:tcPr>
                  <w:tcW w:w="180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52410DA4-2778-4B1D-A599-95746625CE6D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2002-08-01 00:00:00.000</w:t>
                  </w:r>
                </w:p>
              </w:tc>
            </w:tr>
            <w:tr w:rsidR="007833CD" w:rsidRPr="004067B5" w:rsidTr="007833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445</w:t>
                  </w:r>
                </w:p>
              </w:tc>
              <w:tc>
                <w:tcPr>
                  <w:tcW w:w="106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6388 Lake City Way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NULL</w:t>
                  </w:r>
                </w:p>
              </w:tc>
              <w:tc>
                <w:tcPr>
                  <w:tcW w:w="78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Burnaby</w:t>
                  </w:r>
                </w:p>
              </w:tc>
              <w:tc>
                <w:tcPr>
                  <w:tcW w:w="985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British Columbia</w:t>
                  </w:r>
                </w:p>
              </w:tc>
              <w:tc>
                <w:tcPr>
                  <w:tcW w:w="1021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Canada</w:t>
                  </w:r>
                </w:p>
              </w:tc>
              <w:tc>
                <w:tcPr>
                  <w:tcW w:w="82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V5A 3A6</w:t>
                  </w:r>
                </w:p>
              </w:tc>
              <w:tc>
                <w:tcPr>
                  <w:tcW w:w="180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53572F25-9133-4A8B-A065-102FF35416EE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2002-09-01 00:00:00.000</w:t>
                  </w:r>
                </w:p>
              </w:tc>
            </w:tr>
            <w:tr w:rsidR="007833CD" w:rsidRPr="004067B5" w:rsidTr="007833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446</w:t>
                  </w:r>
                </w:p>
              </w:tc>
              <w:tc>
                <w:tcPr>
                  <w:tcW w:w="106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52560 Free Street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NULL</w:t>
                  </w:r>
                </w:p>
              </w:tc>
              <w:tc>
                <w:tcPr>
                  <w:tcW w:w="78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Toronto</w:t>
                  </w:r>
                </w:p>
              </w:tc>
              <w:tc>
                <w:tcPr>
                  <w:tcW w:w="985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Ontario</w:t>
                  </w:r>
                </w:p>
              </w:tc>
              <w:tc>
                <w:tcPr>
                  <w:tcW w:w="1021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Canada</w:t>
                  </w:r>
                </w:p>
              </w:tc>
              <w:tc>
                <w:tcPr>
                  <w:tcW w:w="82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M4B 1V7</w:t>
                  </w:r>
                </w:p>
              </w:tc>
              <w:tc>
                <w:tcPr>
                  <w:tcW w:w="180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801A1DFC-5125-486B-AA84-CCBD2EC57CA4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2001-08-01 00:00:00.000</w:t>
                  </w:r>
                </w:p>
              </w:tc>
            </w:tr>
            <w:tr w:rsidR="007833CD" w:rsidRPr="004067B5" w:rsidTr="007833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447</w:t>
                  </w:r>
                </w:p>
              </w:tc>
              <w:tc>
                <w:tcPr>
                  <w:tcW w:w="106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22580 Free Street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NULL</w:t>
                  </w:r>
                </w:p>
              </w:tc>
              <w:tc>
                <w:tcPr>
                  <w:tcW w:w="787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Toronto</w:t>
                  </w:r>
                </w:p>
              </w:tc>
              <w:tc>
                <w:tcPr>
                  <w:tcW w:w="985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Ontario</w:t>
                  </w:r>
                </w:p>
              </w:tc>
              <w:tc>
                <w:tcPr>
                  <w:tcW w:w="1021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Canada</w:t>
                  </w:r>
                </w:p>
              </w:tc>
              <w:tc>
                <w:tcPr>
                  <w:tcW w:w="824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M4B 1V7</w:t>
                  </w:r>
                </w:p>
              </w:tc>
              <w:tc>
                <w:tcPr>
                  <w:tcW w:w="1806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88CEE379-DBB8-433B-B84E-A35E09435500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hideMark/>
                </w:tcPr>
                <w:p w:rsidR="00EE3CC8" w:rsidRPr="004067B5" w:rsidRDefault="00EE3CC8" w:rsidP="007833CD">
                  <w:pPr>
                    <w:ind w:left="112" w:right="-124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</w:pPr>
                  <w:r w:rsidRPr="004067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o-RO" w:eastAsia="ro-RO"/>
                    </w:rPr>
                    <w:t>2002-08-01 00:00:00.000</w:t>
                  </w:r>
                </w:p>
              </w:tc>
            </w:tr>
          </w:tbl>
          <w:p w:rsidR="00C50063" w:rsidRPr="004067B5" w:rsidRDefault="00C50063" w:rsidP="00E81FCA">
            <w:pPr>
              <w:ind w:left="0"/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468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6629"/>
      </w:tblGrid>
      <w:tr w:rsidR="00504D3C" w:rsidTr="0040583C">
        <w:tc>
          <w:tcPr>
            <w:tcW w:w="6629" w:type="dxa"/>
            <w:shd w:val="clear" w:color="auto" w:fill="auto"/>
          </w:tcPr>
          <w:bookmarkEnd w:id="21"/>
          <w:p w:rsidR="00504D3C" w:rsidRPr="00504D3C" w:rsidRDefault="00504D3C" w:rsidP="0040583C">
            <w:pPr>
              <w:ind w:left="0"/>
              <w:rPr>
                <w:lang w:eastAsia="ro-RO"/>
              </w:rPr>
            </w:pPr>
            <w:r>
              <w:rPr>
                <w:rFonts w:cstheme="minorHAnsi"/>
                <w:b/>
                <w:color w:val="C00000"/>
                <w:szCs w:val="20"/>
                <w:lang w:val="ro-RO" w:eastAsia="ro-RO"/>
              </w:rPr>
              <w:t xml:space="preserve">NOTE: </w:t>
            </w:r>
            <w:r>
              <w:t xml:space="preserve">The </w:t>
            </w:r>
            <w:r w:rsidRPr="00504D3C">
              <w:rPr>
                <w:color w:val="0000FF"/>
              </w:rPr>
              <w:t>ORDER BY</w:t>
            </w:r>
            <w:r>
              <w:t xml:space="preserve"> keyword is used to sort the result-set by a specified column. To sort the records in a descending order, you can use the DESC keyword.</w:t>
            </w:r>
          </w:p>
        </w:tc>
      </w:tr>
    </w:tbl>
    <w:p w:rsidR="005B274C" w:rsidRDefault="005B274C" w:rsidP="005B274C">
      <w:pPr>
        <w:ind w:left="0" w:firstLine="432"/>
        <w:rPr>
          <w:i/>
          <w:sz w:val="18"/>
          <w:szCs w:val="18"/>
          <w:lang w:val="en-US"/>
        </w:rPr>
      </w:pPr>
    </w:p>
    <w:p w:rsidR="00504D3C" w:rsidRDefault="00504D3C" w:rsidP="005B274C">
      <w:pPr>
        <w:ind w:left="0" w:firstLine="432"/>
        <w:rPr>
          <w:i/>
          <w:sz w:val="18"/>
          <w:szCs w:val="18"/>
          <w:lang w:val="en-US"/>
        </w:rPr>
      </w:pPr>
    </w:p>
    <w:p w:rsidR="00504D3C" w:rsidRDefault="00504D3C" w:rsidP="005B274C">
      <w:pPr>
        <w:ind w:left="0" w:firstLine="432"/>
        <w:rPr>
          <w:i/>
          <w:sz w:val="18"/>
          <w:szCs w:val="18"/>
          <w:lang w:val="en-US"/>
        </w:rPr>
      </w:pPr>
    </w:p>
    <w:p w:rsidR="00504D3C" w:rsidRDefault="00504D3C" w:rsidP="005B274C">
      <w:pPr>
        <w:ind w:left="0" w:firstLine="432"/>
        <w:rPr>
          <w:i/>
          <w:sz w:val="18"/>
          <w:szCs w:val="18"/>
          <w:lang w:val="en-US"/>
        </w:rPr>
      </w:pPr>
    </w:p>
    <w:p w:rsidR="00504D3C" w:rsidRDefault="00504D3C" w:rsidP="005B274C">
      <w:pPr>
        <w:ind w:left="0" w:firstLine="432"/>
        <w:rPr>
          <w:i/>
          <w:sz w:val="18"/>
          <w:szCs w:val="18"/>
          <w:lang w:val="en-US"/>
        </w:rPr>
      </w:pPr>
    </w:p>
    <w:p w:rsidR="0040583C" w:rsidRDefault="0040583C" w:rsidP="005B274C">
      <w:pPr>
        <w:ind w:left="0" w:firstLine="432"/>
        <w:rPr>
          <w:i/>
          <w:sz w:val="18"/>
          <w:szCs w:val="18"/>
          <w:lang w:val="en-US"/>
        </w:rPr>
      </w:pPr>
    </w:p>
    <w:p w:rsidR="0040583C" w:rsidRDefault="0040583C" w:rsidP="005B274C">
      <w:pPr>
        <w:ind w:left="0" w:firstLine="432"/>
        <w:rPr>
          <w:i/>
          <w:sz w:val="18"/>
          <w:szCs w:val="18"/>
          <w:lang w:val="en-US"/>
        </w:rPr>
      </w:pPr>
    </w:p>
    <w:p w:rsidR="0037078E" w:rsidRDefault="00EE3CC8" w:rsidP="00EE3CC8">
      <w:pPr>
        <w:ind w:left="0" w:firstLine="426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>
        <w:rPr>
          <w:rFonts w:cstheme="minorHAnsi"/>
          <w:b/>
          <w:color w:val="C00000"/>
          <w:szCs w:val="20"/>
          <w:lang w:val="ro-RO" w:eastAsia="ro-RO"/>
        </w:rPr>
        <w:t>3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lang w:val="en-US"/>
        </w:rPr>
        <w:t xml:space="preserve"> </w:t>
      </w:r>
      <w:r w:rsidR="00E41A3A">
        <w:rPr>
          <w:lang w:val="en-US"/>
        </w:rPr>
        <w:t>Find</w:t>
      </w:r>
      <w:r w:rsidR="00E81FCA" w:rsidRPr="00902D00">
        <w:rPr>
          <w:lang w:val="en-US"/>
        </w:rPr>
        <w:t xml:space="preserve"> </w:t>
      </w:r>
      <w:r w:rsidR="00E7167A">
        <w:rPr>
          <w:lang w:val="en-US"/>
        </w:rPr>
        <w:t>S</w:t>
      </w:r>
      <w:r w:rsidR="00E81FCA">
        <w:rPr>
          <w:lang w:val="en-US"/>
        </w:rPr>
        <w:t>tate</w:t>
      </w:r>
      <w:r w:rsidR="00433624">
        <w:rPr>
          <w:lang w:val="en-US"/>
        </w:rPr>
        <w:t xml:space="preserve"> </w:t>
      </w:r>
      <w:r w:rsidR="00E81FCA">
        <w:rPr>
          <w:lang w:val="en-US"/>
        </w:rPr>
        <w:t>Province</w:t>
      </w:r>
      <w:r w:rsidR="00433624">
        <w:rPr>
          <w:lang w:val="en-US"/>
        </w:rPr>
        <w:t>s without duplications</w:t>
      </w:r>
      <w:r w:rsidR="007B15ED">
        <w:rPr>
          <w:lang w:val="en-US"/>
        </w:rPr>
        <w:t xml:space="preserve"> and list them in descending order</w:t>
      </w:r>
      <w:r w:rsidR="00E81FCA">
        <w:rPr>
          <w:lang w:val="en-US"/>
        </w:rPr>
        <w:t>.</w:t>
      </w:r>
    </w:p>
    <w:p w:rsidR="00E41A3A" w:rsidRDefault="00E41A3A" w:rsidP="00EE3CC8">
      <w:pPr>
        <w:ind w:left="0" w:firstLine="426"/>
        <w:rPr>
          <w:lang w:val="en-US"/>
        </w:rPr>
      </w:pPr>
    </w:p>
    <w:p w:rsidR="000B64D9" w:rsidRDefault="000B64D9" w:rsidP="000B64D9">
      <w:pPr>
        <w:autoSpaceDE w:val="0"/>
        <w:autoSpaceDN w:val="0"/>
        <w:adjustRightInd w:val="0"/>
        <w:ind w:left="0" w:firstLine="426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="007F5D07">
        <w:rPr>
          <w:rFonts w:ascii="Courier New" w:hAnsi="Courier New" w:cs="Courier New"/>
          <w:noProof/>
          <w:color w:val="0000FF"/>
          <w:szCs w:val="20"/>
          <w:lang w:val="ro-RO" w:eastAsia="ro-RO"/>
        </w:rPr>
        <w:t>DISTINCT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StateProvince </w:t>
      </w:r>
    </w:p>
    <w:p w:rsidR="000B64D9" w:rsidRDefault="000B64D9" w:rsidP="000B64D9">
      <w:pPr>
        <w:autoSpaceDE w:val="0"/>
        <w:autoSpaceDN w:val="0"/>
        <w:adjustRightInd w:val="0"/>
        <w:ind w:left="0" w:firstLine="426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Address</w:t>
      </w:r>
    </w:p>
    <w:p w:rsidR="005B274C" w:rsidRDefault="000B64D9" w:rsidP="000B64D9">
      <w:pPr>
        <w:ind w:left="0" w:firstLine="432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ORDER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BY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StateProvince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DESC</w:t>
      </w:r>
    </w:p>
    <w:p w:rsidR="000B64D9" w:rsidRDefault="000B64D9" w:rsidP="000B64D9">
      <w:pPr>
        <w:ind w:left="0" w:firstLine="432"/>
        <w:rPr>
          <w:i/>
          <w:sz w:val="18"/>
          <w:szCs w:val="18"/>
          <w:lang w:val="en-US"/>
        </w:rPr>
      </w:pPr>
    </w:p>
    <w:p w:rsidR="000B64D9" w:rsidRDefault="005B274C" w:rsidP="00277FE5">
      <w:pPr>
        <w:ind w:left="0" w:firstLine="432"/>
        <w:jc w:val="left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E81FCA" w:rsidRPr="007302FE" w:rsidRDefault="000B64D9" w:rsidP="00A12D70">
      <w:pPr>
        <w:ind w:left="0" w:firstLine="432"/>
        <w:rPr>
          <w:b/>
          <w:i/>
          <w:sz w:val="18"/>
          <w:szCs w:val="18"/>
          <w:lang w:val="en-US"/>
        </w:rPr>
      </w:pPr>
      <w:r w:rsidRPr="000B64D9">
        <w:rPr>
          <w:b/>
          <w:i/>
          <w:sz w:val="18"/>
          <w:szCs w:val="18"/>
          <w:lang w:val="en-US"/>
        </w:rPr>
        <w:fldChar w:fldCharType="begin"/>
      </w:r>
      <w:r w:rsidRPr="007302FE">
        <w:instrText xml:space="preserve"> MACROBUTTON MORE </w:instrText>
      </w:r>
      <w:r w:rsidR="007302FE" w:rsidRPr="007302FE">
        <w:rPr>
          <w:rFonts w:ascii="Arial" w:hAnsi="Arial" w:cs="Arial"/>
        </w:rPr>
        <w:instrText>▼</w:instrText>
      </w:r>
      <w:r w:rsidRPr="007302FE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AG8AawBtAGEAcgBrAD0ATQBPAFIARQA1ADIAMAAzADMAMQA5ACMA
</w:fldData>
        </w:fldChar>
      </w:r>
      <w:r w:rsidRPr="007302FE">
        <w:instrText xml:space="preserve"> ADDIN </w:instrText>
      </w:r>
      <w:r w:rsidRPr="007302FE">
        <w:fldChar w:fldCharType="end"/>
      </w:r>
      <w:r w:rsidRPr="007302FE">
        <w:instrText xml:space="preserve"> </w:instrText>
      </w:r>
      <w:r w:rsidRPr="000B64D9">
        <w:rPr>
          <w:b/>
          <w:i/>
          <w:sz w:val="18"/>
          <w:szCs w:val="18"/>
          <w:lang w:val="en-US"/>
        </w:rPr>
        <w:fldChar w:fldCharType="end"/>
      </w:r>
      <w:bookmarkStart w:id="22" w:name="MORE4076000"/>
      <w:bookmarkStart w:id="23" w:name="MORE5203319"/>
    </w:p>
    <w:tbl>
      <w:tblPr>
        <w:tblStyle w:val="LightList-Accent21"/>
        <w:tblW w:w="1417" w:type="dxa"/>
        <w:tblInd w:w="294" w:type="dxa"/>
        <w:tblLook w:val="04A0" w:firstRow="1" w:lastRow="0" w:firstColumn="1" w:lastColumn="0" w:noHBand="0" w:noVBand="1"/>
      </w:tblPr>
      <w:tblGrid>
        <w:gridCol w:w="1417"/>
      </w:tblGrid>
      <w:tr w:rsidR="000B64D9" w:rsidRPr="007302FE" w:rsidTr="000B6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bookmarkEnd w:id="22"/>
          <w:p w:rsidR="000B64D9" w:rsidRPr="007302FE" w:rsidRDefault="000B64D9" w:rsidP="000B64D9">
            <w:pPr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State</w:t>
            </w: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 xml:space="preserve"> </w:t>
            </w:r>
            <w:r w:rsidRPr="007302FE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Province</w:t>
            </w:r>
          </w:p>
        </w:tc>
      </w:tr>
      <w:tr w:rsidR="000B64D9" w:rsidRPr="007302FE" w:rsidTr="001F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Wyoming</w:t>
            </w:r>
          </w:p>
        </w:tc>
      </w:tr>
      <w:tr w:rsidR="000B64D9" w:rsidRPr="007302FE" w:rsidTr="001F1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Wisconsin</w:t>
            </w:r>
          </w:p>
        </w:tc>
      </w:tr>
      <w:tr w:rsidR="000B64D9" w:rsidRPr="007302FE" w:rsidTr="001F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Washington</w:t>
            </w:r>
          </w:p>
        </w:tc>
      </w:tr>
      <w:tr w:rsidR="000B64D9" w:rsidRPr="007302FE" w:rsidTr="001F1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lastRenderedPageBreak/>
              <w:t>Utah</w:t>
            </w:r>
          </w:p>
        </w:tc>
      </w:tr>
      <w:tr w:rsidR="000B64D9" w:rsidRPr="007302FE" w:rsidTr="001F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Texas</w:t>
            </w:r>
          </w:p>
        </w:tc>
      </w:tr>
      <w:tr w:rsidR="000B64D9" w:rsidRPr="007302FE" w:rsidTr="001F1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South Dakota</w:t>
            </w:r>
          </w:p>
        </w:tc>
      </w:tr>
      <w:tr w:rsidR="000B64D9" w:rsidRPr="007302FE" w:rsidTr="001F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Quebec</w:t>
            </w:r>
          </w:p>
        </w:tc>
      </w:tr>
      <w:tr w:rsidR="000B64D9" w:rsidRPr="007302FE" w:rsidTr="001F1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Oregon</w:t>
            </w:r>
          </w:p>
        </w:tc>
      </w:tr>
      <w:tr w:rsidR="000B64D9" w:rsidRPr="007302FE" w:rsidTr="001F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Ontario</w:t>
            </w:r>
          </w:p>
        </w:tc>
      </w:tr>
      <w:tr w:rsidR="000B64D9" w:rsidRPr="007302FE" w:rsidTr="001F1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New Mexico</w:t>
            </w:r>
          </w:p>
        </w:tc>
      </w:tr>
      <w:tr w:rsidR="000B64D9" w:rsidRPr="007302FE" w:rsidTr="001F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Nevada</w:t>
            </w:r>
          </w:p>
        </w:tc>
      </w:tr>
      <w:tr w:rsidR="000B64D9" w:rsidRPr="007302FE" w:rsidTr="001F1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Montana</w:t>
            </w:r>
          </w:p>
        </w:tc>
      </w:tr>
      <w:tr w:rsidR="000B64D9" w:rsidRPr="007302FE" w:rsidTr="001F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Missouri</w:t>
            </w:r>
          </w:p>
        </w:tc>
      </w:tr>
      <w:tr w:rsidR="000B64D9" w:rsidRPr="007302FE" w:rsidTr="001F1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Minnesota</w:t>
            </w:r>
          </w:p>
        </w:tc>
      </w:tr>
      <w:tr w:rsidR="000B64D9" w:rsidRPr="007302FE" w:rsidTr="001F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Michigan</w:t>
            </w:r>
          </w:p>
        </w:tc>
      </w:tr>
      <w:tr w:rsidR="000B64D9" w:rsidRPr="007302FE" w:rsidTr="001F1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Manitoba</w:t>
            </w:r>
          </w:p>
        </w:tc>
      </w:tr>
      <w:tr w:rsidR="000B64D9" w:rsidRPr="007302FE" w:rsidTr="001F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Illinois</w:t>
            </w:r>
          </w:p>
        </w:tc>
      </w:tr>
      <w:tr w:rsidR="000B64D9" w:rsidRPr="007302FE" w:rsidTr="001F1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Idaho</w:t>
            </w:r>
          </w:p>
        </w:tc>
      </w:tr>
      <w:tr w:rsidR="000B64D9" w:rsidRPr="007302FE" w:rsidTr="001F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England</w:t>
            </w:r>
          </w:p>
        </w:tc>
      </w:tr>
      <w:tr w:rsidR="000B64D9" w:rsidRPr="007302FE" w:rsidTr="001F1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Colorado</w:t>
            </w:r>
          </w:p>
        </w:tc>
      </w:tr>
      <w:tr w:rsidR="000B64D9" w:rsidRPr="007302FE" w:rsidTr="001F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California</w:t>
            </w:r>
          </w:p>
        </w:tc>
      </w:tr>
      <w:tr w:rsidR="000B64D9" w:rsidRPr="007302FE" w:rsidTr="001F1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Brunswick</w:t>
            </w:r>
          </w:p>
        </w:tc>
      </w:tr>
      <w:tr w:rsidR="000B64D9" w:rsidRPr="007302FE" w:rsidTr="001F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British Columbia</w:t>
            </w:r>
          </w:p>
        </w:tc>
      </w:tr>
      <w:tr w:rsidR="000B64D9" w:rsidRPr="007302FE" w:rsidTr="001F1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Arizona</w:t>
            </w:r>
          </w:p>
        </w:tc>
      </w:tr>
      <w:tr w:rsidR="000B64D9" w:rsidRPr="007302FE" w:rsidTr="001F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0B64D9" w:rsidRPr="007302FE" w:rsidRDefault="000B64D9" w:rsidP="001F1CB4">
            <w:pPr>
              <w:ind w:left="142" w:right="-124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7302FE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Alberta</w:t>
            </w:r>
          </w:p>
        </w:tc>
      </w:tr>
      <w:bookmarkEnd w:id="23"/>
    </w:tbl>
    <w:p w:rsidR="00504D3C" w:rsidRDefault="00504D3C" w:rsidP="00637C12">
      <w:pPr>
        <w:ind w:left="0"/>
        <w:rPr>
          <w:rFonts w:cstheme="minorHAnsi"/>
          <w:b/>
          <w:color w:val="C00000"/>
          <w:szCs w:val="20"/>
          <w:lang w:val="ro-RO" w:eastAsia="ro-RO"/>
        </w:rPr>
      </w:pPr>
    </w:p>
    <w:p w:rsidR="00E7167A" w:rsidRPr="00277FE5" w:rsidRDefault="00E7167A" w:rsidP="00277FE5">
      <w:pPr>
        <w:ind w:left="0" w:firstLine="426"/>
        <w:jc w:val="left"/>
        <w:rPr>
          <w:rFonts w:cstheme="minorHAnsi"/>
          <w:b/>
          <w:color w:val="C00000"/>
          <w:szCs w:val="20"/>
          <w:lang w:val="ro-RO" w:eastAsia="ro-RO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>
        <w:rPr>
          <w:rFonts w:cstheme="minorHAnsi"/>
          <w:b/>
          <w:color w:val="C00000"/>
          <w:szCs w:val="20"/>
          <w:lang w:val="ro-RO" w:eastAsia="ro-RO"/>
        </w:rPr>
        <w:t>4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lang w:val="en-US"/>
        </w:rPr>
        <w:t xml:space="preserve"> List </w:t>
      </w:r>
      <w:r w:rsidR="00523AAD">
        <w:rPr>
          <w:lang w:val="en-US"/>
        </w:rPr>
        <w:t>addresses changed on April 1, 2003</w:t>
      </w:r>
      <w:r>
        <w:rPr>
          <w:lang w:val="en-US"/>
        </w:rPr>
        <w:t xml:space="preserve">. </w:t>
      </w:r>
    </w:p>
    <w:p w:rsidR="00E81FCA" w:rsidRDefault="00E81FCA" w:rsidP="00E81FCA">
      <w:pPr>
        <w:ind w:left="0" w:firstLine="432"/>
        <w:rPr>
          <w:lang w:val="en-US"/>
        </w:rPr>
      </w:pPr>
    </w:p>
    <w:p w:rsidR="00FD13B4" w:rsidRDefault="00FD13B4" w:rsidP="00FD13B4">
      <w:pPr>
        <w:autoSpaceDE w:val="0"/>
        <w:autoSpaceDN w:val="0"/>
        <w:adjustRightInd w:val="0"/>
        <w:ind w:left="0" w:firstLine="426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*</w:t>
      </w:r>
    </w:p>
    <w:p w:rsidR="00FD13B4" w:rsidRDefault="00FD13B4" w:rsidP="00FD13B4">
      <w:pPr>
        <w:autoSpaceDE w:val="0"/>
        <w:autoSpaceDN w:val="0"/>
        <w:adjustRightInd w:val="0"/>
        <w:ind w:left="0" w:firstLine="426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9B79BE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E7167A" w:rsidRDefault="00FD13B4" w:rsidP="00FD13B4">
      <w:pPr>
        <w:ind w:left="0" w:firstLine="432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WHERE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ModifiedDate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'2003-04-01'</w:t>
      </w:r>
    </w:p>
    <w:p w:rsidR="005B274C" w:rsidRDefault="005B274C" w:rsidP="005B274C">
      <w:pPr>
        <w:ind w:left="0" w:firstLine="432"/>
        <w:rPr>
          <w:i/>
          <w:sz w:val="18"/>
          <w:szCs w:val="18"/>
          <w:lang w:val="en-US"/>
        </w:rPr>
      </w:pPr>
    </w:p>
    <w:p w:rsidR="00FC3644" w:rsidRPr="005B274C" w:rsidRDefault="005B274C" w:rsidP="005B274C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FD13B4" w:rsidRPr="004067B5" w:rsidRDefault="00FC3644" w:rsidP="00FD13B4">
      <w:pPr>
        <w:ind w:left="0" w:firstLine="432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AG8AawBtAGEAcgBrAD0ATQBPAFIARQA1ADUANQAzADAAMgA5ACMA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fldChar w:fldCharType="end"/>
      </w:r>
      <w:bookmarkStart w:id="24" w:name="MORE5553029"/>
    </w:p>
    <w:tbl>
      <w:tblPr>
        <w:tblStyle w:val="LightList-Accent21"/>
        <w:tblW w:w="11543" w:type="dxa"/>
        <w:tblInd w:w="-648" w:type="dxa"/>
        <w:tblLook w:val="04A0" w:firstRow="1" w:lastRow="0" w:firstColumn="1" w:lastColumn="0" w:noHBand="0" w:noVBand="1"/>
      </w:tblPr>
      <w:tblGrid>
        <w:gridCol w:w="978"/>
        <w:gridCol w:w="1258"/>
        <w:gridCol w:w="1216"/>
        <w:gridCol w:w="736"/>
        <w:gridCol w:w="1254"/>
        <w:gridCol w:w="1328"/>
        <w:gridCol w:w="1056"/>
        <w:gridCol w:w="2358"/>
        <w:gridCol w:w="1359"/>
      </w:tblGrid>
      <w:tr w:rsidR="00FD13B4" w:rsidRPr="004067B5" w:rsidTr="00783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AddressID</w:t>
            </w:r>
          </w:p>
        </w:tc>
        <w:tc>
          <w:tcPr>
            <w:tcW w:w="1258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AddressLine1</w:t>
            </w:r>
          </w:p>
        </w:tc>
        <w:tc>
          <w:tcPr>
            <w:tcW w:w="1216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AddressLine2</w:t>
            </w:r>
          </w:p>
        </w:tc>
        <w:tc>
          <w:tcPr>
            <w:tcW w:w="736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City</w:t>
            </w:r>
          </w:p>
        </w:tc>
        <w:tc>
          <w:tcPr>
            <w:tcW w:w="1254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StateProvince</w:t>
            </w:r>
          </w:p>
        </w:tc>
        <w:tc>
          <w:tcPr>
            <w:tcW w:w="1328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CountryRegion</w:t>
            </w:r>
          </w:p>
        </w:tc>
        <w:tc>
          <w:tcPr>
            <w:tcW w:w="1056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PostalCode</w:t>
            </w:r>
          </w:p>
        </w:tc>
        <w:tc>
          <w:tcPr>
            <w:tcW w:w="2358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rowguid</w:t>
            </w:r>
          </w:p>
        </w:tc>
        <w:tc>
          <w:tcPr>
            <w:tcW w:w="1359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Cs w:val="0"/>
                <w:color w:val="000000"/>
                <w:sz w:val="18"/>
                <w:szCs w:val="18"/>
                <w:lang w:val="ro-RO" w:eastAsia="ro-RO"/>
              </w:rPr>
              <w:t>ModifiedDate</w:t>
            </w:r>
          </w:p>
        </w:tc>
      </w:tr>
      <w:tr w:rsidR="00FD13B4" w:rsidRPr="004067B5" w:rsidTr="00783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11</w:t>
            </w:r>
          </w:p>
        </w:tc>
        <w:tc>
          <w:tcPr>
            <w:tcW w:w="1258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1318 Lasalle Street</w:t>
            </w:r>
          </w:p>
        </w:tc>
        <w:tc>
          <w:tcPr>
            <w:tcW w:w="1216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736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Bothell</w:t>
            </w:r>
          </w:p>
        </w:tc>
        <w:tc>
          <w:tcPr>
            <w:tcW w:w="1254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Washington</w:t>
            </w:r>
          </w:p>
        </w:tc>
        <w:tc>
          <w:tcPr>
            <w:tcW w:w="1328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1056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98011</w:t>
            </w:r>
          </w:p>
        </w:tc>
        <w:tc>
          <w:tcPr>
            <w:tcW w:w="2358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981B3303-ACA2-49C7-9A96-FB670785B269</w:t>
            </w:r>
          </w:p>
        </w:tc>
        <w:tc>
          <w:tcPr>
            <w:tcW w:w="1359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2003-04-01 00:00:00.000</w:t>
            </w:r>
          </w:p>
        </w:tc>
      </w:tr>
      <w:tr w:rsidR="00FD13B4" w:rsidRPr="004067B5" w:rsidTr="007833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834</w:t>
            </w:r>
          </w:p>
        </w:tc>
        <w:tc>
          <w:tcPr>
            <w:tcW w:w="1258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99300 223rd Southeast</w:t>
            </w:r>
          </w:p>
        </w:tc>
        <w:tc>
          <w:tcPr>
            <w:tcW w:w="1216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736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Bothell</w:t>
            </w:r>
          </w:p>
        </w:tc>
        <w:tc>
          <w:tcPr>
            <w:tcW w:w="1254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Washington</w:t>
            </w:r>
          </w:p>
        </w:tc>
        <w:tc>
          <w:tcPr>
            <w:tcW w:w="1328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1056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98011</w:t>
            </w:r>
          </w:p>
        </w:tc>
        <w:tc>
          <w:tcPr>
            <w:tcW w:w="2358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D505AEA8-B89A-41ED-90A9-44D4179EFF77</w:t>
            </w:r>
          </w:p>
        </w:tc>
        <w:tc>
          <w:tcPr>
            <w:tcW w:w="1359" w:type="dxa"/>
            <w:noWrap/>
            <w:hideMark/>
          </w:tcPr>
          <w:p w:rsidR="00FD13B4" w:rsidRPr="004067B5" w:rsidRDefault="00FD13B4" w:rsidP="00FD13B4">
            <w:pPr>
              <w:ind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2003-04-01 00:00:00.000</w:t>
            </w:r>
          </w:p>
        </w:tc>
      </w:tr>
      <w:bookmarkEnd w:id="24"/>
    </w:tbl>
    <w:p w:rsidR="00523AAD" w:rsidRDefault="00523AAD" w:rsidP="00FD13B4">
      <w:pPr>
        <w:ind w:left="0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6629"/>
      </w:tblGrid>
      <w:tr w:rsidR="00523AAD" w:rsidTr="00B15326">
        <w:trPr>
          <w:jc w:val="center"/>
        </w:trPr>
        <w:tc>
          <w:tcPr>
            <w:tcW w:w="6629" w:type="dxa"/>
            <w:shd w:val="clear" w:color="auto" w:fill="auto"/>
          </w:tcPr>
          <w:p w:rsidR="00523AAD" w:rsidRDefault="00523AAD" w:rsidP="00523AAD">
            <w:pPr>
              <w:ind w:left="0"/>
              <w:rPr>
                <w:lang w:val="ro-RO" w:eastAsia="ro-RO"/>
              </w:rPr>
            </w:pPr>
            <w:r>
              <w:rPr>
                <w:rFonts w:cstheme="minorHAnsi"/>
                <w:b/>
                <w:color w:val="C00000"/>
                <w:szCs w:val="20"/>
                <w:lang w:val="ro-RO" w:eastAsia="ro-RO"/>
              </w:rPr>
              <w:lastRenderedPageBreak/>
              <w:t xml:space="preserve">NOTE: </w:t>
            </w:r>
            <w:r w:rsidRPr="00523AAD">
              <w:rPr>
                <w:lang w:val="ro-RO" w:eastAsia="ro-RO"/>
              </w:rPr>
              <w:t>SQL uses single quotes around text</w:t>
            </w:r>
            <w:r w:rsidR="00687416">
              <w:rPr>
                <w:lang w:val="ro-RO" w:eastAsia="ro-RO"/>
              </w:rPr>
              <w:t xml:space="preserve"> and data values. For example:</w:t>
            </w:r>
          </w:p>
          <w:p w:rsidR="00523AAD" w:rsidRDefault="00523AAD" w:rsidP="00523AAD">
            <w:pPr>
              <w:autoSpaceDE w:val="0"/>
              <w:autoSpaceDN w:val="0"/>
              <w:adjustRightInd w:val="0"/>
              <w:ind w:left="0"/>
              <w:jc w:val="left"/>
              <w:rPr>
                <w:rFonts w:ascii="Courier New" w:hAnsi="Courier New" w:cs="Courier New"/>
                <w:noProof/>
                <w:color w:val="808080"/>
                <w:szCs w:val="20"/>
                <w:lang w:val="ro-RO" w:eastAsia="ro-RO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ro-RO" w:eastAsia="ro-RO"/>
              </w:rPr>
              <w:t xml:space="preserve">   SELECT</w:t>
            </w:r>
            <w:r>
              <w:rPr>
                <w:rFonts w:ascii="Courier New" w:hAnsi="Courier New" w:cs="Courier New"/>
                <w:noProof/>
                <w:szCs w:val="20"/>
                <w:lang w:val="ro-RO" w:eastAsia="ro-RO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Cs w:val="20"/>
                <w:lang w:val="ro-RO" w:eastAsia="ro-RO"/>
              </w:rPr>
              <w:t>*</w:t>
            </w:r>
          </w:p>
          <w:p w:rsidR="00523AAD" w:rsidRDefault="00523AAD" w:rsidP="00523AAD">
            <w:pPr>
              <w:autoSpaceDE w:val="0"/>
              <w:autoSpaceDN w:val="0"/>
              <w:adjustRightInd w:val="0"/>
              <w:ind w:left="0"/>
              <w:jc w:val="left"/>
              <w:rPr>
                <w:rFonts w:ascii="Courier New" w:hAnsi="Courier New" w:cs="Courier New"/>
                <w:noProof/>
                <w:color w:val="0000FF"/>
                <w:szCs w:val="20"/>
                <w:lang w:val="ro-RO" w:eastAsia="ro-RO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ro-RO" w:eastAsia="ro-RO"/>
              </w:rPr>
              <w:t xml:space="preserve">   FROM</w:t>
            </w:r>
            <w:r>
              <w:rPr>
                <w:rFonts w:ascii="Courier New" w:hAnsi="Courier New" w:cs="Courier New"/>
                <w:noProof/>
                <w:szCs w:val="20"/>
                <w:lang w:val="ro-RO" w:eastAsia="ro-RO"/>
              </w:rPr>
              <w:t xml:space="preserve"> SalesLT</w:t>
            </w:r>
            <w:r>
              <w:rPr>
                <w:rFonts w:ascii="Courier New" w:hAnsi="Courier New" w:cs="Courier New"/>
                <w:noProof/>
                <w:color w:val="808080"/>
                <w:szCs w:val="20"/>
                <w:lang w:val="ro-RO" w:eastAsia="ro-RO"/>
              </w:rPr>
              <w:t>.</w:t>
            </w:r>
            <w:r w:rsidRPr="00687416">
              <w:rPr>
                <w:rFonts w:ascii="Courier New" w:hAnsi="Courier New" w:cs="Courier New"/>
                <w:noProof/>
                <w:szCs w:val="20"/>
                <w:lang w:val="ro-RO" w:eastAsia="ro-RO"/>
              </w:rPr>
              <w:t>Address</w:t>
            </w:r>
          </w:p>
          <w:p w:rsidR="00523AAD" w:rsidRDefault="00523AAD" w:rsidP="00523AAD">
            <w:pPr>
              <w:ind w:left="0"/>
              <w:rPr>
                <w:lang w:val="ro-RO" w:eastAsia="ro-RO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ro-RO" w:eastAsia="ro-RO"/>
              </w:rPr>
              <w:t xml:space="preserve">   WHERE </w:t>
            </w:r>
            <w:r w:rsidRPr="00687416">
              <w:rPr>
                <w:rFonts w:ascii="Courier New" w:hAnsi="Courier New" w:cs="Courier New"/>
                <w:noProof/>
                <w:szCs w:val="20"/>
                <w:lang w:val="ro-RO" w:eastAsia="ro-RO"/>
              </w:rPr>
              <w:t xml:space="preserve">City = </w:t>
            </w:r>
            <w:r>
              <w:rPr>
                <w:rFonts w:ascii="Courier New" w:hAnsi="Courier New" w:cs="Courier New"/>
                <w:noProof/>
                <w:color w:val="FF0000"/>
                <w:szCs w:val="20"/>
                <w:lang w:val="ro-RO" w:eastAsia="ro-RO"/>
              </w:rPr>
              <w:t>'Washington'</w:t>
            </w:r>
          </w:p>
          <w:p w:rsidR="00523AAD" w:rsidRDefault="00523AAD" w:rsidP="00523AAD">
            <w:pPr>
              <w:ind w:left="0"/>
              <w:rPr>
                <w:lang w:val="ro-RO" w:eastAsia="ro-RO"/>
              </w:rPr>
            </w:pPr>
            <w:r>
              <w:rPr>
                <w:lang w:val="ro-RO" w:eastAsia="ro-RO"/>
              </w:rPr>
              <w:t xml:space="preserve"> </w:t>
            </w:r>
            <w:r w:rsidRPr="00523AAD">
              <w:rPr>
                <w:lang w:val="ro-RO" w:eastAsia="ro-RO"/>
              </w:rPr>
              <w:t>Although, numeric values should not be enclosed in quotes.</w:t>
            </w:r>
            <w:r w:rsidR="00687416">
              <w:rPr>
                <w:lang w:val="ro-RO" w:eastAsia="ro-RO"/>
              </w:rPr>
              <w:t xml:space="preserve"> For instance:</w:t>
            </w:r>
          </w:p>
          <w:p w:rsidR="00687416" w:rsidRDefault="00687416" w:rsidP="00687416">
            <w:pPr>
              <w:autoSpaceDE w:val="0"/>
              <w:autoSpaceDN w:val="0"/>
              <w:adjustRightInd w:val="0"/>
              <w:ind w:left="0"/>
              <w:jc w:val="left"/>
              <w:rPr>
                <w:rFonts w:ascii="Courier New" w:hAnsi="Courier New" w:cs="Courier New"/>
                <w:noProof/>
                <w:color w:val="808080"/>
                <w:szCs w:val="20"/>
                <w:lang w:val="ro-RO" w:eastAsia="ro-RO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ro-RO" w:eastAsia="ro-RO"/>
              </w:rPr>
              <w:t xml:space="preserve">   SELECT</w:t>
            </w:r>
            <w:r>
              <w:rPr>
                <w:rFonts w:ascii="Courier New" w:hAnsi="Courier New" w:cs="Courier New"/>
                <w:noProof/>
                <w:szCs w:val="20"/>
                <w:lang w:val="ro-RO" w:eastAsia="ro-RO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Cs w:val="20"/>
                <w:lang w:val="ro-RO" w:eastAsia="ro-RO"/>
              </w:rPr>
              <w:t>*</w:t>
            </w:r>
          </w:p>
          <w:p w:rsidR="00687416" w:rsidRDefault="00687416" w:rsidP="00687416">
            <w:pPr>
              <w:autoSpaceDE w:val="0"/>
              <w:autoSpaceDN w:val="0"/>
              <w:adjustRightInd w:val="0"/>
              <w:ind w:left="0"/>
              <w:jc w:val="left"/>
              <w:rPr>
                <w:rFonts w:ascii="Courier New" w:hAnsi="Courier New" w:cs="Courier New"/>
                <w:noProof/>
                <w:color w:val="0000FF"/>
                <w:szCs w:val="20"/>
                <w:lang w:val="ro-RO" w:eastAsia="ro-RO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ro-RO" w:eastAsia="ro-RO"/>
              </w:rPr>
              <w:t xml:space="preserve">   FROM</w:t>
            </w:r>
            <w:r>
              <w:rPr>
                <w:rFonts w:ascii="Courier New" w:hAnsi="Courier New" w:cs="Courier New"/>
                <w:noProof/>
                <w:szCs w:val="20"/>
                <w:lang w:val="ro-RO" w:eastAsia="ro-RO"/>
              </w:rPr>
              <w:t xml:space="preserve"> SalesLT</w:t>
            </w:r>
            <w:r>
              <w:rPr>
                <w:rFonts w:ascii="Courier New" w:hAnsi="Courier New" w:cs="Courier New"/>
                <w:noProof/>
                <w:color w:val="808080"/>
                <w:szCs w:val="20"/>
                <w:lang w:val="ro-RO" w:eastAsia="ro-RO"/>
              </w:rPr>
              <w:t>.</w:t>
            </w:r>
            <w:r w:rsidRPr="00687416">
              <w:rPr>
                <w:rFonts w:ascii="Courier New" w:hAnsi="Courier New" w:cs="Courier New"/>
                <w:noProof/>
                <w:szCs w:val="20"/>
                <w:lang w:val="ro-RO" w:eastAsia="ro-RO"/>
              </w:rPr>
              <w:t>Address</w:t>
            </w:r>
          </w:p>
          <w:p w:rsidR="00687416" w:rsidRPr="00523AAD" w:rsidRDefault="00687416" w:rsidP="00687416">
            <w:pPr>
              <w:ind w:left="0"/>
              <w:rPr>
                <w:lang w:val="ro-RO" w:eastAsia="ro-RO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ro-RO" w:eastAsia="ro-RO"/>
              </w:rPr>
              <w:t xml:space="preserve">   WHERE </w:t>
            </w:r>
            <w:r w:rsidRPr="00687416">
              <w:rPr>
                <w:rFonts w:ascii="Courier New" w:hAnsi="Courier New" w:cs="Courier New"/>
                <w:noProof/>
                <w:szCs w:val="20"/>
                <w:lang w:val="ro-RO" w:eastAsia="ro-RO"/>
              </w:rPr>
              <w:t xml:space="preserve">PostalCode = </w:t>
            </w:r>
            <w:r>
              <w:rPr>
                <w:rFonts w:ascii="Courier New" w:hAnsi="Courier New" w:cs="Courier New"/>
                <w:noProof/>
                <w:color w:val="FF0000"/>
                <w:szCs w:val="20"/>
                <w:lang w:val="ro-RO" w:eastAsia="ro-RO"/>
              </w:rPr>
              <w:t>98011</w:t>
            </w:r>
          </w:p>
        </w:tc>
      </w:tr>
    </w:tbl>
    <w:p w:rsidR="00523AAD" w:rsidRDefault="00523AAD" w:rsidP="00433624">
      <w:pPr>
        <w:ind w:left="0"/>
        <w:rPr>
          <w:rFonts w:cstheme="minorHAnsi"/>
          <w:b/>
          <w:color w:val="C00000"/>
          <w:szCs w:val="20"/>
          <w:lang w:val="ro-RO" w:eastAsia="ro-RO"/>
        </w:rPr>
      </w:pPr>
    </w:p>
    <w:p w:rsidR="00B74BE2" w:rsidRDefault="00637C12" w:rsidP="00B6354E">
      <w:pPr>
        <w:ind w:left="0" w:firstLine="426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>
        <w:rPr>
          <w:rFonts w:cstheme="minorHAnsi"/>
          <w:b/>
          <w:color w:val="C00000"/>
          <w:szCs w:val="20"/>
          <w:lang w:val="ro-RO" w:eastAsia="ro-RO"/>
        </w:rPr>
        <w:t>5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lang w:val="en-US"/>
        </w:rPr>
        <w:t xml:space="preserve"> Change the column name</w:t>
      </w:r>
      <w:r w:rsidR="008C42D6">
        <w:rPr>
          <w:lang w:val="en-US"/>
        </w:rPr>
        <w:t>s</w:t>
      </w:r>
      <w:r w:rsidR="000A213A">
        <w:rPr>
          <w:lang w:val="en-US"/>
        </w:rPr>
        <w:t xml:space="preserve"> in </w:t>
      </w:r>
      <w:r w:rsidR="000A213A">
        <w:rPr>
          <w:rFonts w:ascii="Courier New" w:hAnsi="Courier New" w:cs="Courier New"/>
          <w:noProof/>
          <w:szCs w:val="20"/>
          <w:lang w:val="ro-RO" w:eastAsia="ro-RO"/>
        </w:rPr>
        <w:t>SalesLT</w:t>
      </w:r>
      <w:r w:rsidR="000A213A"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="000A213A" w:rsidRPr="009B79BE">
        <w:rPr>
          <w:rFonts w:ascii="Courier New" w:hAnsi="Courier New" w:cs="Courier New"/>
          <w:noProof/>
          <w:szCs w:val="20"/>
          <w:lang w:val="ro-RO" w:eastAsia="ro-RO"/>
        </w:rPr>
        <w:t>Address</w:t>
      </w:r>
      <w:r w:rsidR="000A213A"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="008C42D6">
        <w:rPr>
          <w:lang w:val="en-US"/>
        </w:rPr>
        <w:t xml:space="preserve">to have on display: </w:t>
      </w:r>
      <w:r w:rsidR="008C42D6" w:rsidRPr="008C42D6">
        <w:rPr>
          <w:rFonts w:ascii="Courier New" w:hAnsi="Courier New" w:cs="Courier New"/>
          <w:lang w:val="en-US"/>
        </w:rPr>
        <w:t>Address</w:t>
      </w:r>
      <w:r w:rsidR="008C42D6">
        <w:rPr>
          <w:lang w:val="en-US"/>
        </w:rPr>
        <w:t xml:space="preserve">, </w:t>
      </w:r>
      <w:r w:rsidR="008C42D6" w:rsidRPr="008C42D6">
        <w:rPr>
          <w:rFonts w:ascii="Courier New" w:hAnsi="Courier New" w:cs="Courier New"/>
          <w:lang w:val="en-US"/>
        </w:rPr>
        <w:t>Town</w:t>
      </w:r>
      <w:r w:rsidR="008C42D6">
        <w:rPr>
          <w:lang w:val="en-US"/>
        </w:rPr>
        <w:t xml:space="preserve">, </w:t>
      </w:r>
      <w:r w:rsidR="008C42D6" w:rsidRPr="008C42D6">
        <w:rPr>
          <w:rFonts w:ascii="Courier New" w:hAnsi="Courier New" w:cs="Courier New"/>
          <w:lang w:val="en-US"/>
        </w:rPr>
        <w:t>Country</w:t>
      </w:r>
      <w:r w:rsidR="008C42D6">
        <w:rPr>
          <w:lang w:val="en-US"/>
        </w:rPr>
        <w:t xml:space="preserve"> instead of </w:t>
      </w:r>
      <w:r w:rsidR="008C42D6" w:rsidRPr="008C42D6">
        <w:rPr>
          <w:rFonts w:ascii="Courier New" w:hAnsi="Courier New" w:cs="Courier New"/>
          <w:lang w:val="en-US"/>
        </w:rPr>
        <w:t>Address</w:t>
      </w:r>
      <w:r w:rsidR="008C42D6">
        <w:rPr>
          <w:lang w:val="en-US"/>
        </w:rPr>
        <w:t xml:space="preserve"> </w:t>
      </w:r>
      <w:r w:rsidR="008C42D6" w:rsidRPr="008C42D6">
        <w:rPr>
          <w:rFonts w:ascii="Courier New" w:hAnsi="Courier New" w:cs="Courier New"/>
          <w:lang w:val="en-US"/>
        </w:rPr>
        <w:t>Line 1</w:t>
      </w:r>
      <w:r w:rsidR="008C42D6">
        <w:rPr>
          <w:lang w:val="en-US"/>
        </w:rPr>
        <w:t xml:space="preserve">, </w:t>
      </w:r>
      <w:r w:rsidR="008C42D6" w:rsidRPr="008C42D6">
        <w:rPr>
          <w:rFonts w:ascii="Courier New" w:hAnsi="Courier New" w:cs="Courier New"/>
          <w:lang w:val="en-US"/>
        </w:rPr>
        <w:t>City</w:t>
      </w:r>
      <w:r w:rsidR="008C42D6">
        <w:rPr>
          <w:lang w:val="en-US"/>
        </w:rPr>
        <w:t xml:space="preserve">, and </w:t>
      </w:r>
      <w:r w:rsidR="008C42D6" w:rsidRPr="008C42D6">
        <w:rPr>
          <w:rFonts w:ascii="Courier New" w:hAnsi="Courier New" w:cs="Courier New"/>
          <w:lang w:val="en-US"/>
        </w:rPr>
        <w:t>Country</w:t>
      </w:r>
      <w:r w:rsidR="008C42D6">
        <w:rPr>
          <w:lang w:val="en-US"/>
        </w:rPr>
        <w:t xml:space="preserve"> </w:t>
      </w:r>
      <w:r w:rsidR="008C42D6" w:rsidRPr="008C42D6">
        <w:rPr>
          <w:rFonts w:ascii="Courier New" w:hAnsi="Courier New" w:cs="Courier New"/>
          <w:lang w:val="en-US"/>
        </w:rPr>
        <w:t>Region</w:t>
      </w:r>
      <w:r w:rsidR="000A213A">
        <w:rPr>
          <w:lang w:val="en-US"/>
        </w:rPr>
        <w:t xml:space="preserve">; also </w:t>
      </w:r>
      <w:r w:rsidR="003C5286">
        <w:rPr>
          <w:lang w:val="en-US"/>
        </w:rPr>
        <w:t xml:space="preserve">make </w:t>
      </w:r>
      <w:r w:rsidR="000A213A">
        <w:rPr>
          <w:lang w:val="en-US"/>
        </w:rPr>
        <w:t xml:space="preserve">the table </w:t>
      </w:r>
      <w:r w:rsidR="003C5286">
        <w:rPr>
          <w:lang w:val="en-US"/>
        </w:rPr>
        <w:t>name shorter inserting a substitute reference name “</w:t>
      </w:r>
      <w:proofErr w:type="spellStart"/>
      <w:r w:rsidR="003C5286">
        <w:rPr>
          <w:lang w:val="en-US"/>
        </w:rPr>
        <w:t>sa</w:t>
      </w:r>
      <w:proofErr w:type="spellEnd"/>
      <w:r w:rsidR="003C5286">
        <w:rPr>
          <w:lang w:val="en-US"/>
        </w:rPr>
        <w:t>”.</w:t>
      </w:r>
    </w:p>
    <w:p w:rsidR="00A73837" w:rsidRDefault="00A73837" w:rsidP="00B6354E">
      <w:pPr>
        <w:ind w:left="0" w:firstLine="426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70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6629"/>
      </w:tblGrid>
      <w:tr w:rsidR="00B74BE2" w:rsidTr="00B74BE2">
        <w:tc>
          <w:tcPr>
            <w:tcW w:w="6629" w:type="dxa"/>
            <w:shd w:val="clear" w:color="auto" w:fill="auto"/>
          </w:tcPr>
          <w:p w:rsidR="00B74BE2" w:rsidRPr="00523AAD" w:rsidRDefault="00B74BE2" w:rsidP="00856BBE">
            <w:pPr>
              <w:ind w:left="0"/>
              <w:rPr>
                <w:lang w:val="ro-RO" w:eastAsia="ro-RO"/>
              </w:rPr>
            </w:pPr>
            <w:r>
              <w:rPr>
                <w:rFonts w:cstheme="minorHAnsi"/>
                <w:b/>
                <w:color w:val="C00000"/>
                <w:szCs w:val="20"/>
                <w:lang w:val="ro-RO" w:eastAsia="ro-RO"/>
              </w:rPr>
              <w:t xml:space="preserve">NOTE: </w:t>
            </w:r>
            <w:r>
              <w:t xml:space="preserve">You can give a table or a column another name by using an alias. This can be a good thing to do if you have very long or complex, or ambiguous table or column names. </w:t>
            </w:r>
            <w:r w:rsidR="00A73837">
              <w:t xml:space="preserve">The </w:t>
            </w:r>
            <w:r w:rsidR="00856BBE" w:rsidRPr="00856BBE">
              <w:rPr>
                <w:color w:val="0000CC"/>
              </w:rPr>
              <w:t>AS</w:t>
            </w:r>
            <w:r w:rsidR="00856BBE">
              <w:t xml:space="preserve"> conjunction will help to det</w:t>
            </w:r>
            <w:r w:rsidR="00A73837">
              <w:t xml:space="preserve">ect the new name.  If you skip </w:t>
            </w:r>
            <w:r w:rsidR="00856BBE" w:rsidRPr="00856BBE">
              <w:rPr>
                <w:color w:val="0000CC"/>
              </w:rPr>
              <w:t>AS</w:t>
            </w:r>
            <w:r w:rsidR="00856BBE">
              <w:t xml:space="preserve"> and place the new name just after the table or column, the SQL will understand the syntax; nevertheless, it’s advised to use it for better query comprehension.</w:t>
            </w:r>
          </w:p>
        </w:tc>
      </w:tr>
    </w:tbl>
    <w:p w:rsidR="008C42D6" w:rsidRDefault="008C42D6" w:rsidP="00637C12">
      <w:pPr>
        <w:ind w:left="0" w:firstLine="426"/>
        <w:rPr>
          <w:lang w:val="en-US"/>
        </w:rPr>
      </w:pPr>
    </w:p>
    <w:p w:rsidR="00B74BE2" w:rsidRDefault="00B74BE2" w:rsidP="00637C12">
      <w:pPr>
        <w:ind w:left="0" w:firstLine="426"/>
        <w:rPr>
          <w:lang w:val="en-US"/>
        </w:rPr>
      </w:pPr>
    </w:p>
    <w:p w:rsidR="00B74BE2" w:rsidRDefault="00B74BE2" w:rsidP="00637C12">
      <w:pPr>
        <w:ind w:left="0" w:firstLine="426"/>
        <w:rPr>
          <w:lang w:val="en-US"/>
        </w:rPr>
      </w:pPr>
    </w:p>
    <w:p w:rsidR="00B74BE2" w:rsidRDefault="00B74BE2" w:rsidP="00637C12">
      <w:pPr>
        <w:ind w:left="0" w:firstLine="426"/>
        <w:rPr>
          <w:lang w:val="en-US"/>
        </w:rPr>
      </w:pPr>
    </w:p>
    <w:p w:rsidR="00F93C87" w:rsidRDefault="00F93C87" w:rsidP="00637C12">
      <w:pPr>
        <w:ind w:left="0" w:firstLine="426"/>
        <w:rPr>
          <w:lang w:val="en-US"/>
        </w:rPr>
      </w:pPr>
    </w:p>
    <w:p w:rsidR="00F93C87" w:rsidRDefault="00F93C87" w:rsidP="007D1018">
      <w:pPr>
        <w:ind w:left="0"/>
        <w:rPr>
          <w:lang w:val="en-US"/>
        </w:rPr>
      </w:pPr>
    </w:p>
    <w:p w:rsidR="00B74BE2" w:rsidRDefault="00B74BE2" w:rsidP="00637C12">
      <w:pPr>
        <w:ind w:left="0" w:firstLine="426"/>
        <w:rPr>
          <w:lang w:val="en-US"/>
        </w:rPr>
      </w:pPr>
    </w:p>
    <w:p w:rsidR="00A73837" w:rsidRDefault="00A73837" w:rsidP="00637C12">
      <w:pPr>
        <w:ind w:left="0" w:firstLine="426"/>
        <w:rPr>
          <w:lang w:val="en-US"/>
        </w:rPr>
      </w:pPr>
    </w:p>
    <w:p w:rsidR="008C42D6" w:rsidRDefault="008C42D6" w:rsidP="00A462BC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 w:rsidR="00533C70"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="000A213A">
        <w:rPr>
          <w:rFonts w:ascii="Courier New" w:hAnsi="Courier New" w:cs="Courier New"/>
          <w:noProof/>
          <w:szCs w:val="20"/>
          <w:lang w:val="ro-RO" w:eastAsia="ro-RO"/>
        </w:rPr>
        <w:t>sa.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AddressLine1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'Address'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8C42D6" w:rsidRDefault="008C42D6" w:rsidP="008C42D6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0A213A">
        <w:rPr>
          <w:rFonts w:ascii="Courier New" w:hAnsi="Courier New" w:cs="Courier New"/>
          <w:noProof/>
          <w:szCs w:val="20"/>
          <w:lang w:val="ro-RO" w:eastAsia="ro-RO"/>
        </w:rPr>
        <w:t>sa.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City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'Town'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8C42D6" w:rsidRDefault="008C42D6" w:rsidP="008C42D6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0A213A">
        <w:rPr>
          <w:rFonts w:ascii="Courier New" w:hAnsi="Courier New" w:cs="Courier New"/>
          <w:noProof/>
          <w:szCs w:val="20"/>
          <w:lang w:val="ro-RO" w:eastAsia="ro-RO"/>
        </w:rPr>
        <w:t>sa.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CountryRegion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'Country'</w:t>
      </w:r>
    </w:p>
    <w:p w:rsidR="008C42D6" w:rsidRDefault="008C42D6" w:rsidP="00A462BC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9B79BE">
        <w:rPr>
          <w:rFonts w:ascii="Courier New" w:hAnsi="Courier New" w:cs="Courier New"/>
          <w:noProof/>
          <w:szCs w:val="20"/>
          <w:lang w:val="ro-RO" w:eastAsia="ro-RO"/>
        </w:rPr>
        <w:t>Address</w:t>
      </w:r>
      <w:r w:rsidR="00B6354E"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="00B6354E" w:rsidRPr="00B6354E">
        <w:rPr>
          <w:rFonts w:ascii="Courier New" w:hAnsi="Courier New" w:cs="Courier New"/>
          <w:noProof/>
          <w:color w:val="0000CC"/>
          <w:szCs w:val="20"/>
          <w:lang w:val="ro-RO" w:eastAsia="ro-RO"/>
        </w:rPr>
        <w:t xml:space="preserve">AS </w:t>
      </w:r>
      <w:r w:rsidR="00B6354E">
        <w:rPr>
          <w:rFonts w:ascii="Courier New" w:hAnsi="Courier New" w:cs="Courier New"/>
          <w:noProof/>
          <w:szCs w:val="20"/>
          <w:lang w:val="ro-RO" w:eastAsia="ro-RO"/>
        </w:rPr>
        <w:t>sa</w:t>
      </w:r>
    </w:p>
    <w:p w:rsidR="00E7167A" w:rsidRDefault="008C42D6" w:rsidP="00A462BC">
      <w:pPr>
        <w:ind w:left="0" w:firstLine="720"/>
        <w:rPr>
          <w:lang w:val="en-US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WHERE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City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'Dallas'</w:t>
      </w:r>
    </w:p>
    <w:p w:rsidR="00E7167A" w:rsidRDefault="00E7167A" w:rsidP="00E7167A">
      <w:pPr>
        <w:ind w:left="0" w:firstLine="432"/>
        <w:rPr>
          <w:lang w:val="en-US"/>
        </w:rPr>
      </w:pPr>
    </w:p>
    <w:p w:rsidR="00A16D66" w:rsidRDefault="00A16D66" w:rsidP="00A16D66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A16D66" w:rsidRPr="004067B5" w:rsidRDefault="00A16D66" w:rsidP="00A16D66">
      <w:pPr>
        <w:ind w:left="0" w:firstLine="432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AG8AawBtAGEAcgBrAD0ATQBPAFIARQA1ADgANgA0ADIAMgAyACMA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i/>
          <w:sz w:val="18"/>
          <w:szCs w:val="18"/>
          <w:lang w:val="en-US"/>
        </w:rPr>
        <w:fldChar w:fldCharType="end"/>
      </w:r>
      <w:bookmarkStart w:id="25" w:name="MORE5864222"/>
    </w:p>
    <w:tbl>
      <w:tblPr>
        <w:tblW w:w="5112" w:type="dxa"/>
        <w:tblInd w:w="55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A16D66" w:rsidRPr="004067B5" w:rsidTr="0085574D">
        <w:trPr>
          <w:trHeight w:val="300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16D66" w:rsidRPr="004067B5" w:rsidRDefault="00A16D66" w:rsidP="00A16D66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Address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16D66" w:rsidRPr="004067B5" w:rsidRDefault="00A16D66" w:rsidP="00A16D66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Town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16D66" w:rsidRPr="004067B5" w:rsidRDefault="00A16D66" w:rsidP="00A16D66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Country</w:t>
            </w:r>
          </w:p>
        </w:tc>
      </w:tr>
      <w:tr w:rsidR="00A16D66" w:rsidRPr="004067B5" w:rsidTr="0085574D">
        <w:trPr>
          <w:trHeight w:val="300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D66" w:rsidRPr="004067B5" w:rsidRDefault="00A16D66" w:rsidP="00A16D66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9178 Jumping St.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D66" w:rsidRPr="004067B5" w:rsidRDefault="00A16D66" w:rsidP="00A16D66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Dallas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D66" w:rsidRPr="004067B5" w:rsidRDefault="00A16D66" w:rsidP="00A16D66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</w:tr>
      <w:tr w:rsidR="00A16D66" w:rsidRPr="004067B5" w:rsidTr="0085574D">
        <w:trPr>
          <w:trHeight w:val="300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D66" w:rsidRPr="004067B5" w:rsidRDefault="00A16D66" w:rsidP="00A16D66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P.O. Box 6256916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D66" w:rsidRPr="004067B5" w:rsidRDefault="00A16D66" w:rsidP="00A16D66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Dallas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D66" w:rsidRPr="004067B5" w:rsidRDefault="00A16D66" w:rsidP="00A16D66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</w:tr>
      <w:bookmarkEnd w:id="25"/>
    </w:tbl>
    <w:p w:rsidR="00A16D66" w:rsidRDefault="00A16D66" w:rsidP="00E7167A">
      <w:pPr>
        <w:ind w:left="0" w:firstLine="432"/>
        <w:rPr>
          <w:lang w:val="en-US"/>
        </w:rPr>
      </w:pPr>
    </w:p>
    <w:p w:rsidR="007B15ED" w:rsidRPr="004067B5" w:rsidRDefault="00B81FAE" w:rsidP="00A73837">
      <w:pPr>
        <w:ind w:left="0" w:firstLine="720"/>
        <w:rPr>
          <w:rFonts w:cstheme="minorHAnsi"/>
          <w:b/>
          <w:color w:val="C00000"/>
          <w:szCs w:val="20"/>
          <w:lang w:val="ro-RO" w:eastAsia="ro-RO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>
        <w:rPr>
          <w:rFonts w:cstheme="minorHAnsi"/>
          <w:b/>
          <w:color w:val="C00000"/>
          <w:szCs w:val="20"/>
          <w:lang w:val="ro-RO" w:eastAsia="ro-RO"/>
        </w:rPr>
        <w:t>6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 w:rsidR="007B15ED"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="007B15ED">
        <w:rPr>
          <w:lang w:val="en-US"/>
        </w:rPr>
        <w:t xml:space="preserve">Write a query to </w:t>
      </w:r>
      <w:r w:rsidR="00792993">
        <w:rPr>
          <w:lang w:val="en-US"/>
        </w:rPr>
        <w:t>find Cities and Addresses modified before January 1, 2004 and also excluding January 12, 2010.</w:t>
      </w:r>
    </w:p>
    <w:p w:rsidR="00792993" w:rsidRDefault="00792993" w:rsidP="00E7167A">
      <w:pPr>
        <w:ind w:left="0" w:firstLine="432"/>
        <w:rPr>
          <w:lang w:val="en-US"/>
        </w:rPr>
      </w:pPr>
    </w:p>
    <w:p w:rsidR="00792993" w:rsidRDefault="00792993" w:rsidP="0079299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AddressLine1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792993" w:rsidRDefault="00792993" w:rsidP="0079299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  <w:t>City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792993" w:rsidRDefault="00792993" w:rsidP="0079299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  <w:t>ModifiedDate</w:t>
      </w:r>
    </w:p>
    <w:p w:rsidR="00792993" w:rsidRDefault="00792993" w:rsidP="0079299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9B79BE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792993" w:rsidRDefault="00792993" w:rsidP="0079299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WHERE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ModifiedDate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&lt;&gt;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'2010-01-12'</w:t>
      </w:r>
    </w:p>
    <w:p w:rsidR="002C2004" w:rsidRPr="002C2004" w:rsidRDefault="00792993" w:rsidP="002C2004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AND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ModifiedDate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&gt;=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'2004-01-01'</w:t>
      </w:r>
    </w:p>
    <w:p w:rsidR="002C2004" w:rsidRDefault="002C2004" w:rsidP="008E6113">
      <w:pPr>
        <w:ind w:left="0" w:firstLine="432"/>
        <w:rPr>
          <w:lang w:val="en-US"/>
        </w:rPr>
      </w:pPr>
    </w:p>
    <w:p w:rsidR="005B3FD1" w:rsidRPr="008E6113" w:rsidRDefault="008E6113" w:rsidP="008E6113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5B3FD1" w:rsidRPr="004067B5" w:rsidRDefault="005B3FD1" w:rsidP="00E7167A">
      <w:pPr>
        <w:ind w:left="0" w:firstLine="432"/>
        <w:rPr>
          <w:lang w:val="en-US"/>
        </w:rPr>
      </w:pPr>
      <w:r>
        <w:rPr>
          <w:lang w:val="en-US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AG8AawBtAGEAcgBrAD0ATQBPAFIARQAxADYAMwA3ADMAMwA4ACMA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lang w:val="en-US"/>
        </w:rPr>
        <w:fldChar w:fldCharType="end"/>
      </w:r>
      <w:bookmarkStart w:id="26" w:name="MORE1637338"/>
    </w:p>
    <w:tbl>
      <w:tblPr>
        <w:tblW w:w="6436" w:type="dxa"/>
        <w:tblInd w:w="476" w:type="dxa"/>
        <w:tblLayout w:type="fixed"/>
        <w:tblLook w:val="04A0" w:firstRow="1" w:lastRow="0" w:firstColumn="1" w:lastColumn="0" w:noHBand="0" w:noVBand="1"/>
      </w:tblPr>
      <w:tblGrid>
        <w:gridCol w:w="2145"/>
        <w:gridCol w:w="2145"/>
        <w:gridCol w:w="2146"/>
      </w:tblGrid>
      <w:tr w:rsidR="005B3FD1" w:rsidRPr="004067B5" w:rsidTr="0085574D">
        <w:trPr>
          <w:trHeight w:val="30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5B3FD1" w:rsidRPr="004067B5" w:rsidRDefault="005B3FD1" w:rsidP="005B3FD1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AddressLine1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5B3FD1" w:rsidRPr="004067B5" w:rsidRDefault="005B3FD1" w:rsidP="005B3FD1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City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5B3FD1" w:rsidRPr="004067B5" w:rsidRDefault="005B3FD1" w:rsidP="005B3FD1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ModifiedDate</w:t>
            </w:r>
          </w:p>
        </w:tc>
      </w:tr>
      <w:tr w:rsidR="005B3FD1" w:rsidRPr="004067B5" w:rsidTr="0085574D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FD1" w:rsidRPr="004067B5" w:rsidRDefault="005B3FD1" w:rsidP="005B3FD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2510 Crew Court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FD1" w:rsidRPr="004067B5" w:rsidRDefault="005B3FD1" w:rsidP="005B3FD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Montreal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FD1" w:rsidRPr="004067B5" w:rsidRDefault="005B3FD1" w:rsidP="005B3FD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2004-06-01 00:00:00.000</w:t>
            </w:r>
          </w:p>
        </w:tc>
      </w:tr>
      <w:tr w:rsidR="005B3FD1" w:rsidRPr="004067B5" w:rsidTr="0085574D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FD1" w:rsidRPr="004067B5" w:rsidRDefault="005B3FD1" w:rsidP="005B3FD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25730, boul. St-Régis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FD1" w:rsidRPr="004067B5" w:rsidRDefault="005B3FD1" w:rsidP="005B3FD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Dorval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FD1" w:rsidRPr="004067B5" w:rsidRDefault="005B3FD1" w:rsidP="005B3FD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2004-06-01 00:00:00.000</w:t>
            </w:r>
          </w:p>
        </w:tc>
      </w:tr>
      <w:tr w:rsidR="005B3FD1" w:rsidRPr="004067B5" w:rsidTr="0085574D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FD1" w:rsidRPr="004067B5" w:rsidRDefault="005B3FD1" w:rsidP="005B3FD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 Hartfield Road, Wimbledon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FD1" w:rsidRPr="004067B5" w:rsidRDefault="005B3FD1" w:rsidP="005B3FD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London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FD1" w:rsidRPr="004067B5" w:rsidRDefault="005B3FD1" w:rsidP="005B3FD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2004-02-01 00:00:00.000</w:t>
            </w:r>
          </w:p>
        </w:tc>
      </w:tr>
      <w:bookmarkEnd w:id="26"/>
    </w:tbl>
    <w:p w:rsidR="002C2004" w:rsidRDefault="002C2004" w:rsidP="002C2004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</w:p>
    <w:p w:rsidR="002C2004" w:rsidRDefault="002C2004" w:rsidP="002C2004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 w:rsidR="00036F83">
        <w:rPr>
          <w:rFonts w:cstheme="minorHAnsi"/>
          <w:b/>
          <w:color w:val="C00000"/>
          <w:szCs w:val="20"/>
          <w:lang w:val="ro-RO" w:eastAsia="ro-RO"/>
        </w:rPr>
        <w:t>7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>
        <w:rPr>
          <w:lang w:val="en-US"/>
        </w:rPr>
        <w:t>Find Cities and Addresses modified not earlier th</w:t>
      </w:r>
      <w:r w:rsidR="00EE2FD7">
        <w:rPr>
          <w:lang w:val="en-US"/>
        </w:rPr>
        <w:t>a</w:t>
      </w:r>
      <w:r>
        <w:rPr>
          <w:lang w:val="en-US"/>
        </w:rPr>
        <w:t>n January 1, 2004 and not later th</w:t>
      </w:r>
      <w:r w:rsidR="00EE2FD7">
        <w:rPr>
          <w:lang w:val="en-US"/>
        </w:rPr>
        <w:t>a</w:t>
      </w:r>
      <w:r>
        <w:rPr>
          <w:lang w:val="en-US"/>
        </w:rPr>
        <w:t xml:space="preserve">n December 1, 2004. </w:t>
      </w:r>
    </w:p>
    <w:p w:rsidR="00EE2FD7" w:rsidRPr="00E81FCA" w:rsidRDefault="00EE2FD7" w:rsidP="002C2004">
      <w:pPr>
        <w:ind w:left="0" w:firstLine="432"/>
        <w:rPr>
          <w:lang w:val="en-US"/>
        </w:rPr>
      </w:pPr>
    </w:p>
    <w:p w:rsidR="00EE2FD7" w:rsidRDefault="00EE2FD7" w:rsidP="00EE2FD7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AddressID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EE2FD7" w:rsidRDefault="00EE2FD7" w:rsidP="00EE2FD7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  <w:t>AddressLine1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EE2FD7" w:rsidRDefault="00EE2FD7" w:rsidP="00EE2FD7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lastRenderedPageBreak/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  <w:t>City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EE2FD7" w:rsidRDefault="00EE2FD7" w:rsidP="00EE2FD7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  <w:t>ModifiedDate</w:t>
      </w:r>
    </w:p>
    <w:p w:rsidR="00EE2FD7" w:rsidRDefault="00EE2FD7" w:rsidP="00EE2FD7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9B79BE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EE2FD7" w:rsidRDefault="00EE2FD7" w:rsidP="00EE2FD7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WHERE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ModifiedDate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&gt;=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'2004-01-01'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AND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74587E" w:rsidRDefault="00EE2FD7" w:rsidP="00EE2FD7">
      <w:pPr>
        <w:ind w:left="0" w:firstLine="432"/>
        <w:rPr>
          <w:lang w:val="en-US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  <w:t xml:space="preserve">ModifiedDate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&lt;=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'2004-12-01'</w:t>
      </w:r>
    </w:p>
    <w:p w:rsidR="00EE2FD7" w:rsidRDefault="00EE2FD7" w:rsidP="00E7167A">
      <w:pPr>
        <w:ind w:left="0" w:firstLine="432"/>
        <w:rPr>
          <w:lang w:val="en-US"/>
        </w:rPr>
      </w:pPr>
    </w:p>
    <w:p w:rsidR="0060214F" w:rsidRDefault="0060214F" w:rsidP="00E7167A">
      <w:pPr>
        <w:ind w:left="0" w:firstLine="432"/>
        <w:rPr>
          <w:lang w:val="en-US"/>
        </w:rPr>
      </w:pPr>
      <w:r>
        <w:rPr>
          <w:lang w:val="en-US"/>
        </w:rPr>
        <w:t>There is another easer variant of obtaining the same results - by using the BETWEEN operator:</w:t>
      </w:r>
    </w:p>
    <w:p w:rsidR="009B79BE" w:rsidRDefault="0060214F" w:rsidP="0060214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</w:p>
    <w:p w:rsidR="0060214F" w:rsidRDefault="0060214F" w:rsidP="009B79BE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AddressID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60214F" w:rsidRDefault="0060214F" w:rsidP="0060214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  <w:t>AddressLine1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60214F" w:rsidRDefault="0060214F" w:rsidP="0060214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  <w:t>City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60214F" w:rsidRDefault="0060214F" w:rsidP="0060214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  <w:t>ModifiedDate</w:t>
      </w:r>
    </w:p>
    <w:p w:rsidR="0060214F" w:rsidRDefault="0060214F" w:rsidP="0060214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9B79BE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60214F" w:rsidRDefault="0060214F" w:rsidP="0060214F">
      <w:pPr>
        <w:ind w:left="0" w:firstLine="432"/>
        <w:rPr>
          <w:lang w:val="en-US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WHERE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ModifiedDate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BETWEEN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'2004-01-01'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AND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'2004-12-01'</w:t>
      </w:r>
    </w:p>
    <w:p w:rsidR="0060214F" w:rsidRDefault="0060214F" w:rsidP="00E7167A">
      <w:pPr>
        <w:ind w:left="0" w:firstLine="432"/>
        <w:rPr>
          <w:lang w:val="en-US"/>
        </w:rPr>
      </w:pPr>
    </w:p>
    <w:p w:rsidR="0060214F" w:rsidRPr="0060214F" w:rsidRDefault="0060214F" w:rsidP="0060214F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2C2004" w:rsidRPr="004067B5" w:rsidRDefault="00EE2FD7" w:rsidP="00E7167A">
      <w:pPr>
        <w:ind w:left="0" w:firstLine="432"/>
        <w:rPr>
          <w:lang w:val="en-US"/>
        </w:rPr>
      </w:pPr>
      <w:r>
        <w:rPr>
          <w:lang w:val="en-US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AG8AawBtAGEAcgBrAD0ATQBPAFIARQA3ADIANwA0ADYAOAAzACMA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lang w:val="en-US"/>
        </w:rPr>
        <w:fldChar w:fldCharType="end"/>
      </w:r>
      <w:bookmarkStart w:id="27" w:name="MORE7274683"/>
    </w:p>
    <w:tbl>
      <w:tblPr>
        <w:tblW w:w="7872" w:type="dxa"/>
        <w:tblInd w:w="434" w:type="dxa"/>
        <w:tblLayout w:type="fixed"/>
        <w:tblLook w:val="04A0" w:firstRow="1" w:lastRow="0" w:firstColumn="1" w:lastColumn="0" w:noHBand="0" w:noVBand="1"/>
      </w:tblPr>
      <w:tblGrid>
        <w:gridCol w:w="1092"/>
        <w:gridCol w:w="2835"/>
        <w:gridCol w:w="1418"/>
        <w:gridCol w:w="2527"/>
      </w:tblGrid>
      <w:tr w:rsidR="00EE2FD7" w:rsidRPr="004067B5" w:rsidTr="00EE2FD7">
        <w:trPr>
          <w:trHeight w:val="300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AddressID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AddressLine1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City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ModifiedDate</w:t>
            </w:r>
          </w:p>
        </w:tc>
      </w:tr>
      <w:tr w:rsidR="00EE2FD7" w:rsidRPr="004067B5" w:rsidTr="00EE2FD7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484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2510 Crew Court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Montreal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2004-06-01 00:00:00.000</w:t>
            </w:r>
          </w:p>
        </w:tc>
      </w:tr>
      <w:tr w:rsidR="00EE2FD7" w:rsidRPr="004067B5" w:rsidTr="00EE2FD7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552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25730, boul. St-Régis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Dorval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2004-06-01 00:00:00.000</w:t>
            </w:r>
          </w:p>
        </w:tc>
      </w:tr>
      <w:tr w:rsidR="00EE2FD7" w:rsidRPr="004067B5" w:rsidTr="00EE2FD7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671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 Hartfield Road, Wimbledon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FD7" w:rsidRPr="004067B5" w:rsidRDefault="00EE2FD7" w:rsidP="00EE2FD7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London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FD7" w:rsidRPr="004067B5" w:rsidRDefault="00EE2FD7" w:rsidP="00EE2FD7">
            <w:pPr>
              <w:tabs>
                <w:tab w:val="left" w:pos="1510"/>
              </w:tabs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2004-02-01 00:00:00.000</w:t>
            </w:r>
          </w:p>
        </w:tc>
      </w:tr>
      <w:bookmarkEnd w:id="27"/>
    </w:tbl>
    <w:p w:rsidR="00EE2FD7" w:rsidRDefault="00EE2FD7" w:rsidP="00E7167A">
      <w:pPr>
        <w:ind w:left="0" w:firstLine="432"/>
        <w:rPr>
          <w:lang w:val="en-US"/>
        </w:rPr>
      </w:pPr>
    </w:p>
    <w:p w:rsidR="0074587E" w:rsidRDefault="0074587E" w:rsidP="00E7167A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 w:rsidR="00036F83">
        <w:rPr>
          <w:rFonts w:cstheme="minorHAnsi"/>
          <w:b/>
          <w:color w:val="C00000"/>
          <w:szCs w:val="20"/>
          <w:lang w:val="ro-RO" w:eastAsia="ro-RO"/>
        </w:rPr>
        <w:t>8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="00F347EF">
        <w:rPr>
          <w:lang w:val="en-US"/>
        </w:rPr>
        <w:t xml:space="preserve">List </w:t>
      </w:r>
      <w:r w:rsidR="00337F08">
        <w:rPr>
          <w:lang w:val="en-US"/>
        </w:rPr>
        <w:t xml:space="preserve">addresses </w:t>
      </w:r>
      <w:r w:rsidR="00B15326">
        <w:rPr>
          <w:lang w:val="en-US"/>
        </w:rPr>
        <w:t xml:space="preserve">for the Cities </w:t>
      </w:r>
      <w:r w:rsidR="00337F08">
        <w:rPr>
          <w:lang w:val="en-US"/>
        </w:rPr>
        <w:t>Burnaby and Ottawa, which was changed on September, 2002.</w:t>
      </w:r>
    </w:p>
    <w:p w:rsidR="00337F08" w:rsidRDefault="00337F08" w:rsidP="00E7167A">
      <w:pPr>
        <w:ind w:left="0" w:firstLine="432"/>
        <w:rPr>
          <w:lang w:val="en-US"/>
        </w:rPr>
      </w:pPr>
    </w:p>
    <w:p w:rsidR="00337F08" w:rsidRDefault="00337F08" w:rsidP="00337F0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AddressLine1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337F08" w:rsidRDefault="00337F08" w:rsidP="00337F0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40583C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>City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337F08" w:rsidRDefault="00337F08" w:rsidP="00337F0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40583C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>StateProvince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337F08" w:rsidRDefault="00337F08" w:rsidP="00337F0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40583C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>CountryRegion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337F08" w:rsidRDefault="00337F08" w:rsidP="00337F0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40583C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>PostalCode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337F08" w:rsidRDefault="00337F08" w:rsidP="00337F0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40583C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>ModifiedDate</w:t>
      </w:r>
    </w:p>
    <w:p w:rsidR="00337F08" w:rsidRDefault="00337F08" w:rsidP="00337F0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Address</w:t>
      </w:r>
    </w:p>
    <w:p w:rsidR="00337F08" w:rsidRDefault="00337F08" w:rsidP="00337F0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WHERE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ModifiedDate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'2002-09-01'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</w:p>
    <w:p w:rsidR="00337F08" w:rsidRDefault="00337F08" w:rsidP="00A31A4F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AND (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City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'Burnaby'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OR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City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'Ottawa'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</w:p>
    <w:p w:rsidR="001F1011" w:rsidRDefault="001F1011" w:rsidP="00337F08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</w:p>
    <w:tbl>
      <w:tblPr>
        <w:tblStyle w:val="TableGrid"/>
        <w:tblpPr w:leftFromText="180" w:rightFromText="180" w:vertAnchor="text" w:horzAnchor="margin" w:tblpXSpec="center" w:tblpY="136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6629"/>
      </w:tblGrid>
      <w:tr w:rsidR="001F1011" w:rsidTr="001F1011">
        <w:tc>
          <w:tcPr>
            <w:tcW w:w="6629" w:type="dxa"/>
            <w:shd w:val="clear" w:color="auto" w:fill="auto"/>
          </w:tcPr>
          <w:p w:rsidR="001F1011" w:rsidRPr="00145815" w:rsidRDefault="001F1011" w:rsidP="001F1011">
            <w:pPr>
              <w:ind w:left="0"/>
              <w:rPr>
                <w:lang w:val="en-US"/>
              </w:rPr>
            </w:pPr>
            <w:r>
              <w:rPr>
                <w:rFonts w:cstheme="minorHAnsi"/>
                <w:b/>
                <w:color w:val="C00000"/>
                <w:szCs w:val="20"/>
                <w:lang w:val="ro-RO" w:eastAsia="ro-RO"/>
              </w:rPr>
              <w:t xml:space="preserve">NOTE: </w:t>
            </w:r>
            <w:r w:rsidRPr="00B15326">
              <w:rPr>
                <w:lang w:val="en-US"/>
              </w:rPr>
              <w:t xml:space="preserve">Use </w:t>
            </w:r>
            <w:r>
              <w:rPr>
                <w:lang w:val="en-US"/>
              </w:rPr>
              <w:t>parenthese</w:t>
            </w:r>
            <w:r w:rsidRPr="00B15326">
              <w:rPr>
                <w:lang w:val="en-US"/>
              </w:rPr>
              <w:t xml:space="preserve">s </w:t>
            </w:r>
            <w:r>
              <w:rPr>
                <w:lang w:val="en-US"/>
              </w:rPr>
              <w:t xml:space="preserve">to </w:t>
            </w:r>
            <w:r w:rsidRPr="00B15326">
              <w:rPr>
                <w:lang w:val="en-US"/>
              </w:rPr>
              <w:t xml:space="preserve">combine </w:t>
            </w:r>
            <w:r w:rsidRPr="008A11D7">
              <w:rPr>
                <w:color w:val="0000FF"/>
                <w:lang w:val="en-US"/>
              </w:rPr>
              <w:t xml:space="preserve">AND </w:t>
            </w:r>
            <w:proofErr w:type="spellStart"/>
            <w:r w:rsidRPr="00B15326">
              <w:rPr>
                <w:lang w:val="en-US"/>
              </w:rPr>
              <w:t>and</w:t>
            </w:r>
            <w:proofErr w:type="spellEnd"/>
            <w:r w:rsidRPr="00B15326">
              <w:rPr>
                <w:lang w:val="en-US"/>
              </w:rPr>
              <w:t xml:space="preserve"> </w:t>
            </w:r>
            <w:r w:rsidRPr="008A11D7">
              <w:rPr>
                <w:color w:val="0000FF"/>
                <w:lang w:val="en-US"/>
              </w:rPr>
              <w:t xml:space="preserve">OR </w:t>
            </w:r>
            <w:r>
              <w:rPr>
                <w:lang w:val="en-US"/>
              </w:rPr>
              <w:t>operators</w:t>
            </w:r>
            <w:r w:rsidRPr="00B15326">
              <w:rPr>
                <w:lang w:val="en-US"/>
              </w:rPr>
              <w:t>.</w:t>
            </w:r>
            <w:r>
              <w:rPr>
                <w:lang w:val="en-US"/>
              </w:rPr>
              <w:t xml:space="preserve"> If there are no parentheses set, MS SQL considers</w:t>
            </w:r>
            <w:r w:rsidR="00F4073A">
              <w:rPr>
                <w:lang w:val="en-US"/>
              </w:rPr>
              <w:t xml:space="preserve"> </w:t>
            </w:r>
            <w:r w:rsidRPr="008A11D7">
              <w:rPr>
                <w:color w:val="0000FF"/>
                <w:lang w:val="en-US"/>
              </w:rPr>
              <w:t xml:space="preserve">AND </w:t>
            </w:r>
            <w:r>
              <w:rPr>
                <w:lang w:val="en-US"/>
              </w:rPr>
              <w:t xml:space="preserve">as the priority query and returns more results, which is wrong. </w:t>
            </w:r>
          </w:p>
        </w:tc>
      </w:tr>
    </w:tbl>
    <w:p w:rsidR="00337F08" w:rsidRDefault="00337F08" w:rsidP="00E7167A">
      <w:pPr>
        <w:ind w:left="0" w:firstLine="432"/>
        <w:rPr>
          <w:lang w:val="ro-RO"/>
        </w:rPr>
      </w:pPr>
    </w:p>
    <w:p w:rsidR="001F1011" w:rsidRDefault="001F1011" w:rsidP="00E7167A">
      <w:pPr>
        <w:ind w:left="0" w:firstLine="432"/>
        <w:rPr>
          <w:lang w:val="ro-RO"/>
        </w:rPr>
      </w:pPr>
    </w:p>
    <w:p w:rsidR="001F1011" w:rsidRDefault="001F1011" w:rsidP="00E7167A">
      <w:pPr>
        <w:ind w:left="0" w:firstLine="432"/>
        <w:rPr>
          <w:lang w:val="ro-RO"/>
        </w:rPr>
      </w:pPr>
    </w:p>
    <w:p w:rsidR="001F1011" w:rsidRDefault="001F1011" w:rsidP="00E7167A">
      <w:pPr>
        <w:ind w:left="0" w:firstLine="432"/>
        <w:rPr>
          <w:lang w:val="ro-RO"/>
        </w:rPr>
      </w:pPr>
    </w:p>
    <w:p w:rsidR="001F1011" w:rsidRDefault="00A31A4F" w:rsidP="00E7167A">
      <w:pPr>
        <w:ind w:left="0" w:firstLine="432"/>
      </w:pPr>
      <w:r>
        <w:t xml:space="preserve">The </w:t>
      </w:r>
      <w:r w:rsidRPr="008A11D7">
        <w:rPr>
          <w:color w:val="0000FF"/>
        </w:rPr>
        <w:t xml:space="preserve">IN </w:t>
      </w:r>
      <w:r>
        <w:t xml:space="preserve">operator allows you to specify multiple values in a </w:t>
      </w:r>
      <w:r w:rsidRPr="008A11D7">
        <w:rPr>
          <w:color w:val="0000FF"/>
        </w:rPr>
        <w:t xml:space="preserve">WHERE </w:t>
      </w:r>
      <w:r>
        <w:t>clause. The above statement can be rewritten as follows:</w:t>
      </w:r>
    </w:p>
    <w:p w:rsidR="00A31A4F" w:rsidRDefault="00A31A4F" w:rsidP="00E7167A">
      <w:pPr>
        <w:ind w:left="0" w:firstLine="432"/>
      </w:pPr>
    </w:p>
    <w:p w:rsidR="00A31A4F" w:rsidRDefault="00A31A4F" w:rsidP="00A31A4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AddressLine1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A31A4F" w:rsidRDefault="00A31A4F" w:rsidP="00A31A4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40583C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>City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A31A4F" w:rsidRDefault="00A31A4F" w:rsidP="00A31A4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40583C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>StateProvince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A31A4F" w:rsidRDefault="00A31A4F" w:rsidP="00A31A4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40583C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>CountryRegion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A31A4F" w:rsidRDefault="00A31A4F" w:rsidP="00A31A4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40583C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>PostalCode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A31A4F" w:rsidRDefault="00A31A4F" w:rsidP="00A31A4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40583C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>ModifiedDate</w:t>
      </w:r>
    </w:p>
    <w:p w:rsidR="00A31A4F" w:rsidRDefault="00A31A4F" w:rsidP="00A31A4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Address</w:t>
      </w:r>
    </w:p>
    <w:p w:rsidR="00A31A4F" w:rsidRDefault="00A31A4F" w:rsidP="00A31A4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WHERE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ModifiedDate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'2002-09-01'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</w:p>
    <w:p w:rsidR="00A31A4F" w:rsidRDefault="00A31A4F" w:rsidP="00A31A4F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AND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City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IN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'Burnaby'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'Ottawa'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))</w:t>
      </w:r>
    </w:p>
    <w:p w:rsidR="00A31A4F" w:rsidRDefault="00A31A4F" w:rsidP="00E7167A">
      <w:pPr>
        <w:ind w:left="0" w:firstLine="432"/>
        <w:rPr>
          <w:lang w:val="ro-RO"/>
        </w:rPr>
      </w:pPr>
    </w:p>
    <w:p w:rsidR="00A31A4F" w:rsidRPr="00A31A4F" w:rsidRDefault="00A31A4F" w:rsidP="00E7167A">
      <w:pPr>
        <w:ind w:left="0" w:firstLine="432"/>
        <w:rPr>
          <w:lang w:val="ro-RO"/>
        </w:rPr>
      </w:pPr>
      <w:r>
        <w:rPr>
          <w:lang w:val="ro-RO"/>
        </w:rPr>
        <w:t>The result will be the same.</w:t>
      </w:r>
    </w:p>
    <w:p w:rsidR="00A31A4F" w:rsidRDefault="00A31A4F" w:rsidP="00E7167A">
      <w:pPr>
        <w:ind w:left="0" w:firstLine="432"/>
        <w:rPr>
          <w:lang w:val="ro-RO"/>
        </w:rPr>
      </w:pPr>
    </w:p>
    <w:p w:rsidR="00337F08" w:rsidRPr="00337F08" w:rsidRDefault="00337F08" w:rsidP="00337F08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337F08" w:rsidRPr="004067B5" w:rsidRDefault="00337F08" w:rsidP="00E7167A">
      <w:pPr>
        <w:ind w:left="0" w:firstLine="432"/>
        <w:rPr>
          <w:lang w:val="ro-RO"/>
        </w:rPr>
      </w:pPr>
      <w:r>
        <w:rPr>
          <w:lang w:val="ro-RO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AG8AawBtAGEAcgBrAD0ATQBPAFIARQAzADAAOQA3ADAAMgA0ACMA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lang w:val="ro-RO"/>
        </w:rPr>
        <w:fldChar w:fldCharType="end"/>
      </w:r>
      <w:bookmarkStart w:id="28" w:name="MORE3097024"/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2283"/>
        <w:gridCol w:w="960"/>
        <w:gridCol w:w="1592"/>
        <w:gridCol w:w="1328"/>
        <w:gridCol w:w="1056"/>
        <w:gridCol w:w="2152"/>
      </w:tblGrid>
      <w:tr w:rsidR="00B15326" w:rsidRPr="004067B5" w:rsidTr="00B15326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AddressLine1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City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StateProvince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CountryRegion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PostalCode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ModifiedDate</w:t>
            </w:r>
          </w:p>
        </w:tc>
      </w:tr>
      <w:tr w:rsidR="00337F08" w:rsidRPr="004067B5" w:rsidTr="00B15326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lastRenderedPageBreak/>
              <w:t>6388 Lake City Way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Burnaby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British Columbia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Canada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V5A 3A6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2002-09-01 00:00:00.000</w:t>
            </w:r>
          </w:p>
        </w:tc>
      </w:tr>
      <w:tr w:rsidR="00337F08" w:rsidRPr="004067B5" w:rsidTr="00B15326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Suite 800 2530 Slater Street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Ottawa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Ontario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Canada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K4B 1T7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2002-09-01 00:00:00.000</w:t>
            </w:r>
          </w:p>
        </w:tc>
      </w:tr>
      <w:tr w:rsidR="00337F08" w:rsidRPr="004067B5" w:rsidTr="00B15326">
        <w:trPr>
          <w:trHeight w:val="64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6030 Conroy Road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Ottawa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Ontario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Canada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K4B 1S3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08" w:rsidRPr="004067B5" w:rsidRDefault="00337F08" w:rsidP="00337F08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2002-09-01 00:00:00.000</w:t>
            </w:r>
          </w:p>
        </w:tc>
      </w:tr>
      <w:bookmarkEnd w:id="28"/>
    </w:tbl>
    <w:p w:rsidR="00337F08" w:rsidRDefault="00337F08" w:rsidP="00E7167A">
      <w:pPr>
        <w:ind w:left="0" w:firstLine="432"/>
        <w:rPr>
          <w:lang w:val="ro-RO"/>
        </w:rPr>
      </w:pPr>
    </w:p>
    <w:p w:rsidR="00E712AE" w:rsidRDefault="00E712AE" w:rsidP="00E7167A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 w:rsidR="00036F83">
        <w:rPr>
          <w:rFonts w:cstheme="minorHAnsi"/>
          <w:b/>
          <w:color w:val="C00000"/>
          <w:szCs w:val="20"/>
          <w:lang w:val="ro-RO" w:eastAsia="ro-RO"/>
        </w:rPr>
        <w:t>9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="009E0C38">
        <w:rPr>
          <w:lang w:val="en-US"/>
        </w:rPr>
        <w:t>S</w:t>
      </w:r>
      <w:r>
        <w:rPr>
          <w:lang w:val="en-US"/>
        </w:rPr>
        <w:t xml:space="preserve">ort the result-set by </w:t>
      </w:r>
      <w:r w:rsidR="00957C38">
        <w:rPr>
          <w:lang w:val="en-US"/>
        </w:rPr>
        <w:t xml:space="preserve">State </w:t>
      </w:r>
      <w:r>
        <w:rPr>
          <w:lang w:val="en-US"/>
        </w:rPr>
        <w:t>in descending order</w:t>
      </w:r>
      <w:r w:rsidR="00957C38">
        <w:rPr>
          <w:lang w:val="en-US"/>
        </w:rPr>
        <w:t xml:space="preserve"> and also by Address I</w:t>
      </w:r>
      <w:r w:rsidR="0018625E">
        <w:rPr>
          <w:lang w:val="en-US"/>
        </w:rPr>
        <w:t>D</w:t>
      </w:r>
      <w:r w:rsidR="009E0C38">
        <w:rPr>
          <w:lang w:val="en-US"/>
        </w:rPr>
        <w:t xml:space="preserve">, and </w:t>
      </w:r>
      <w:r w:rsidR="00036F83">
        <w:rPr>
          <w:lang w:val="en-US"/>
        </w:rPr>
        <w:t>list</w:t>
      </w:r>
      <w:r w:rsidR="009E0C38">
        <w:rPr>
          <w:lang w:val="en-US"/>
        </w:rPr>
        <w:t xml:space="preserve"> </w:t>
      </w:r>
      <w:r w:rsidR="00036F83">
        <w:rPr>
          <w:lang w:val="en-US"/>
        </w:rPr>
        <w:t>first 10 rows of the data.</w:t>
      </w:r>
    </w:p>
    <w:p w:rsidR="00E712AE" w:rsidRDefault="00E712AE" w:rsidP="00E7167A">
      <w:pPr>
        <w:ind w:left="0" w:firstLine="432"/>
        <w:rPr>
          <w:lang w:val="en-US"/>
        </w:rPr>
      </w:pPr>
    </w:p>
    <w:p w:rsidR="00957C38" w:rsidRDefault="00957C38" w:rsidP="00957C3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TOP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Pr="00957C38">
        <w:rPr>
          <w:rFonts w:ascii="Courier New" w:hAnsi="Courier New" w:cs="Courier New"/>
          <w:noProof/>
          <w:color w:val="0000FF"/>
          <w:szCs w:val="20"/>
          <w:lang w:val="ro-RO" w:eastAsia="ro-RO"/>
        </w:rPr>
        <w:t>10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AddressID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957C38" w:rsidRDefault="00957C38" w:rsidP="00957C3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13104E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>City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957C38" w:rsidRDefault="00957C38" w:rsidP="00957C3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13104E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>StateProvince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957C38" w:rsidRDefault="00957C38" w:rsidP="00957C3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13104E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>CountryRegion</w:t>
      </w:r>
    </w:p>
    <w:p w:rsidR="00957C38" w:rsidRDefault="00957C38" w:rsidP="00957C3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957C38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E712AE" w:rsidRDefault="00957C38" w:rsidP="00957C38">
      <w:pPr>
        <w:ind w:left="0" w:firstLine="720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ORDER BY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StateProvince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DESC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AddressID</w:t>
      </w:r>
    </w:p>
    <w:p w:rsidR="00E712AE" w:rsidRDefault="00E712AE" w:rsidP="003F73A3">
      <w:pPr>
        <w:ind w:left="0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</w:p>
    <w:p w:rsidR="00EB1A95" w:rsidRPr="00EB1A95" w:rsidRDefault="003F73A3" w:rsidP="00EB1A95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E712AE" w:rsidRPr="004067B5" w:rsidRDefault="00EB1A95" w:rsidP="00E712AE">
      <w:pPr>
        <w:ind w:left="0" w:firstLine="432"/>
        <w:rPr>
          <w:rFonts w:ascii="Courier New" w:hAnsi="Courier New" w:cs="Courier New"/>
          <w:noProof/>
          <w:color w:val="0000FF"/>
          <w:szCs w:val="20"/>
          <w:lang w:val="en-US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en-US" w:eastAsia="ro-RO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AG8AawBtAGEAcgBrAD0ATQBPAFIARQA0ADcAMQAwADAAMAAzACMA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rFonts w:ascii="Courier New" w:hAnsi="Courier New" w:cs="Courier New"/>
          <w:noProof/>
          <w:color w:val="0000FF"/>
          <w:szCs w:val="20"/>
          <w:lang w:val="en-US" w:eastAsia="ro-RO"/>
        </w:rPr>
        <w:fldChar w:fldCharType="end"/>
      </w:r>
      <w:bookmarkStart w:id="29" w:name="MORE4710003"/>
    </w:p>
    <w:tbl>
      <w:tblPr>
        <w:tblW w:w="5316" w:type="dxa"/>
        <w:tblInd w:w="462" w:type="dxa"/>
        <w:tblLayout w:type="fixed"/>
        <w:tblLook w:val="04A0" w:firstRow="1" w:lastRow="0" w:firstColumn="1" w:lastColumn="0" w:noHBand="0" w:noVBand="1"/>
      </w:tblPr>
      <w:tblGrid>
        <w:gridCol w:w="1329"/>
        <w:gridCol w:w="1329"/>
        <w:gridCol w:w="1329"/>
        <w:gridCol w:w="1329"/>
      </w:tblGrid>
      <w:tr w:rsidR="00C81D5C" w:rsidRPr="004067B5" w:rsidTr="00C81D5C">
        <w:trPr>
          <w:trHeight w:val="300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B1A95" w:rsidRPr="004067B5" w:rsidRDefault="00EB1A95" w:rsidP="00A85951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AddressID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B1A95" w:rsidRPr="004067B5" w:rsidRDefault="00EB1A95" w:rsidP="00A85951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City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B1A95" w:rsidRPr="004067B5" w:rsidRDefault="00EB1A95" w:rsidP="00A85951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StateProvince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B1A95" w:rsidRPr="004067B5" w:rsidRDefault="00EB1A95" w:rsidP="00A85951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CountryRegion</w:t>
            </w:r>
          </w:p>
        </w:tc>
      </w:tr>
      <w:tr w:rsidR="00C81D5C" w:rsidRPr="004067B5" w:rsidTr="00C81D5C">
        <w:trPr>
          <w:trHeight w:val="3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875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Cheyenne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Wyoming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</w:tr>
      <w:tr w:rsidR="00C81D5C" w:rsidRPr="004067B5" w:rsidTr="00C81D5C">
        <w:trPr>
          <w:trHeight w:val="3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889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Casper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Wyoming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</w:tr>
      <w:tr w:rsidR="00C81D5C" w:rsidRPr="004067B5" w:rsidTr="00C81D5C">
        <w:trPr>
          <w:trHeight w:val="3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892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Cheyenne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Wyoming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</w:tr>
      <w:tr w:rsidR="00C81D5C" w:rsidRPr="004067B5" w:rsidTr="00C81D5C">
        <w:trPr>
          <w:trHeight w:val="3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893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Rock Springs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Wyoming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</w:tr>
      <w:tr w:rsidR="00C81D5C" w:rsidRPr="004067B5" w:rsidTr="00C81D5C">
        <w:trPr>
          <w:trHeight w:val="3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Cheyenne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Wyoming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</w:tr>
      <w:tr w:rsidR="00C81D5C" w:rsidRPr="004067B5" w:rsidTr="00C81D5C">
        <w:trPr>
          <w:trHeight w:val="3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Racine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Wisconsin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</w:tr>
      <w:tr w:rsidR="00C81D5C" w:rsidRPr="004067B5" w:rsidTr="00C81D5C">
        <w:trPr>
          <w:trHeight w:val="3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Milwaukee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Wisconsin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</w:tr>
      <w:tr w:rsidR="00C81D5C" w:rsidRPr="004067B5" w:rsidTr="00C81D5C">
        <w:trPr>
          <w:trHeight w:val="3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617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Johnson Creek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Wisconsin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</w:tr>
      <w:tr w:rsidR="00C81D5C" w:rsidRPr="004067B5" w:rsidTr="00C81D5C">
        <w:trPr>
          <w:trHeight w:val="3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625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Mosinee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Wisconsin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</w:tr>
      <w:tr w:rsidR="00C81D5C" w:rsidRPr="004067B5" w:rsidTr="00C81D5C">
        <w:trPr>
          <w:trHeight w:val="3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Bothell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Washington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95" w:rsidRPr="004067B5" w:rsidRDefault="00EB1A95" w:rsidP="00EB1A9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</w:tr>
      <w:bookmarkEnd w:id="29"/>
    </w:tbl>
    <w:p w:rsidR="0097149A" w:rsidRDefault="0097149A" w:rsidP="0097149A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</w:p>
    <w:p w:rsidR="0097149A" w:rsidRDefault="0097149A" w:rsidP="0013104E">
      <w:pPr>
        <w:ind w:left="0" w:firstLine="426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>
        <w:rPr>
          <w:rFonts w:cstheme="minorHAnsi"/>
          <w:b/>
          <w:color w:val="C00000"/>
          <w:szCs w:val="20"/>
          <w:lang w:val="ro-RO" w:eastAsia="ro-RO"/>
        </w:rPr>
        <w:t>10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>
        <w:rPr>
          <w:lang w:val="en-US"/>
        </w:rPr>
        <w:t xml:space="preserve">List first </w:t>
      </w:r>
      <w:r w:rsidR="00450ADE">
        <w:rPr>
          <w:lang w:val="en-US"/>
        </w:rPr>
        <w:t>2</w:t>
      </w:r>
      <w:r>
        <w:rPr>
          <w:lang w:val="en-US"/>
        </w:rPr>
        <w:t xml:space="preserve">0 rows of </w:t>
      </w:r>
      <w:r w:rsidR="00450ADE">
        <w:rPr>
          <w:lang w:val="en-US"/>
        </w:rPr>
        <w:t>Name, List Price, and Product Category ID,</w:t>
      </w:r>
      <w:r>
        <w:rPr>
          <w:lang w:val="en-US"/>
        </w:rPr>
        <w:t xml:space="preserve"> and </w:t>
      </w:r>
      <w:r w:rsidR="00450ADE">
        <w:rPr>
          <w:lang w:val="en-US"/>
        </w:rPr>
        <w:t xml:space="preserve">filter them </w:t>
      </w:r>
      <w:r>
        <w:rPr>
          <w:lang w:val="en-US"/>
        </w:rPr>
        <w:t xml:space="preserve">by the </w:t>
      </w:r>
      <w:r w:rsidR="00450ADE">
        <w:rPr>
          <w:lang w:val="en-US"/>
        </w:rPr>
        <w:t xml:space="preserve">second </w:t>
      </w:r>
      <w:r>
        <w:rPr>
          <w:lang w:val="en-US"/>
        </w:rPr>
        <w:t xml:space="preserve">column </w:t>
      </w:r>
      <w:r w:rsidR="00450ADE">
        <w:rPr>
          <w:lang w:val="en-US"/>
        </w:rPr>
        <w:t xml:space="preserve">in descending order first and then by first column </w:t>
      </w:r>
      <w:r>
        <w:rPr>
          <w:lang w:val="en-US"/>
        </w:rPr>
        <w:t>in ascending order.</w:t>
      </w:r>
    </w:p>
    <w:p w:rsidR="0097149A" w:rsidRDefault="0097149A" w:rsidP="0097149A">
      <w:pPr>
        <w:ind w:left="0" w:firstLine="432"/>
        <w:rPr>
          <w:lang w:val="en-US"/>
        </w:rPr>
      </w:pPr>
    </w:p>
    <w:p w:rsidR="0013104E" w:rsidRDefault="0013104E" w:rsidP="001310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TOP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20 Name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13104E" w:rsidRDefault="0013104E" w:rsidP="0013104E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ListPrice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13104E" w:rsidRDefault="0013104E" w:rsidP="0013104E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ProductCategoryID</w:t>
      </w:r>
    </w:p>
    <w:p w:rsidR="0013104E" w:rsidRDefault="0013104E" w:rsidP="001310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</w:t>
      </w:r>
    </w:p>
    <w:p w:rsidR="009E0C38" w:rsidRDefault="0013104E" w:rsidP="0013104E">
      <w:pPr>
        <w:rPr>
          <w:rFonts w:cstheme="minorHAnsi"/>
          <w:b/>
          <w:color w:val="C0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ORDER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BY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2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DESC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1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ASC</w:t>
      </w:r>
    </w:p>
    <w:p w:rsidR="00450ADE" w:rsidRDefault="00450ADE" w:rsidP="00450ADE">
      <w:pPr>
        <w:ind w:left="0" w:firstLine="432"/>
        <w:rPr>
          <w:i/>
          <w:sz w:val="18"/>
          <w:szCs w:val="18"/>
          <w:lang w:val="en-US"/>
        </w:rPr>
      </w:pPr>
    </w:p>
    <w:p w:rsidR="00450ADE" w:rsidRDefault="00450ADE" w:rsidP="00450ADE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7E1E83" w:rsidRDefault="007E1E83" w:rsidP="00450ADE">
      <w:pPr>
        <w:ind w:left="0" w:firstLine="432"/>
        <w:rPr>
          <w:i/>
          <w:sz w:val="18"/>
          <w:szCs w:val="18"/>
          <w:lang w:val="en-US"/>
        </w:rPr>
      </w:pPr>
    </w:p>
    <w:p w:rsidR="00450ADE" w:rsidRPr="007E1E83" w:rsidRDefault="007E1E83" w:rsidP="00450ADE">
      <w:pPr>
        <w:ind w:left="0" w:firstLine="432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fldChar w:fldCharType="begin"/>
      </w:r>
      <w:r w:rsidRPr="007E1E83">
        <w:instrText xml:space="preserve"> MACROBUTTON MORE </w:instrText>
      </w:r>
      <w:r w:rsidRPr="007E1E83">
        <w:rPr>
          <w:rFonts w:ascii="Arial" w:hAnsi="Arial" w:cs="Arial"/>
        </w:rPr>
        <w:instrText>▼</w:instrText>
      </w:r>
      <w:r w:rsidRPr="007E1E83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AG8AawBtAGEAcgBrAD0ATQBPAFIARQAxADEANwA3ADkANAAyACMA
</w:fldData>
        </w:fldChar>
      </w:r>
      <w:r w:rsidRPr="007E1E83">
        <w:instrText xml:space="preserve"> ADDIN </w:instrText>
      </w:r>
      <w:r w:rsidRPr="007E1E83">
        <w:fldChar w:fldCharType="end"/>
      </w:r>
      <w:r w:rsidRPr="007E1E83">
        <w:instrText xml:space="preserve"> </w:instrText>
      </w:r>
      <w:r>
        <w:rPr>
          <w:i/>
          <w:sz w:val="18"/>
          <w:szCs w:val="18"/>
          <w:lang w:val="en-US"/>
        </w:rPr>
        <w:fldChar w:fldCharType="end"/>
      </w:r>
      <w:bookmarkStart w:id="30" w:name="MORE1177942"/>
    </w:p>
    <w:tbl>
      <w:tblPr>
        <w:tblW w:w="5730" w:type="dxa"/>
        <w:tblLook w:val="04A0" w:firstRow="1" w:lastRow="0" w:firstColumn="1" w:lastColumn="0" w:noHBand="0" w:noVBand="1"/>
      </w:tblPr>
      <w:tblGrid>
        <w:gridCol w:w="2518"/>
        <w:gridCol w:w="1757"/>
        <w:gridCol w:w="1634"/>
      </w:tblGrid>
      <w:tr w:rsidR="00450ADE" w:rsidRPr="007E1E83" w:rsidTr="00450ADE">
        <w:trPr>
          <w:trHeight w:val="30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50ADE" w:rsidRPr="007E1E83" w:rsidRDefault="00450ADE" w:rsidP="00450ADE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7E1E83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Name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50ADE" w:rsidRPr="007E1E83" w:rsidRDefault="00450ADE" w:rsidP="00450ADE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7E1E83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ListPrice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50ADE" w:rsidRPr="007E1E83" w:rsidRDefault="00450ADE" w:rsidP="00450ADE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7E1E83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ProductCategoryID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Road-150 Red, 44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3578,27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6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Road-150 Red, 48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3578,27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6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Road-150 Red, 52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3578,27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6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Road-150 Red, 56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3578,27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6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Road-150 Red, 62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3578,27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6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Mountain-100 Silver, 38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3399,99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5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Mountain-100 Silver, 42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3399,99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5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Mountain-100 Silver, 44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3399,99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5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Mountain-100 Silver, 48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3399,99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5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Mountain-100 Black, 38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3374,99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5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lastRenderedPageBreak/>
              <w:t>Mountain-100 Black, 42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3374,99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5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Mountain-100 Black, 44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3374,99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5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Mountain-100 Black, 48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3374,99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5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Road-250 Black, 44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2443,35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6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Road-250 Black, 48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2443,35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6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Road-250 Black, 52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2443,35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6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Road-250 Black, 58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2443,35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6</w:t>
            </w:r>
          </w:p>
        </w:tc>
      </w:tr>
      <w:tr w:rsidR="00450ADE" w:rsidRPr="007E1E83" w:rsidTr="00450ADE">
        <w:trPr>
          <w:trHeight w:val="267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Road-250 Red, 44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2443,35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6</w:t>
            </w:r>
          </w:p>
        </w:tc>
      </w:tr>
      <w:tr w:rsidR="00450ADE" w:rsidRPr="007E1E83" w:rsidTr="00450ADE">
        <w:trPr>
          <w:trHeight w:val="143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Road-250 Red, 48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2443,35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6</w:t>
            </w:r>
          </w:p>
        </w:tc>
      </w:tr>
      <w:tr w:rsidR="00450ADE" w:rsidRPr="007E1E83" w:rsidTr="00450ADE">
        <w:trPr>
          <w:trHeight w:val="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Road-250 Red, 52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0ADE" w:rsidRPr="007E1E83" w:rsidRDefault="00450ADE" w:rsidP="00450ADE">
            <w:pPr>
              <w:ind w:left="0"/>
            </w:pPr>
            <w:r w:rsidRPr="007E1E83">
              <w:t>2443,35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0ADE" w:rsidRPr="007E1E83" w:rsidRDefault="00450ADE" w:rsidP="00450ADE">
            <w:pPr>
              <w:ind w:left="0"/>
            </w:pPr>
            <w:r w:rsidRPr="007E1E83">
              <w:t>6</w:t>
            </w:r>
          </w:p>
        </w:tc>
      </w:tr>
      <w:bookmarkEnd w:id="30"/>
    </w:tbl>
    <w:p w:rsidR="0097149A" w:rsidRPr="00450ADE" w:rsidRDefault="0097149A" w:rsidP="00E712AE">
      <w:pPr>
        <w:ind w:left="0" w:firstLine="432"/>
        <w:rPr>
          <w:rFonts w:cstheme="minorHAnsi"/>
          <w:b/>
          <w:color w:val="C00000"/>
          <w:szCs w:val="20"/>
          <w:lang w:val="en-US" w:eastAsia="ro-RO"/>
        </w:rPr>
      </w:pPr>
    </w:p>
    <w:p w:rsidR="00450ADE" w:rsidRDefault="00450ADE" w:rsidP="00E712AE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</w:p>
    <w:p w:rsidR="00EB1A95" w:rsidRDefault="00845390" w:rsidP="00E712AE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 w:rsidR="00036F83">
        <w:rPr>
          <w:rFonts w:cstheme="minorHAnsi"/>
          <w:b/>
          <w:color w:val="C00000"/>
          <w:szCs w:val="20"/>
          <w:lang w:val="ro-RO" w:eastAsia="ro-RO"/>
        </w:rPr>
        <w:t>1</w:t>
      </w:r>
      <w:r w:rsidR="002D184E">
        <w:rPr>
          <w:rFonts w:cstheme="minorHAnsi"/>
          <w:b/>
          <w:color w:val="C00000"/>
          <w:szCs w:val="20"/>
          <w:lang w:val="ro-RO" w:eastAsia="ro-RO"/>
        </w:rPr>
        <w:t>1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="009E0C38">
        <w:rPr>
          <w:lang w:val="en-US"/>
        </w:rPr>
        <w:t>Sort the result-set by month of M</w:t>
      </w:r>
      <w:r w:rsidR="00036F83">
        <w:rPr>
          <w:lang w:val="en-US"/>
        </w:rPr>
        <w:t>odified Date, and list first 20 rows of data.</w:t>
      </w:r>
    </w:p>
    <w:p w:rsidR="009E0C38" w:rsidRDefault="009E0C38" w:rsidP="009E0C3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</w:p>
    <w:p w:rsidR="009E0C38" w:rsidRDefault="009E0C38" w:rsidP="009E0C3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 TOP 20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AddressID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712080" w:rsidRDefault="00712080" w:rsidP="00712080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AddressLine1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 w:rsidR="009E0C38">
        <w:rPr>
          <w:rFonts w:ascii="Courier New" w:hAnsi="Courier New" w:cs="Courier New"/>
          <w:noProof/>
          <w:szCs w:val="20"/>
          <w:lang w:val="ro-RO" w:eastAsia="ro-RO"/>
        </w:rPr>
        <w:tab/>
      </w:r>
      <w:r w:rsidR="009E0C38">
        <w:rPr>
          <w:rFonts w:ascii="Courier New" w:hAnsi="Courier New" w:cs="Courier New"/>
          <w:noProof/>
          <w:szCs w:val="20"/>
          <w:lang w:val="ro-RO" w:eastAsia="ro-RO"/>
        </w:rPr>
        <w:tab/>
      </w:r>
    </w:p>
    <w:p w:rsidR="009E0C38" w:rsidRDefault="009E0C38" w:rsidP="00712080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City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9E0C38" w:rsidRDefault="009E0C38" w:rsidP="009E0C3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  <w:t>StateProvince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9E0C38" w:rsidRDefault="009E0C38" w:rsidP="009E0C3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  <w:t>CountryRegion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9E0C38" w:rsidRDefault="009E0C38" w:rsidP="009E0C3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szCs w:val="20"/>
          <w:lang w:val="ro-RO" w:eastAsia="ro-RO"/>
        </w:rPr>
        <w:tab/>
        <w:t>ModifiedDate</w:t>
      </w:r>
    </w:p>
    <w:p w:rsidR="009E0C38" w:rsidRDefault="009E0C38" w:rsidP="009E0C3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D06D81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9E0C38" w:rsidRDefault="009E0C38" w:rsidP="009E0C38">
      <w:pPr>
        <w:ind w:left="0" w:firstLine="720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ORDER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BY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FF"/>
          <w:szCs w:val="20"/>
          <w:lang w:val="ro-RO" w:eastAsia="ro-RO"/>
        </w:rPr>
        <w:t>MONTH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ModifiedDate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</w:p>
    <w:p w:rsidR="00A85951" w:rsidRPr="003F73A3" w:rsidRDefault="00A85951" w:rsidP="009E0C38">
      <w:pPr>
        <w:ind w:left="0" w:firstLine="720"/>
        <w:rPr>
          <w:rFonts w:ascii="Courier New" w:hAnsi="Courier New" w:cs="Courier New"/>
          <w:noProof/>
          <w:color w:val="0000FF"/>
          <w:szCs w:val="20"/>
          <w:lang w:val="en-US" w:eastAsia="ro-RO"/>
        </w:rPr>
      </w:pPr>
    </w:p>
    <w:p w:rsidR="00A85951" w:rsidRPr="00A85951" w:rsidRDefault="00A85951" w:rsidP="00A85951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E712AE" w:rsidRPr="004067B5" w:rsidRDefault="00A85951" w:rsidP="00E712AE">
      <w:pPr>
        <w:ind w:left="0" w:firstLine="432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AG8AawBtAGEAcgBrAD0ATQBPAFIARQA5ADAANQAzADUANAA3ACMA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fldChar w:fldCharType="end"/>
      </w:r>
      <w:bookmarkStart w:id="31" w:name="MORE9053547"/>
    </w:p>
    <w:tbl>
      <w:tblPr>
        <w:tblW w:w="10477" w:type="dxa"/>
        <w:tblLook w:val="04A0" w:firstRow="1" w:lastRow="0" w:firstColumn="1" w:lastColumn="0" w:noHBand="0" w:noVBand="1"/>
      </w:tblPr>
      <w:tblGrid>
        <w:gridCol w:w="978"/>
        <w:gridCol w:w="3197"/>
        <w:gridCol w:w="1455"/>
        <w:gridCol w:w="1254"/>
        <w:gridCol w:w="1328"/>
        <w:gridCol w:w="2265"/>
      </w:tblGrid>
      <w:tr w:rsidR="00A85951" w:rsidRPr="004067B5" w:rsidTr="00F01898">
        <w:trPr>
          <w:trHeight w:val="30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85951" w:rsidRPr="004067B5" w:rsidRDefault="00A85951" w:rsidP="00A85951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AddressID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85951" w:rsidRPr="004067B5" w:rsidRDefault="00A85951" w:rsidP="00A85951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AddressLine1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85951" w:rsidRPr="004067B5" w:rsidRDefault="00A85951" w:rsidP="00A85951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City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85951" w:rsidRPr="004067B5" w:rsidRDefault="00A85951" w:rsidP="00A85951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StateProvince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85951" w:rsidRPr="004067B5" w:rsidRDefault="00A85951" w:rsidP="00A85951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CountryRegion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85951" w:rsidRPr="004067B5" w:rsidRDefault="00A85951" w:rsidP="00A85951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ModifiedDate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451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Sfatul Tafii 27 street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Calgary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Alberta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Canada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2010-01-12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894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3390 South 23rd St.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Tacoma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Washington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2002-01-01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1064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West Park Plaza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Irvine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California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2002-01-01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522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43251 Viking Way, Unit 130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Richmond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British Columbia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Canada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2003-02-01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624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Factory Merchants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Branson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Missouri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2003-02-01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671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 Hartfield Road, Wimbledon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London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England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Kingdom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2004-02-01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1095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9980 S Alma School Road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Chandler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Arizona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2003-02-01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583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625 W Jackson Blvd. Unit 2502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Chicago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Illinois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2003-03-01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622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Management Mall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San Antonio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Texas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2002-03-01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11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1318 Lasalle Street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Bothell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Washington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2003-04-01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834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99300 223rd Southeast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Bothell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Washington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2003-04-01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1083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22589 West Craig Road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North Las Vegas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Nevada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2003-05-01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1084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25751 University Drive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Vista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California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2003-05-01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484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2510 Crew Court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Montreal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Quebec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Canada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2004-06-01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552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25730, boul. St-Régis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Dorval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Quebec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Canada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2004-06-01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617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Johnson Creek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Johnson Creek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Wisconsin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2003-06-01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847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25102 Springwater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Wenatchee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Washington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2002-06-01 00:00:00.000</w:t>
            </w:r>
          </w:p>
        </w:tc>
      </w:tr>
      <w:tr w:rsidR="00F01898" w:rsidRPr="004067B5" w:rsidTr="00F01898">
        <w:trPr>
          <w:trHeight w:val="267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458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600 Slater Street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Ottawa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Ontario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Canada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2001-07-01 00:00:00.000</w:t>
            </w:r>
          </w:p>
        </w:tc>
      </w:tr>
      <w:tr w:rsidR="00F01898" w:rsidRPr="004067B5" w:rsidTr="00F01898">
        <w:trPr>
          <w:trHeight w:val="143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457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5250-505 Burning St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Vancouver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British Columbia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Canada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2002-07-01 00:00:00.000</w:t>
            </w:r>
          </w:p>
        </w:tc>
      </w:tr>
      <w:tr w:rsidR="00F01898" w:rsidRPr="004067B5" w:rsidTr="00F01898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1898" w:rsidRPr="004067B5" w:rsidRDefault="00F01898" w:rsidP="007302F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8713 Yosemite Ct.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Bothell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Washington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States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98" w:rsidRPr="004067B5" w:rsidRDefault="00F01898" w:rsidP="00A85951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2002-07-01 00:00:00.000</w:t>
            </w:r>
          </w:p>
        </w:tc>
      </w:tr>
      <w:bookmarkEnd w:id="31"/>
    </w:tbl>
    <w:p w:rsidR="00826F58" w:rsidRDefault="00826F58" w:rsidP="00826F58">
      <w:pPr>
        <w:ind w:left="0"/>
      </w:pPr>
    </w:p>
    <w:p w:rsidR="00D06D81" w:rsidRDefault="00D06D81" w:rsidP="00D06D81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>
        <w:rPr>
          <w:rFonts w:cstheme="minorHAnsi"/>
          <w:b/>
          <w:color w:val="C00000"/>
          <w:szCs w:val="20"/>
          <w:lang w:val="ro-RO" w:eastAsia="ro-RO"/>
        </w:rPr>
        <w:t>1</w:t>
      </w:r>
      <w:r w:rsidR="009435EE">
        <w:rPr>
          <w:rFonts w:cstheme="minorHAnsi"/>
          <w:b/>
          <w:color w:val="C00000"/>
          <w:szCs w:val="20"/>
          <w:lang w:val="ro-RO" w:eastAsia="ro-RO"/>
        </w:rPr>
        <w:t>2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="00BA1625">
        <w:rPr>
          <w:lang w:val="en-US"/>
        </w:rPr>
        <w:t>Count</w:t>
      </w:r>
      <w:r>
        <w:rPr>
          <w:lang w:val="en-US"/>
        </w:rPr>
        <w:t xml:space="preserve"> the total number of rows with NULL values.</w:t>
      </w:r>
    </w:p>
    <w:p w:rsidR="00D06D81" w:rsidRPr="00BA1625" w:rsidRDefault="00D06D81" w:rsidP="00D06D81">
      <w:pPr>
        <w:ind w:left="0" w:firstLine="432"/>
        <w:rPr>
          <w:rFonts w:ascii="Courier New" w:hAnsi="Courier New" w:cs="Courier New"/>
          <w:noProof/>
          <w:color w:val="0000FF"/>
          <w:szCs w:val="20"/>
          <w:lang w:val="en-US" w:eastAsia="ro-RO"/>
        </w:rPr>
      </w:pPr>
    </w:p>
    <w:p w:rsidR="00D06D81" w:rsidRPr="00317CA7" w:rsidRDefault="00D06D81" w:rsidP="00D06D8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lang w:val="en-US"/>
        </w:rPr>
        <w:t xml:space="preserve"> </w:t>
      </w: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="0058179E">
        <w:rPr>
          <w:rFonts w:ascii="Courier New" w:hAnsi="Courier New" w:cs="Courier New"/>
          <w:noProof/>
          <w:color w:val="FF00FF"/>
          <w:szCs w:val="20"/>
          <w:lang w:val="ro-RO" w:eastAsia="ro-RO"/>
        </w:rPr>
        <w:t>COUNT</w:t>
      </w:r>
      <w:r w:rsidR="00317CA7"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(*)</w:t>
      </w:r>
    </w:p>
    <w:p w:rsidR="00D06D81" w:rsidRDefault="00D06D81" w:rsidP="00D06D81">
      <w:pPr>
        <w:ind w:left="0" w:firstLine="432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D06D81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D06D81" w:rsidRDefault="00D06D81" w:rsidP="00D06D81">
      <w:pPr>
        <w:ind w:left="0" w:firstLine="432"/>
        <w:rPr>
          <w:lang w:val="en-US"/>
        </w:rPr>
      </w:pPr>
    </w:p>
    <w:p w:rsidR="00D06D81" w:rsidRDefault="00D06D81" w:rsidP="00D06D81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>
        <w:rPr>
          <w:rFonts w:cstheme="minorHAnsi"/>
          <w:b/>
          <w:color w:val="C00000"/>
          <w:szCs w:val="20"/>
          <w:lang w:val="ro-RO" w:eastAsia="ro-RO"/>
        </w:rPr>
        <w:t>1</w:t>
      </w:r>
      <w:r w:rsidR="009435EE">
        <w:rPr>
          <w:rFonts w:cstheme="minorHAnsi"/>
          <w:b/>
          <w:color w:val="C00000"/>
          <w:szCs w:val="20"/>
          <w:lang w:val="ro-RO" w:eastAsia="ro-RO"/>
        </w:rPr>
        <w:t>3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="00BA1625">
        <w:rPr>
          <w:lang w:val="en-US"/>
        </w:rPr>
        <w:t>Calculate</w:t>
      </w:r>
      <w:r>
        <w:rPr>
          <w:lang w:val="en-US"/>
        </w:rPr>
        <w:t xml:space="preserve"> the total number or rows having data for the Address Line 2. </w:t>
      </w:r>
    </w:p>
    <w:p w:rsidR="00D06D81" w:rsidRDefault="00D06D81" w:rsidP="00D06D81">
      <w:pPr>
        <w:ind w:left="0" w:firstLine="432"/>
        <w:rPr>
          <w:lang w:val="en-US"/>
        </w:rPr>
      </w:pPr>
    </w:p>
    <w:p w:rsidR="00D06D81" w:rsidRPr="00317CA7" w:rsidRDefault="00D06D81" w:rsidP="00D06D8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="0058179E">
        <w:rPr>
          <w:rFonts w:ascii="Courier New" w:hAnsi="Courier New" w:cs="Courier New"/>
          <w:noProof/>
          <w:color w:val="FF00FF"/>
          <w:szCs w:val="20"/>
          <w:lang w:val="ro-RO" w:eastAsia="ro-RO"/>
        </w:rPr>
        <w:t>COUNT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AddressLine2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</w:p>
    <w:p w:rsidR="00D06D81" w:rsidRDefault="00D06D81" w:rsidP="00D06D81">
      <w:pPr>
        <w:ind w:left="0" w:firstLine="432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D06D81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1E2023" w:rsidRDefault="001E2023" w:rsidP="00D06D81">
      <w:pPr>
        <w:ind w:left="0" w:firstLine="432"/>
        <w:rPr>
          <w:lang w:val="ro-RO"/>
        </w:rPr>
      </w:pPr>
    </w:p>
    <w:p w:rsidR="0058179E" w:rsidRDefault="0058179E" w:rsidP="00D06D81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 w:rsidR="006931C5">
        <w:rPr>
          <w:rFonts w:cstheme="minorHAnsi"/>
          <w:b/>
          <w:color w:val="C00000"/>
          <w:szCs w:val="20"/>
          <w:lang w:val="ro-RO" w:eastAsia="ro-RO"/>
        </w:rPr>
        <w:t>1</w:t>
      </w:r>
      <w:r w:rsidR="009435EE">
        <w:rPr>
          <w:rFonts w:cstheme="minorHAnsi"/>
          <w:b/>
          <w:color w:val="C00000"/>
          <w:szCs w:val="20"/>
          <w:lang w:val="ro-RO" w:eastAsia="ro-RO"/>
        </w:rPr>
        <w:t>4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="00442572">
        <w:rPr>
          <w:lang w:val="en-US"/>
        </w:rPr>
        <w:t xml:space="preserve">Find smallest value of the </w:t>
      </w:r>
      <w:r w:rsidR="00155D74">
        <w:rPr>
          <w:lang w:val="en-US"/>
        </w:rPr>
        <w:t>Postal Code and earliest modification date.</w:t>
      </w:r>
    </w:p>
    <w:p w:rsidR="00155D74" w:rsidRDefault="00155D74" w:rsidP="00D06D81">
      <w:pPr>
        <w:ind w:left="0" w:firstLine="432"/>
        <w:rPr>
          <w:lang w:val="en-US"/>
        </w:rPr>
      </w:pPr>
    </w:p>
    <w:p w:rsidR="00155D74" w:rsidRDefault="00155D74" w:rsidP="00155D74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FF"/>
          <w:szCs w:val="20"/>
          <w:lang w:val="ro-RO" w:eastAsia="ro-RO"/>
        </w:rPr>
        <w:t>MIN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PostalCode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'Minimal Postal Code'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155D74" w:rsidRDefault="00155D74" w:rsidP="00155D74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 w:rsidR="00317CA7"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FF00FF"/>
          <w:szCs w:val="20"/>
          <w:lang w:val="ro-RO" w:eastAsia="ro-RO"/>
        </w:rPr>
        <w:t>MIN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ModifiedDate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'Earliest Modifi</w:t>
      </w:r>
      <w:r w:rsidR="00357531">
        <w:rPr>
          <w:rFonts w:ascii="Courier New" w:hAnsi="Courier New" w:cs="Courier New"/>
          <w:noProof/>
          <w:color w:val="FF0000"/>
          <w:szCs w:val="20"/>
          <w:lang w:val="ro-RO" w:eastAsia="ro-RO"/>
        </w:rPr>
        <w:t>cation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 xml:space="preserve"> Date'</w:t>
      </w:r>
    </w:p>
    <w:p w:rsidR="00155D74" w:rsidRDefault="00155D74" w:rsidP="00155D74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155D74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155D74" w:rsidRDefault="00155D74" w:rsidP="00155D74">
      <w:pPr>
        <w:ind w:left="0" w:firstLine="432"/>
        <w:rPr>
          <w:i/>
          <w:sz w:val="18"/>
          <w:szCs w:val="18"/>
          <w:lang w:val="en-US"/>
        </w:rPr>
      </w:pPr>
    </w:p>
    <w:p w:rsidR="00155D74" w:rsidRPr="00155D74" w:rsidRDefault="00155D74" w:rsidP="00155D74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155D74" w:rsidRPr="004067B5" w:rsidRDefault="00155D74" w:rsidP="00155D74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AG8AawBtAGEAcgBrAD0ATQBPAFIARQA1ADUANAA4ADkANwA0ACMA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rFonts w:ascii="Courier New" w:hAnsi="Courier New" w:cs="Courier New"/>
          <w:noProof/>
          <w:szCs w:val="20"/>
          <w:lang w:val="ro-RO" w:eastAsia="ro-RO"/>
        </w:rPr>
        <w:fldChar w:fldCharType="end"/>
      </w:r>
      <w:bookmarkStart w:id="32" w:name="MORE5548974"/>
    </w:p>
    <w:tbl>
      <w:tblPr>
        <w:tblW w:w="4410" w:type="dxa"/>
        <w:tblInd w:w="503" w:type="dxa"/>
        <w:tblLook w:val="04A0" w:firstRow="1" w:lastRow="0" w:firstColumn="1" w:lastColumn="0" w:noHBand="0" w:noVBand="1"/>
      </w:tblPr>
      <w:tblGrid>
        <w:gridCol w:w="2000"/>
        <w:gridCol w:w="2410"/>
      </w:tblGrid>
      <w:tr w:rsidR="00155D74" w:rsidRPr="004067B5" w:rsidTr="00155D7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55D74" w:rsidRPr="004067B5" w:rsidRDefault="00155D74" w:rsidP="00155D7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Minimal Postal Code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55D74" w:rsidRPr="004067B5" w:rsidRDefault="00155D74" w:rsidP="00155D7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Earliest Modification Date</w:t>
            </w:r>
          </w:p>
        </w:tc>
      </w:tr>
      <w:tr w:rsidR="00155D74" w:rsidRPr="004067B5" w:rsidTr="00155D7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4" w:rsidRPr="004067B5" w:rsidRDefault="00155D74" w:rsidP="00155D7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4" w:rsidRPr="004067B5" w:rsidRDefault="00155D74" w:rsidP="00155D7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2001-07-01 00:00:00.000</w:t>
            </w:r>
          </w:p>
        </w:tc>
      </w:tr>
      <w:bookmarkEnd w:id="32"/>
    </w:tbl>
    <w:p w:rsidR="00155D74" w:rsidRPr="001E2023" w:rsidRDefault="00155D74" w:rsidP="001E2023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</w:p>
    <w:p w:rsidR="001E2023" w:rsidRDefault="00186053" w:rsidP="001E2023">
      <w:pPr>
        <w:ind w:left="0" w:firstLine="432"/>
        <w:rPr>
          <w:lang w:val="en-US"/>
        </w:rPr>
      </w:pPr>
      <w:r>
        <w:rPr>
          <w:lang w:val="en-US"/>
        </w:rPr>
        <w:t>Below w</w:t>
      </w:r>
      <w:r w:rsidR="001E2023">
        <w:rPr>
          <w:lang w:val="en-US"/>
        </w:rPr>
        <w:t xml:space="preserve">e have the following </w:t>
      </w:r>
      <w:r w:rsidR="001E2023">
        <w:rPr>
          <w:rFonts w:ascii="Courier New" w:hAnsi="Courier New" w:cs="Courier New"/>
          <w:noProof/>
          <w:szCs w:val="20"/>
          <w:lang w:val="ro-RO" w:eastAsia="ro-RO"/>
        </w:rPr>
        <w:t>SalesLT</w:t>
      </w:r>
      <w:r w:rsidR="001E2023"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="001E2023">
        <w:rPr>
          <w:rFonts w:ascii="Courier New" w:hAnsi="Courier New" w:cs="Courier New"/>
          <w:noProof/>
          <w:szCs w:val="20"/>
          <w:lang w:val="ro-RO" w:eastAsia="ro-RO"/>
        </w:rPr>
        <w:t xml:space="preserve">Product </w:t>
      </w:r>
      <w:r w:rsidR="001E2023">
        <w:rPr>
          <w:lang w:val="en-US"/>
        </w:rPr>
        <w:t>table:</w:t>
      </w:r>
    </w:p>
    <w:p w:rsidR="00A12D70" w:rsidRDefault="00A12D70" w:rsidP="001E2023">
      <w:pPr>
        <w:ind w:left="0" w:firstLine="432"/>
        <w:rPr>
          <w:lang w:val="en-US"/>
        </w:rPr>
      </w:pPr>
    </w:p>
    <w:p w:rsidR="001E2023" w:rsidRPr="00A12D70" w:rsidRDefault="00A12D70" w:rsidP="00A12D70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table.</w:t>
      </w:r>
    </w:p>
    <w:p w:rsidR="001E2023" w:rsidRPr="004067B5" w:rsidRDefault="001E2023" w:rsidP="001E2023">
      <w:pPr>
        <w:ind w:left="0" w:firstLine="432"/>
        <w:rPr>
          <w:lang w:val="en-US"/>
        </w:rPr>
      </w:pPr>
      <w:r>
        <w:rPr>
          <w:lang w:val="en-US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AG8AawBtAGEAcgBrAD0ATQBPAFIARQA3ADUAOAA0ADkANQA1ACMA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lang w:val="en-US"/>
        </w:rPr>
        <w:fldChar w:fldCharType="end"/>
      </w:r>
      <w:bookmarkStart w:id="33" w:name="MORE7584955"/>
    </w:p>
    <w:tbl>
      <w:tblPr>
        <w:tblpPr w:leftFromText="180" w:rightFromText="180" w:vertAnchor="text" w:horzAnchor="margin" w:tblpY="-57"/>
        <w:tblW w:w="10853" w:type="dxa"/>
        <w:tblLook w:val="04A0" w:firstRow="1" w:lastRow="0" w:firstColumn="1" w:lastColumn="0" w:noHBand="0" w:noVBand="1"/>
      </w:tblPr>
      <w:tblGrid>
        <w:gridCol w:w="965"/>
        <w:gridCol w:w="2480"/>
        <w:gridCol w:w="1420"/>
        <w:gridCol w:w="840"/>
        <w:gridCol w:w="1222"/>
        <w:gridCol w:w="960"/>
        <w:gridCol w:w="960"/>
        <w:gridCol w:w="960"/>
        <w:gridCol w:w="1046"/>
      </w:tblGrid>
      <w:tr w:rsidR="001E2023" w:rsidRPr="004067B5" w:rsidTr="004067B5">
        <w:trPr>
          <w:trHeight w:val="24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Product</w:t>
            </w:r>
          </w:p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ID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Name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Product</w:t>
            </w:r>
          </w:p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Number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Color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Standard</w:t>
            </w:r>
          </w:p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List</w:t>
            </w:r>
          </w:p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Size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Weight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Product</w:t>
            </w:r>
          </w:p>
          <w:p w:rsidR="001E2023" w:rsidRPr="004067B5" w:rsidRDefault="001E2023" w:rsidP="004067B5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CategoryID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680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Black, 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FR-R92B-58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1059,31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1016.04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18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706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FR-R92R-58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1059,31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1016.04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18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707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Sport-100 Helmet, Red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HL-U509-R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13,0863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34,99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35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708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Sport-100 Helmet, Black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HL-U509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13,0863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34,99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35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709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Mountain Bike Socks, 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SO-B909-M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White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3,3963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27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Mountain Bike Socks, 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SO-B909-L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White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3,3963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27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Sport-100 Helmet, Blue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HL-U509-B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Blue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13,0863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34,99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35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AWC Logo Cap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CA-1098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Multi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6,9223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23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Long-Sleeve Logo Jersey, 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LJ-0192-S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Multi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38,4923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49,99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Long-Sleeve Logo Jersey, 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LJ-0192-M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Multi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38,4923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49,99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Long-Sleeve Logo Jersey, 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LJ-0192-L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Multi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38,4923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49,99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Long-Sleeve Logo Jersey, XL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LJ-0192-X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Multi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38,4923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49,99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XL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25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FR-R92R-62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1043.26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18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FR-R92R-44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961.61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18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FR-R92R-48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979.75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18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FR-R92R-52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997.90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18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FR-R92R-56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1016.04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18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LL Road Frame - Black, 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FR-R38B-58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204,6251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337,22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1115.83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18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LL Road Frame - Black, 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FR-R38B-60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204,6251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337,22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1124.90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18</w:t>
            </w:r>
          </w:p>
        </w:tc>
      </w:tr>
      <w:tr w:rsidR="001E2023" w:rsidRPr="004067B5" w:rsidTr="004067B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LL Road Frame - Black, 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FR-R38B-62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204,6251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337,22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1133.98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023" w:rsidRPr="004067B5" w:rsidRDefault="001E2023" w:rsidP="004067B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18</w:t>
            </w:r>
          </w:p>
        </w:tc>
      </w:tr>
      <w:bookmarkEnd w:id="33"/>
    </w:tbl>
    <w:p w:rsidR="001E2023" w:rsidRPr="001E2023" w:rsidRDefault="001E2023" w:rsidP="001E2023">
      <w:pPr>
        <w:ind w:left="0"/>
        <w:rPr>
          <w:lang w:val="en-US"/>
        </w:rPr>
      </w:pPr>
    </w:p>
    <w:p w:rsidR="00C47348" w:rsidRDefault="00C47348" w:rsidP="00357531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lastRenderedPageBreak/>
        <w:t xml:space="preserve">Task </w:t>
      </w:r>
      <w:r w:rsidR="006931C5">
        <w:rPr>
          <w:rFonts w:cstheme="minorHAnsi"/>
          <w:b/>
          <w:color w:val="C00000"/>
          <w:szCs w:val="20"/>
          <w:lang w:val="ro-RO" w:eastAsia="ro-RO"/>
        </w:rPr>
        <w:t>1</w:t>
      </w:r>
      <w:r w:rsidR="009435EE">
        <w:rPr>
          <w:rFonts w:cstheme="minorHAnsi"/>
          <w:b/>
          <w:color w:val="C00000"/>
          <w:szCs w:val="20"/>
          <w:lang w:val="ro-RO" w:eastAsia="ro-RO"/>
        </w:rPr>
        <w:t>5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="006F78DA" w:rsidRPr="001E2023">
        <w:rPr>
          <w:lang w:val="en-US"/>
        </w:rPr>
        <w:t xml:space="preserve">Find the </w:t>
      </w:r>
      <w:r w:rsidR="00317CA7">
        <w:rPr>
          <w:lang w:val="en-US"/>
        </w:rPr>
        <w:t>highest price.</w:t>
      </w:r>
    </w:p>
    <w:p w:rsidR="00317CA7" w:rsidRDefault="00317CA7" w:rsidP="00357531">
      <w:pPr>
        <w:ind w:left="0" w:firstLine="432"/>
        <w:rPr>
          <w:lang w:val="en-US"/>
        </w:rPr>
      </w:pPr>
    </w:p>
    <w:p w:rsidR="00B6051D" w:rsidRDefault="00B6051D" w:rsidP="00B6051D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FF"/>
          <w:szCs w:val="20"/>
          <w:lang w:val="ro-RO" w:eastAsia="ro-RO"/>
        </w:rPr>
        <w:t>MAX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ListPrice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'Highest Price'</w:t>
      </w:r>
    </w:p>
    <w:p w:rsidR="00317CA7" w:rsidRDefault="00B6051D" w:rsidP="00B6051D">
      <w:pPr>
        <w:ind w:left="0" w:firstLine="432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</w:t>
      </w:r>
    </w:p>
    <w:p w:rsidR="00B6051D" w:rsidRDefault="00B6051D" w:rsidP="00B6051D">
      <w:pPr>
        <w:ind w:left="0" w:firstLine="432"/>
        <w:rPr>
          <w:rFonts w:ascii="Courier New" w:hAnsi="Courier New" w:cs="Courier New"/>
          <w:noProof/>
          <w:szCs w:val="20"/>
          <w:lang w:val="ro-RO" w:eastAsia="ro-RO"/>
        </w:rPr>
      </w:pPr>
    </w:p>
    <w:p w:rsidR="00317CA7" w:rsidRDefault="00317CA7" w:rsidP="00317CA7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317CA7" w:rsidRPr="004067B5" w:rsidRDefault="00317CA7" w:rsidP="00317CA7">
      <w:pPr>
        <w:ind w:left="0" w:firstLine="432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AG8AawBtAGEAcgBrAD0ATQBPAFIARQA2ADUAOAAxADYAMgAjAA==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i/>
          <w:sz w:val="18"/>
          <w:szCs w:val="18"/>
          <w:lang w:val="en-US"/>
        </w:rPr>
        <w:fldChar w:fldCharType="end"/>
      </w:r>
      <w:bookmarkStart w:id="34" w:name="MORE658162"/>
    </w:p>
    <w:tbl>
      <w:tblPr>
        <w:tblW w:w="1300" w:type="dxa"/>
        <w:tblInd w:w="392" w:type="dxa"/>
        <w:tblLook w:val="04A0" w:firstRow="1" w:lastRow="0" w:firstColumn="1" w:lastColumn="0" w:noHBand="0" w:noVBand="1"/>
      </w:tblPr>
      <w:tblGrid>
        <w:gridCol w:w="1300"/>
      </w:tblGrid>
      <w:tr w:rsidR="00317CA7" w:rsidRPr="004067B5" w:rsidTr="00317CA7">
        <w:trPr>
          <w:trHeight w:val="24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17CA7" w:rsidRPr="004067B5" w:rsidRDefault="00317CA7" w:rsidP="00317CA7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Highest Price</w:t>
            </w:r>
          </w:p>
        </w:tc>
      </w:tr>
      <w:tr w:rsidR="00317CA7" w:rsidRPr="004067B5" w:rsidTr="00317CA7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7" w:rsidRPr="004067B5" w:rsidRDefault="00317CA7" w:rsidP="00317CA7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</w:tr>
      <w:bookmarkEnd w:id="34"/>
    </w:tbl>
    <w:p w:rsidR="00317CA7" w:rsidRDefault="00317CA7" w:rsidP="00317CA7">
      <w:pPr>
        <w:ind w:left="0" w:firstLine="432"/>
        <w:rPr>
          <w:rFonts w:cstheme="minorHAnsi"/>
          <w:b/>
          <w:color w:val="C00000"/>
          <w:szCs w:val="20"/>
          <w:lang w:val="en-US" w:eastAsia="ro-RO"/>
        </w:rPr>
      </w:pPr>
    </w:p>
    <w:p w:rsidR="00F4073A" w:rsidRDefault="00186053" w:rsidP="00F4073A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>
        <w:rPr>
          <w:rFonts w:cstheme="minorHAnsi"/>
          <w:b/>
          <w:color w:val="C00000"/>
          <w:szCs w:val="20"/>
          <w:lang w:val="ro-RO" w:eastAsia="ro-RO"/>
        </w:rPr>
        <w:t>1</w:t>
      </w:r>
      <w:r w:rsidR="009435EE">
        <w:rPr>
          <w:rFonts w:cstheme="minorHAnsi"/>
          <w:b/>
          <w:color w:val="C00000"/>
          <w:szCs w:val="20"/>
          <w:lang w:val="ro-RO" w:eastAsia="ro-RO"/>
        </w:rPr>
        <w:t>6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Pr="001E2023">
        <w:rPr>
          <w:lang w:val="en-US"/>
        </w:rPr>
        <w:t xml:space="preserve">Find the </w:t>
      </w:r>
      <w:r w:rsidR="001D78BE">
        <w:rPr>
          <w:lang w:val="en-US"/>
        </w:rPr>
        <w:t xml:space="preserve">details for products having the </w:t>
      </w:r>
      <w:r>
        <w:rPr>
          <w:lang w:val="en-US"/>
        </w:rPr>
        <w:t>highest price.</w:t>
      </w:r>
      <w:r w:rsidR="00F4073A" w:rsidRPr="00F4073A">
        <w:rPr>
          <w:lang w:val="en-US"/>
        </w:rPr>
        <w:t xml:space="preserve"> </w:t>
      </w:r>
    </w:p>
    <w:p w:rsidR="00F4073A" w:rsidRDefault="00F4073A" w:rsidP="00F4073A">
      <w:pPr>
        <w:ind w:left="0" w:firstLine="432"/>
        <w:rPr>
          <w:lang w:val="en-US"/>
        </w:rPr>
      </w:pPr>
      <w:r>
        <w:rPr>
          <w:lang w:val="en-US"/>
        </w:rPr>
        <w:t>For such a query, you may use select-within-select statement.</w:t>
      </w:r>
    </w:p>
    <w:p w:rsidR="00186053" w:rsidRDefault="00186053" w:rsidP="00186053">
      <w:pPr>
        <w:ind w:left="0" w:firstLine="432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88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6629"/>
      </w:tblGrid>
      <w:tr w:rsidR="00F4073A" w:rsidTr="00F4073A">
        <w:tc>
          <w:tcPr>
            <w:tcW w:w="6629" w:type="dxa"/>
            <w:shd w:val="clear" w:color="auto" w:fill="auto"/>
          </w:tcPr>
          <w:p w:rsidR="00F4073A" w:rsidRPr="00145815" w:rsidRDefault="00F4073A" w:rsidP="00F4073A">
            <w:pPr>
              <w:ind w:left="0"/>
              <w:rPr>
                <w:lang w:val="en-US"/>
              </w:rPr>
            </w:pPr>
            <w:r>
              <w:rPr>
                <w:rFonts w:cstheme="minorHAnsi"/>
                <w:b/>
                <w:color w:val="C00000"/>
                <w:szCs w:val="20"/>
                <w:lang w:val="ro-RO" w:eastAsia="ro-RO"/>
              </w:rPr>
              <w:t xml:space="preserve">NOTE: </w:t>
            </w:r>
            <w:r>
              <w:rPr>
                <w:lang w:val="en-US"/>
              </w:rPr>
              <w:t xml:space="preserve">When a simple query does not help, perform more complex queries by using </w:t>
            </w:r>
            <w:r w:rsidRPr="00C2448E">
              <w:rPr>
                <w:b/>
                <w:lang w:val="en-US"/>
              </w:rPr>
              <w:t>nested selects</w:t>
            </w:r>
            <w:r>
              <w:rPr>
                <w:lang w:val="en-US"/>
              </w:rPr>
              <w:t xml:space="preserve">  or </w:t>
            </w:r>
            <w:r w:rsidRPr="00C2448E">
              <w:rPr>
                <w:b/>
                <w:lang w:val="en-US"/>
              </w:rPr>
              <w:t>select-within-select</w:t>
            </w:r>
            <w:r>
              <w:rPr>
                <w:lang w:val="en-US"/>
              </w:rPr>
              <w:t xml:space="preserve">. </w:t>
            </w:r>
            <w:r>
              <w:t xml:space="preserve">A SQL nested query is a </w:t>
            </w:r>
            <w:r w:rsidRPr="00F4073A">
              <w:rPr>
                <w:color w:val="0000FF"/>
              </w:rPr>
              <w:t xml:space="preserve">SELECT </w:t>
            </w:r>
            <w:r>
              <w:t xml:space="preserve">query that is nested inside a </w:t>
            </w:r>
            <w:r w:rsidRPr="00F4073A">
              <w:rPr>
                <w:color w:val="0000FF"/>
              </w:rPr>
              <w:t>SELECT</w:t>
            </w:r>
            <w:r>
              <w:t xml:space="preserve">, </w:t>
            </w:r>
            <w:r w:rsidRPr="00F4073A">
              <w:rPr>
                <w:color w:val="0000FF"/>
              </w:rPr>
              <w:t>UPDATE</w:t>
            </w:r>
            <w:r>
              <w:t xml:space="preserve">, </w:t>
            </w:r>
            <w:r w:rsidRPr="00F4073A">
              <w:rPr>
                <w:color w:val="0000FF"/>
              </w:rPr>
              <w:t>INSERT</w:t>
            </w:r>
            <w:r>
              <w:t xml:space="preserve">, or </w:t>
            </w:r>
            <w:r w:rsidRPr="00F4073A">
              <w:rPr>
                <w:color w:val="0000FF"/>
              </w:rPr>
              <w:t xml:space="preserve">DELETE </w:t>
            </w:r>
            <w:r>
              <w:t xml:space="preserve">SQL query. </w:t>
            </w:r>
          </w:p>
        </w:tc>
      </w:tr>
    </w:tbl>
    <w:p w:rsidR="00F4073A" w:rsidRDefault="00F4073A" w:rsidP="00186053">
      <w:pPr>
        <w:ind w:left="0" w:firstLine="432"/>
        <w:rPr>
          <w:lang w:val="en-US"/>
        </w:rPr>
      </w:pPr>
    </w:p>
    <w:p w:rsidR="00F4073A" w:rsidRDefault="00F4073A" w:rsidP="00186053">
      <w:pPr>
        <w:ind w:left="0" w:firstLine="432"/>
        <w:rPr>
          <w:lang w:val="en-US"/>
        </w:rPr>
      </w:pPr>
    </w:p>
    <w:p w:rsidR="00F4073A" w:rsidRDefault="00F4073A" w:rsidP="00186053">
      <w:pPr>
        <w:ind w:left="0" w:firstLine="432"/>
        <w:rPr>
          <w:lang w:val="en-US"/>
        </w:rPr>
      </w:pPr>
    </w:p>
    <w:p w:rsidR="00F4073A" w:rsidRDefault="00F4073A" w:rsidP="00186053">
      <w:pPr>
        <w:ind w:left="0" w:firstLine="432"/>
        <w:rPr>
          <w:lang w:val="en-US"/>
        </w:rPr>
      </w:pPr>
    </w:p>
    <w:p w:rsidR="001D78BE" w:rsidRDefault="001D78BE" w:rsidP="00186053">
      <w:pPr>
        <w:ind w:left="0" w:firstLine="432"/>
        <w:rPr>
          <w:lang w:val="en-US"/>
        </w:rPr>
      </w:pPr>
    </w:p>
    <w:p w:rsidR="001D78BE" w:rsidRDefault="001D78BE" w:rsidP="001D78BE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szCs w:val="20"/>
          <w:lang w:val="ro-RO" w:eastAsia="ro-RO"/>
        </w:rPr>
        <w:tab/>
        <w:t>ProductID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1D78BE" w:rsidRDefault="001D78BE" w:rsidP="001D78BE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Name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1D78BE" w:rsidRDefault="001D78BE" w:rsidP="001D78BE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Color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1D78BE" w:rsidRDefault="001D78BE" w:rsidP="001D78BE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StandardCost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1D78BE" w:rsidRDefault="001D78BE" w:rsidP="001D78BE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ListPrice</w:t>
      </w:r>
    </w:p>
    <w:p w:rsidR="001D78BE" w:rsidRDefault="001D78BE" w:rsidP="001D78BE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</w:t>
      </w:r>
    </w:p>
    <w:p w:rsidR="001D78BE" w:rsidRDefault="001D78BE" w:rsidP="001D78BE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WHERE 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ListPrice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 </w:t>
      </w:r>
    </w:p>
    <w:p w:rsidR="001D78BE" w:rsidRDefault="001D78BE" w:rsidP="001D78BE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FF"/>
          <w:szCs w:val="20"/>
          <w:lang w:val="ro-RO" w:eastAsia="ro-RO"/>
        </w:rPr>
        <w:t>MAX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ListPrice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186053" w:rsidRDefault="001D78BE" w:rsidP="001D78BE">
      <w:pPr>
        <w:ind w:left="0" w:firstLine="720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</w:t>
      </w:r>
    </w:p>
    <w:p w:rsidR="00930202" w:rsidRDefault="00930202" w:rsidP="00930202">
      <w:pPr>
        <w:ind w:left="0"/>
        <w:rPr>
          <w:rFonts w:ascii="Courier New" w:hAnsi="Courier New" w:cs="Courier New"/>
          <w:noProof/>
          <w:szCs w:val="20"/>
          <w:lang w:val="ro-RO" w:eastAsia="ro-RO"/>
        </w:rPr>
      </w:pPr>
    </w:p>
    <w:p w:rsidR="00930202" w:rsidRPr="00930202" w:rsidRDefault="00930202" w:rsidP="00930202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930202" w:rsidRPr="004067B5" w:rsidRDefault="00930202" w:rsidP="001D78BE">
      <w:pPr>
        <w:ind w:left="0" w:firstLine="720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AG8AawBtAGEAcgBrAD0ATQBPAFIARQA5ADMANwAxADkAMQAyACMA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rFonts w:ascii="Courier New" w:hAnsi="Courier New" w:cs="Courier New"/>
          <w:noProof/>
          <w:szCs w:val="20"/>
          <w:lang w:val="ro-RO" w:eastAsia="ro-RO"/>
        </w:rPr>
        <w:fldChar w:fldCharType="end"/>
      </w:r>
      <w:bookmarkStart w:id="35" w:name="MORE9371912"/>
    </w:p>
    <w:tbl>
      <w:tblPr>
        <w:tblW w:w="6467" w:type="dxa"/>
        <w:tblInd w:w="392" w:type="dxa"/>
        <w:tblLook w:val="04A0" w:firstRow="1" w:lastRow="0" w:firstColumn="1" w:lastColumn="0" w:noHBand="0" w:noVBand="1"/>
      </w:tblPr>
      <w:tblGrid>
        <w:gridCol w:w="965"/>
        <w:gridCol w:w="2480"/>
        <w:gridCol w:w="840"/>
        <w:gridCol w:w="1222"/>
        <w:gridCol w:w="960"/>
      </w:tblGrid>
      <w:tr w:rsidR="00930202" w:rsidRPr="004067B5" w:rsidTr="00930202">
        <w:trPr>
          <w:trHeight w:val="24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ProductID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Name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Color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StandardCost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ListPrice</w:t>
            </w:r>
          </w:p>
        </w:tc>
      </w:tr>
      <w:tr w:rsidR="00930202" w:rsidRPr="004067B5" w:rsidTr="0093020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680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Black, 58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1059,31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</w:tr>
      <w:tr w:rsidR="00930202" w:rsidRPr="004067B5" w:rsidTr="0093020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706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58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1059,31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</w:tr>
      <w:tr w:rsidR="00930202" w:rsidRPr="004067B5" w:rsidTr="0093020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62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</w:tr>
      <w:tr w:rsidR="00930202" w:rsidRPr="004067B5" w:rsidTr="0093020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</w:tr>
      <w:tr w:rsidR="00930202" w:rsidRPr="004067B5" w:rsidTr="0093020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</w:tr>
      <w:tr w:rsidR="00930202" w:rsidRPr="004067B5" w:rsidTr="0093020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</w:tr>
      <w:tr w:rsidR="00930202" w:rsidRPr="004067B5" w:rsidTr="0093020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</w:tr>
      <w:tr w:rsidR="00930202" w:rsidRPr="004067B5" w:rsidTr="0093020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837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Black, 62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</w:tr>
      <w:tr w:rsidR="00930202" w:rsidRPr="004067B5" w:rsidTr="0093020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838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Black, 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</w:tr>
      <w:tr w:rsidR="00930202" w:rsidRPr="004067B5" w:rsidTr="0093020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Black, 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</w:tr>
      <w:tr w:rsidR="00930202" w:rsidRPr="004067B5" w:rsidTr="0093020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840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Black, 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202" w:rsidRPr="004067B5" w:rsidRDefault="00930202" w:rsidP="00930202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1431,5</w:t>
            </w:r>
          </w:p>
        </w:tc>
      </w:tr>
      <w:bookmarkEnd w:id="35"/>
    </w:tbl>
    <w:p w:rsidR="00930202" w:rsidRDefault="00930202" w:rsidP="001D78BE">
      <w:pPr>
        <w:ind w:left="0" w:firstLine="720"/>
        <w:rPr>
          <w:lang w:val="en-US"/>
        </w:rPr>
      </w:pPr>
    </w:p>
    <w:p w:rsidR="00C767DB" w:rsidRDefault="00C767DB" w:rsidP="00C767DB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>
        <w:rPr>
          <w:rFonts w:cstheme="minorHAnsi"/>
          <w:b/>
          <w:color w:val="C00000"/>
          <w:szCs w:val="20"/>
          <w:lang w:val="ro-RO" w:eastAsia="ro-RO"/>
        </w:rPr>
        <w:t>1</w:t>
      </w:r>
      <w:r w:rsidR="009435EE">
        <w:rPr>
          <w:rFonts w:cstheme="minorHAnsi"/>
          <w:b/>
          <w:color w:val="C00000"/>
          <w:szCs w:val="20"/>
          <w:lang w:val="ro-RO" w:eastAsia="ro-RO"/>
        </w:rPr>
        <w:t>7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>
        <w:rPr>
          <w:lang w:val="en-US"/>
        </w:rPr>
        <w:t>List a sum of Standard Costs.</w:t>
      </w:r>
    </w:p>
    <w:p w:rsidR="00C767DB" w:rsidRDefault="00C767DB" w:rsidP="00C767DB">
      <w:pPr>
        <w:ind w:left="0" w:firstLine="432"/>
        <w:rPr>
          <w:lang w:val="en-US"/>
        </w:rPr>
      </w:pPr>
    </w:p>
    <w:p w:rsidR="00C767DB" w:rsidRDefault="00C767DB" w:rsidP="00C767DB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FF"/>
          <w:szCs w:val="20"/>
          <w:lang w:val="ro-RO" w:eastAsia="ro-RO"/>
        </w:rPr>
        <w:t>SUM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StandardCost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'Standard Cost Total</w:t>
      </w:r>
      <w:r w:rsidR="00A544F8">
        <w:rPr>
          <w:rFonts w:ascii="Courier New" w:hAnsi="Courier New" w:cs="Courier New"/>
          <w:noProof/>
          <w:color w:val="FF0000"/>
          <w:szCs w:val="20"/>
          <w:lang w:val="ro-RO" w:eastAsia="ro-RO"/>
        </w:rPr>
        <w:t>s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</w:t>
      </w:r>
    </w:p>
    <w:p w:rsidR="00317CA7" w:rsidRDefault="00C767DB" w:rsidP="00C767DB">
      <w:pPr>
        <w:ind w:left="0" w:firstLine="432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</w:t>
      </w:r>
    </w:p>
    <w:p w:rsidR="00871F87" w:rsidRDefault="00871F87" w:rsidP="00871F87">
      <w:pPr>
        <w:ind w:left="0" w:firstLine="432"/>
        <w:rPr>
          <w:i/>
          <w:sz w:val="18"/>
          <w:szCs w:val="18"/>
          <w:lang w:val="en-US"/>
        </w:rPr>
      </w:pPr>
    </w:p>
    <w:p w:rsidR="00C767DB" w:rsidRPr="00871F87" w:rsidRDefault="00871F87" w:rsidP="00871F87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C767DB" w:rsidRPr="004067B5" w:rsidRDefault="00C767DB" w:rsidP="004067B5">
      <w:pPr>
        <w:ind w:left="0" w:firstLine="709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AG8AawBtAGEAcgBrAD0ATQBPAFIARQAzADAAMwA2ADcAMgAyACMA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rFonts w:ascii="Courier New" w:hAnsi="Courier New" w:cs="Courier New"/>
          <w:noProof/>
          <w:szCs w:val="20"/>
          <w:lang w:val="ro-RO" w:eastAsia="ro-RO"/>
        </w:rPr>
        <w:fldChar w:fldCharType="end"/>
      </w:r>
      <w:bookmarkStart w:id="36" w:name="MORE3036722"/>
    </w:p>
    <w:tbl>
      <w:tblPr>
        <w:tblW w:w="2126" w:type="dxa"/>
        <w:tblInd w:w="392" w:type="dxa"/>
        <w:tblLook w:val="04A0" w:firstRow="1" w:lastRow="0" w:firstColumn="1" w:lastColumn="0" w:noHBand="0" w:noVBand="1"/>
      </w:tblPr>
      <w:tblGrid>
        <w:gridCol w:w="2126"/>
      </w:tblGrid>
      <w:tr w:rsidR="00C767DB" w:rsidRPr="004067B5" w:rsidTr="00A544F8">
        <w:trPr>
          <w:trHeight w:val="24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767DB" w:rsidRPr="004067B5" w:rsidRDefault="00C767DB" w:rsidP="00C767DB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Standard Cost Total</w:t>
            </w:r>
            <w:r w:rsidR="00A544F8"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s</w:t>
            </w:r>
          </w:p>
        </w:tc>
      </w:tr>
      <w:tr w:rsidR="00C767DB" w:rsidRPr="004067B5" w:rsidTr="00A544F8">
        <w:trPr>
          <w:trHeight w:val="30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7DB" w:rsidRPr="004067B5" w:rsidRDefault="00C767DB" w:rsidP="00C767DB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7282,6093</w:t>
            </w:r>
          </w:p>
        </w:tc>
      </w:tr>
      <w:bookmarkEnd w:id="36"/>
    </w:tbl>
    <w:p w:rsidR="00FE302F" w:rsidRDefault="00FE302F" w:rsidP="00FE302F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</w:p>
    <w:p w:rsidR="00FE302F" w:rsidRDefault="00FE302F" w:rsidP="00FE302F">
      <w:pPr>
        <w:ind w:left="0" w:firstLine="432"/>
        <w:rPr>
          <w:rFonts w:cstheme="minorHAnsi"/>
          <w:b/>
          <w:color w:val="C00000"/>
          <w:szCs w:val="20"/>
          <w:lang w:val="en-US" w:eastAsia="ro-RO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lastRenderedPageBreak/>
        <w:t xml:space="preserve">Task </w:t>
      </w:r>
      <w:r w:rsidR="008A11D7">
        <w:rPr>
          <w:rFonts w:cstheme="minorHAnsi"/>
          <w:b/>
          <w:color w:val="C00000"/>
          <w:szCs w:val="20"/>
          <w:lang w:val="ro-RO" w:eastAsia="ro-RO"/>
        </w:rPr>
        <w:t>1</w:t>
      </w:r>
      <w:r w:rsidR="009435EE">
        <w:rPr>
          <w:rFonts w:cstheme="minorHAnsi"/>
          <w:b/>
          <w:color w:val="C00000"/>
          <w:szCs w:val="20"/>
          <w:lang w:val="ro-RO" w:eastAsia="ro-RO"/>
        </w:rPr>
        <w:t>8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>
        <w:rPr>
          <w:lang w:val="en-US"/>
        </w:rPr>
        <w:t xml:space="preserve">Find </w:t>
      </w:r>
      <w:r w:rsidR="002E230E">
        <w:rPr>
          <w:lang w:val="en-US"/>
        </w:rPr>
        <w:t>the total cost of product grouped by Color</w:t>
      </w:r>
      <w:r w:rsidR="00E64765">
        <w:rPr>
          <w:lang w:val="en-US"/>
        </w:rPr>
        <w:t xml:space="preserve"> and </w:t>
      </w:r>
      <w:r w:rsidR="00821D4B">
        <w:rPr>
          <w:lang w:val="en-US"/>
        </w:rPr>
        <w:t>S</w:t>
      </w:r>
      <w:r w:rsidR="00E64765">
        <w:rPr>
          <w:lang w:val="en-US"/>
        </w:rPr>
        <w:t>ize</w:t>
      </w:r>
      <w:r w:rsidR="002E230E">
        <w:rPr>
          <w:lang w:val="en-US"/>
        </w:rPr>
        <w:t xml:space="preserve">. </w:t>
      </w:r>
    </w:p>
    <w:p w:rsidR="00C767DB" w:rsidRDefault="00C767DB" w:rsidP="00C767DB">
      <w:pPr>
        <w:ind w:left="0" w:firstLine="432"/>
        <w:rPr>
          <w:rFonts w:cstheme="minorHAnsi"/>
          <w:b/>
          <w:color w:val="C00000"/>
          <w:szCs w:val="20"/>
          <w:lang w:val="en-US" w:eastAsia="ro-RO"/>
        </w:rPr>
      </w:pPr>
    </w:p>
    <w:p w:rsidR="002E230E" w:rsidRDefault="002E230E" w:rsidP="002E230E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="00E64765">
        <w:rPr>
          <w:rFonts w:ascii="Courier New" w:hAnsi="Courier New" w:cs="Courier New"/>
          <w:noProof/>
          <w:szCs w:val="20"/>
          <w:lang w:val="ro-RO" w:eastAsia="ro-RO"/>
        </w:rPr>
        <w:t>Color</w:t>
      </w:r>
      <w:r w:rsidR="00E64765"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 w:rsidR="00E64765">
        <w:rPr>
          <w:rFonts w:ascii="Courier New" w:hAnsi="Courier New" w:cs="Courier New"/>
          <w:noProof/>
          <w:szCs w:val="20"/>
          <w:lang w:val="ro-RO" w:eastAsia="ro-RO"/>
        </w:rPr>
        <w:t xml:space="preserve"> Size</w:t>
      </w:r>
      <w:r w:rsidR="00E64765">
        <w:rPr>
          <w:rFonts w:ascii="Courier New" w:hAnsi="Courier New" w:cs="Courier New"/>
          <w:noProof/>
          <w:color w:val="808080"/>
          <w:szCs w:val="20"/>
          <w:lang w:val="ro-RO" w:eastAsia="ro-RO"/>
        </w:rPr>
        <w:t xml:space="preserve">, </w:t>
      </w:r>
      <w:r>
        <w:rPr>
          <w:rFonts w:ascii="Courier New" w:hAnsi="Courier New" w:cs="Courier New"/>
          <w:noProof/>
          <w:color w:val="FF00FF"/>
          <w:szCs w:val="20"/>
          <w:lang w:val="ro-RO" w:eastAsia="ro-RO"/>
        </w:rPr>
        <w:t>SUM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StandardCost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="00E64765"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'Standard Cost Totals'</w:t>
      </w:r>
    </w:p>
    <w:p w:rsidR="002E230E" w:rsidRDefault="002E230E" w:rsidP="002E230E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</w:t>
      </w:r>
    </w:p>
    <w:p w:rsidR="002E230E" w:rsidRDefault="002E230E" w:rsidP="002E230E">
      <w:pPr>
        <w:ind w:left="0" w:firstLine="432"/>
        <w:rPr>
          <w:rFonts w:cstheme="minorHAnsi"/>
          <w:b/>
          <w:color w:val="C00000"/>
          <w:szCs w:val="20"/>
          <w:lang w:val="en-US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GROUP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BY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Color</w:t>
      </w:r>
      <w:r w:rsidR="00E64765">
        <w:rPr>
          <w:rFonts w:ascii="Courier New" w:hAnsi="Courier New" w:cs="Courier New"/>
          <w:noProof/>
          <w:szCs w:val="20"/>
          <w:lang w:val="ro-RO" w:eastAsia="ro-RO"/>
        </w:rPr>
        <w:t>, Size</w:t>
      </w:r>
    </w:p>
    <w:p w:rsidR="006E55A4" w:rsidRDefault="006E55A4" w:rsidP="002E230E">
      <w:pPr>
        <w:ind w:left="0" w:firstLine="432"/>
        <w:rPr>
          <w:i/>
          <w:sz w:val="18"/>
          <w:szCs w:val="18"/>
          <w:lang w:val="en-US"/>
        </w:rPr>
      </w:pPr>
    </w:p>
    <w:p w:rsidR="00E64765" w:rsidRDefault="002E230E" w:rsidP="002E230E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E64765" w:rsidRPr="004067B5" w:rsidRDefault="00E64765" w:rsidP="004067B5">
      <w:pPr>
        <w:ind w:left="0" w:firstLine="709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AG8AawBtAGEAcgBrAD0ATQBPAFIARQAxADEAOAA3ADkAMAA2ACMA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i/>
          <w:sz w:val="18"/>
          <w:szCs w:val="18"/>
          <w:lang w:val="en-US"/>
        </w:rPr>
        <w:fldChar w:fldCharType="end"/>
      </w:r>
      <w:bookmarkStart w:id="37" w:name="MORE1187906"/>
    </w:p>
    <w:tbl>
      <w:tblPr>
        <w:tblW w:w="3388" w:type="dxa"/>
        <w:tblInd w:w="548" w:type="dxa"/>
        <w:tblLook w:val="04A0" w:firstRow="1" w:lastRow="0" w:firstColumn="1" w:lastColumn="0" w:noHBand="0" w:noVBand="1"/>
      </w:tblPr>
      <w:tblGrid>
        <w:gridCol w:w="1120"/>
        <w:gridCol w:w="992"/>
        <w:gridCol w:w="1276"/>
      </w:tblGrid>
      <w:tr w:rsidR="00E64765" w:rsidRPr="004067B5" w:rsidTr="00E64765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bookmarkStart w:id="38" w:name="MORE5574172"/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Color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Size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Standard Cost Totals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13,0863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13,0863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Multi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6,9223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13,0863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6476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1263,9351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1059,31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204,6251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204,6251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868,6342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Multi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38,4923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White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3,3963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Multi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38,4923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White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3,3963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Multi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38,4923</w:t>
            </w:r>
          </w:p>
        </w:tc>
      </w:tr>
      <w:tr w:rsidR="00E64765" w:rsidRPr="004067B5" w:rsidTr="00E6476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Multi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XL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65" w:rsidRPr="004067B5" w:rsidRDefault="00E64765" w:rsidP="00EE074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38,4923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55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6629"/>
      </w:tblGrid>
      <w:tr w:rsidR="008A11D7" w:rsidTr="009435EE">
        <w:tc>
          <w:tcPr>
            <w:tcW w:w="6629" w:type="dxa"/>
            <w:shd w:val="clear" w:color="auto" w:fill="auto"/>
          </w:tcPr>
          <w:bookmarkEnd w:id="37"/>
          <w:bookmarkEnd w:id="38"/>
          <w:p w:rsidR="008A11D7" w:rsidRPr="00145815" w:rsidRDefault="008A11D7" w:rsidP="009435EE">
            <w:pPr>
              <w:ind w:left="0"/>
              <w:rPr>
                <w:lang w:val="en-US"/>
              </w:rPr>
            </w:pPr>
            <w:r>
              <w:rPr>
                <w:rFonts w:cstheme="minorHAnsi"/>
                <w:b/>
                <w:color w:val="C00000"/>
                <w:szCs w:val="20"/>
                <w:lang w:val="ro-RO" w:eastAsia="ro-RO"/>
              </w:rPr>
              <w:t xml:space="preserve">NOTE: </w:t>
            </w:r>
            <w:r>
              <w:rPr>
                <w:lang w:val="en-US"/>
              </w:rPr>
              <w:t xml:space="preserve">Note the difference between Task 16 and Task 17. The </w:t>
            </w:r>
            <w:r w:rsidRPr="008A11D7">
              <w:rPr>
                <w:color w:val="0000FF"/>
                <w:lang w:val="en-US"/>
              </w:rPr>
              <w:t xml:space="preserve">GROUP BY </w:t>
            </w:r>
            <w:r>
              <w:rPr>
                <w:lang w:val="en-US"/>
              </w:rPr>
              <w:t xml:space="preserve">statement allows displaying </w:t>
            </w:r>
            <w:r w:rsidR="001A3446">
              <w:rPr>
                <w:lang w:val="en-US"/>
              </w:rPr>
              <w:t xml:space="preserve">records </w:t>
            </w:r>
            <w:r>
              <w:rPr>
                <w:lang w:val="en-US"/>
              </w:rPr>
              <w:t xml:space="preserve">per specific column when using such useful aggregate functions as </w:t>
            </w:r>
            <w:r w:rsidRPr="008A11D7">
              <w:rPr>
                <w:color w:val="0000FF"/>
                <w:lang w:val="en-US"/>
              </w:rPr>
              <w:t>SUM</w:t>
            </w:r>
            <w:r>
              <w:rPr>
                <w:lang w:val="en-US"/>
              </w:rPr>
              <w:t xml:space="preserve">, </w:t>
            </w:r>
            <w:r w:rsidRPr="008A11D7">
              <w:rPr>
                <w:color w:val="0000FF"/>
                <w:lang w:val="en-US"/>
              </w:rPr>
              <w:t>ROUND</w:t>
            </w:r>
            <w:r>
              <w:rPr>
                <w:lang w:val="en-US"/>
              </w:rPr>
              <w:t xml:space="preserve">, </w:t>
            </w:r>
            <w:r w:rsidRPr="008A11D7">
              <w:rPr>
                <w:color w:val="0000FF"/>
                <w:lang w:val="en-US"/>
              </w:rPr>
              <w:t xml:space="preserve">MAX </w:t>
            </w:r>
            <w:r>
              <w:rPr>
                <w:lang w:val="en-US"/>
              </w:rPr>
              <w:t>and others.</w:t>
            </w:r>
          </w:p>
        </w:tc>
      </w:tr>
    </w:tbl>
    <w:p w:rsidR="00FE302F" w:rsidRDefault="00FE302F" w:rsidP="00C767DB">
      <w:pPr>
        <w:ind w:left="0" w:firstLine="432"/>
        <w:rPr>
          <w:rFonts w:cstheme="minorHAnsi"/>
          <w:b/>
          <w:color w:val="C00000"/>
          <w:szCs w:val="20"/>
          <w:lang w:eastAsia="ro-RO"/>
        </w:rPr>
      </w:pPr>
    </w:p>
    <w:p w:rsidR="008A11D7" w:rsidRDefault="008A11D7" w:rsidP="00C767DB">
      <w:pPr>
        <w:ind w:left="0" w:firstLine="432"/>
        <w:rPr>
          <w:rFonts w:cstheme="minorHAnsi"/>
          <w:b/>
          <w:color w:val="C00000"/>
          <w:szCs w:val="20"/>
          <w:lang w:eastAsia="ro-RO"/>
        </w:rPr>
      </w:pPr>
    </w:p>
    <w:p w:rsidR="008A11D7" w:rsidRDefault="008A11D7" w:rsidP="00C767DB">
      <w:pPr>
        <w:ind w:left="0" w:firstLine="432"/>
        <w:rPr>
          <w:rFonts w:cstheme="minorHAnsi"/>
          <w:b/>
          <w:color w:val="C00000"/>
          <w:szCs w:val="20"/>
          <w:lang w:eastAsia="ro-RO"/>
        </w:rPr>
      </w:pPr>
    </w:p>
    <w:p w:rsidR="008A11D7" w:rsidRDefault="008A11D7" w:rsidP="00C767DB">
      <w:pPr>
        <w:ind w:left="0" w:firstLine="432"/>
        <w:rPr>
          <w:rFonts w:cstheme="minorHAnsi"/>
          <w:b/>
          <w:color w:val="C00000"/>
          <w:szCs w:val="20"/>
          <w:lang w:eastAsia="ro-RO"/>
        </w:rPr>
      </w:pPr>
    </w:p>
    <w:p w:rsidR="009435EE" w:rsidRPr="008A11D7" w:rsidRDefault="009435EE" w:rsidP="00C767DB">
      <w:pPr>
        <w:ind w:left="0" w:firstLine="432"/>
        <w:rPr>
          <w:rFonts w:cstheme="minorHAnsi"/>
          <w:b/>
          <w:color w:val="C00000"/>
          <w:szCs w:val="20"/>
          <w:lang w:eastAsia="ro-RO"/>
        </w:rPr>
      </w:pPr>
    </w:p>
    <w:p w:rsidR="002E230E" w:rsidRDefault="002E230E" w:rsidP="00C767DB">
      <w:pPr>
        <w:ind w:left="0" w:firstLine="432"/>
        <w:rPr>
          <w:rFonts w:cstheme="minorHAnsi"/>
          <w:b/>
          <w:color w:val="C00000"/>
          <w:szCs w:val="20"/>
          <w:lang w:val="en-US" w:eastAsia="ro-RO"/>
        </w:rPr>
      </w:pPr>
    </w:p>
    <w:p w:rsidR="002053D5" w:rsidRDefault="002B5B4A" w:rsidP="002B5B4A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>
        <w:rPr>
          <w:rFonts w:cstheme="minorHAnsi"/>
          <w:b/>
          <w:color w:val="C00000"/>
          <w:szCs w:val="20"/>
          <w:lang w:val="ro-RO" w:eastAsia="ro-RO"/>
        </w:rPr>
        <w:t>1</w:t>
      </w:r>
      <w:r w:rsidR="009435EE">
        <w:rPr>
          <w:rFonts w:cstheme="minorHAnsi"/>
          <w:b/>
          <w:color w:val="C00000"/>
          <w:szCs w:val="20"/>
          <w:lang w:val="ro-RO" w:eastAsia="ro-RO"/>
        </w:rPr>
        <w:t>9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="00EC3372">
        <w:rPr>
          <w:lang w:val="en-US"/>
        </w:rPr>
        <w:t xml:space="preserve">Find what Colors of product with ID between </w:t>
      </w:r>
      <w:r w:rsidR="00EC3372" w:rsidRPr="00EC3372">
        <w:rPr>
          <w:lang w:val="en-US"/>
        </w:rPr>
        <w:t xml:space="preserve">680 </w:t>
      </w:r>
      <w:r w:rsidR="00EC3372">
        <w:rPr>
          <w:lang w:val="en-US"/>
        </w:rPr>
        <w:t xml:space="preserve">and </w:t>
      </w:r>
      <w:r w:rsidR="00EC3372" w:rsidRPr="00EC3372">
        <w:rPr>
          <w:lang w:val="en-US"/>
        </w:rPr>
        <w:t>724</w:t>
      </w:r>
      <w:r w:rsidR="00EC3372">
        <w:rPr>
          <w:lang w:val="en-US"/>
        </w:rPr>
        <w:t xml:space="preserve"> have the total cost less than 100.</w:t>
      </w:r>
    </w:p>
    <w:p w:rsidR="002053D5" w:rsidRDefault="002053D5" w:rsidP="002B5B4A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</w:p>
    <w:tbl>
      <w:tblPr>
        <w:tblStyle w:val="TableGrid"/>
        <w:tblpPr w:leftFromText="180" w:rightFromText="180" w:vertAnchor="text" w:horzAnchor="margin" w:tblpXSpec="center" w:tblpY="-37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6629"/>
      </w:tblGrid>
      <w:tr w:rsidR="00EC3372" w:rsidTr="00EC3372">
        <w:tc>
          <w:tcPr>
            <w:tcW w:w="6629" w:type="dxa"/>
            <w:shd w:val="clear" w:color="auto" w:fill="auto"/>
          </w:tcPr>
          <w:p w:rsidR="00EC3372" w:rsidRPr="00145815" w:rsidRDefault="00EC3372" w:rsidP="00EC3372">
            <w:pPr>
              <w:ind w:left="0"/>
              <w:rPr>
                <w:lang w:val="en-US"/>
              </w:rPr>
            </w:pPr>
            <w:r>
              <w:rPr>
                <w:rFonts w:cstheme="minorHAnsi"/>
                <w:b/>
                <w:color w:val="C00000"/>
                <w:szCs w:val="20"/>
                <w:lang w:val="ro-RO" w:eastAsia="ro-RO"/>
              </w:rPr>
              <w:t xml:space="preserve">NOTE: </w:t>
            </w:r>
            <w:r>
              <w:t xml:space="preserve">The </w:t>
            </w:r>
            <w:r w:rsidRPr="00EC3372">
              <w:rPr>
                <w:color w:val="0000FF"/>
              </w:rPr>
              <w:t xml:space="preserve">HAVING </w:t>
            </w:r>
            <w:r>
              <w:t xml:space="preserve">clause was added to SQL because the </w:t>
            </w:r>
            <w:r w:rsidRPr="00EC3372">
              <w:rPr>
                <w:color w:val="0000FF"/>
              </w:rPr>
              <w:t xml:space="preserve">WHERE </w:t>
            </w:r>
            <w:r>
              <w:t>keyword could not be used with aggregate functions.</w:t>
            </w:r>
          </w:p>
        </w:tc>
      </w:tr>
    </w:tbl>
    <w:p w:rsidR="00EC3372" w:rsidRDefault="00EC3372" w:rsidP="002B5B4A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</w:p>
    <w:p w:rsidR="00EC3372" w:rsidRDefault="00EC3372" w:rsidP="002B5B4A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</w:p>
    <w:p w:rsidR="00EC3372" w:rsidRDefault="00EC3372" w:rsidP="002B5B4A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</w:p>
    <w:p w:rsidR="00C1393D" w:rsidRDefault="00C1393D" w:rsidP="00C1393D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Color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C1393D" w:rsidRDefault="00C1393D" w:rsidP="00C1393D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FF"/>
          <w:szCs w:val="20"/>
          <w:lang w:val="ro-RO" w:eastAsia="ro-RO"/>
        </w:rPr>
        <w:t>SUM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StandardCost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'Standard Cost Total'</w:t>
      </w:r>
    </w:p>
    <w:p w:rsidR="00C1393D" w:rsidRDefault="00C1393D" w:rsidP="00C1393D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</w:t>
      </w:r>
    </w:p>
    <w:p w:rsidR="00C1393D" w:rsidRDefault="00C1393D" w:rsidP="00C1393D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WHERE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ProductID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BETWEEN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680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AND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724</w:t>
      </w:r>
    </w:p>
    <w:p w:rsidR="00C1393D" w:rsidRDefault="00C1393D" w:rsidP="00C1393D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GROUP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BY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Color</w:t>
      </w:r>
    </w:p>
    <w:p w:rsidR="00C1393D" w:rsidRDefault="00C1393D" w:rsidP="00C1393D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HAVING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FF"/>
          <w:szCs w:val="20"/>
          <w:lang w:val="ro-RO" w:eastAsia="ro-RO"/>
        </w:rPr>
        <w:t>SUM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StandardCost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&lt;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100</w:t>
      </w:r>
    </w:p>
    <w:p w:rsidR="00EC3372" w:rsidRDefault="00EC3372" w:rsidP="002B5B4A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</w:p>
    <w:p w:rsidR="00346D20" w:rsidRDefault="00346D20" w:rsidP="00346D20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346D20" w:rsidRPr="004067B5" w:rsidRDefault="00346D20" w:rsidP="004067B5">
      <w:pPr>
        <w:ind w:left="0" w:firstLine="709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AG8AawBtAGEAcgBrAD0ATQBPAFIARQA0ADYANwA5ADIAMAAjAA==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i/>
          <w:sz w:val="18"/>
          <w:szCs w:val="18"/>
          <w:lang w:val="en-US"/>
        </w:rPr>
        <w:fldChar w:fldCharType="end"/>
      </w:r>
      <w:bookmarkStart w:id="39" w:name="MORE467920"/>
    </w:p>
    <w:tbl>
      <w:tblPr>
        <w:tblW w:w="3134" w:type="dxa"/>
        <w:tblInd w:w="453" w:type="dxa"/>
        <w:tblLook w:val="04A0" w:firstRow="1" w:lastRow="0" w:firstColumn="1" w:lastColumn="0" w:noHBand="0" w:noVBand="1"/>
      </w:tblPr>
      <w:tblGrid>
        <w:gridCol w:w="960"/>
        <w:gridCol w:w="2174"/>
      </w:tblGrid>
      <w:tr w:rsidR="00346D20" w:rsidRPr="004067B5" w:rsidTr="00346D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46D20" w:rsidRPr="004067B5" w:rsidRDefault="00346D20" w:rsidP="00346D20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Color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46D20" w:rsidRPr="004067B5" w:rsidRDefault="00346D20" w:rsidP="00346D20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Standard Cost Totals</w:t>
            </w:r>
          </w:p>
        </w:tc>
      </w:tr>
      <w:tr w:rsidR="00346D20" w:rsidRPr="004067B5" w:rsidTr="00346D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D20" w:rsidRPr="004067B5" w:rsidRDefault="00346D20" w:rsidP="00346D20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Blue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D20" w:rsidRPr="004067B5" w:rsidRDefault="00346D20" w:rsidP="00346D20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13,0863</w:t>
            </w:r>
          </w:p>
        </w:tc>
      </w:tr>
      <w:tr w:rsidR="00346D20" w:rsidRPr="004067B5" w:rsidTr="00346D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D20" w:rsidRPr="004067B5" w:rsidRDefault="00346D20" w:rsidP="00346D20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lastRenderedPageBreak/>
              <w:t>White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D20" w:rsidRPr="004067B5" w:rsidRDefault="00346D20" w:rsidP="00346D20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6,7926</w:t>
            </w:r>
          </w:p>
        </w:tc>
      </w:tr>
      <w:bookmarkEnd w:id="39"/>
    </w:tbl>
    <w:p w:rsidR="00346D20" w:rsidRPr="00346D20" w:rsidRDefault="00346D20" w:rsidP="00C56E72">
      <w:pPr>
        <w:ind w:left="0"/>
        <w:rPr>
          <w:rFonts w:cstheme="minorHAnsi"/>
          <w:b/>
          <w:color w:val="C00000"/>
          <w:szCs w:val="20"/>
          <w:lang w:val="en-US" w:eastAsia="ro-RO"/>
        </w:rPr>
      </w:pPr>
    </w:p>
    <w:p w:rsidR="002B5B4A" w:rsidRPr="002053D5" w:rsidRDefault="002053D5" w:rsidP="002053D5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 w:rsidR="009435EE">
        <w:rPr>
          <w:rFonts w:cstheme="minorHAnsi"/>
          <w:b/>
          <w:color w:val="C00000"/>
          <w:szCs w:val="20"/>
          <w:lang w:val="ro-RO" w:eastAsia="ro-RO"/>
        </w:rPr>
        <w:t>20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="002B5B4A">
        <w:rPr>
          <w:lang w:val="en-US"/>
        </w:rPr>
        <w:t>List an average value of Standard Costs.</w:t>
      </w:r>
    </w:p>
    <w:p w:rsidR="00A91467" w:rsidRDefault="00A91467" w:rsidP="00C767DB">
      <w:pPr>
        <w:ind w:left="0" w:firstLine="432"/>
        <w:rPr>
          <w:rFonts w:cstheme="minorHAnsi"/>
          <w:b/>
          <w:color w:val="C00000"/>
          <w:szCs w:val="20"/>
          <w:lang w:val="en-US" w:eastAsia="ro-RO"/>
        </w:rPr>
      </w:pPr>
    </w:p>
    <w:p w:rsidR="002B5B4A" w:rsidRDefault="002B5B4A" w:rsidP="002B5B4A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FF"/>
          <w:szCs w:val="20"/>
          <w:lang w:val="ro-RO" w:eastAsia="ro-RO"/>
        </w:rPr>
        <w:t>AVG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StandardCost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'Standard Cost Average'</w:t>
      </w:r>
    </w:p>
    <w:p w:rsidR="002B5B4A" w:rsidRDefault="002B5B4A" w:rsidP="002B5B4A">
      <w:pPr>
        <w:ind w:left="0" w:firstLine="432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</w:t>
      </w:r>
    </w:p>
    <w:p w:rsidR="00871F87" w:rsidRDefault="00871F87" w:rsidP="00871F87">
      <w:pPr>
        <w:ind w:left="0" w:firstLine="432"/>
        <w:rPr>
          <w:i/>
          <w:sz w:val="18"/>
          <w:szCs w:val="18"/>
          <w:lang w:val="en-US"/>
        </w:rPr>
      </w:pPr>
    </w:p>
    <w:p w:rsidR="002B5B4A" w:rsidRPr="00871F87" w:rsidRDefault="00871F87" w:rsidP="00871F87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2B5B4A" w:rsidRPr="004067B5" w:rsidRDefault="002B5B4A" w:rsidP="004067B5">
      <w:pPr>
        <w:ind w:left="0" w:firstLine="567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AG8AawBtAGEAcgBrAD0ATQBPAFIARQAyADYANgA1ADAAMAAzACMA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rFonts w:ascii="Courier New" w:hAnsi="Courier New" w:cs="Courier New"/>
          <w:noProof/>
          <w:szCs w:val="20"/>
          <w:lang w:val="ro-RO" w:eastAsia="ro-RO"/>
        </w:rPr>
        <w:fldChar w:fldCharType="end"/>
      </w:r>
      <w:bookmarkStart w:id="40" w:name="MORE2665003"/>
    </w:p>
    <w:tbl>
      <w:tblPr>
        <w:tblW w:w="1942" w:type="dxa"/>
        <w:tblInd w:w="434" w:type="dxa"/>
        <w:tblLook w:val="04A0" w:firstRow="1" w:lastRow="0" w:firstColumn="1" w:lastColumn="0" w:noHBand="0" w:noVBand="1"/>
      </w:tblPr>
      <w:tblGrid>
        <w:gridCol w:w="1942"/>
      </w:tblGrid>
      <w:tr w:rsidR="002B5B4A" w:rsidRPr="004067B5" w:rsidTr="002B5B4A">
        <w:trPr>
          <w:trHeight w:val="240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2B5B4A" w:rsidRPr="004067B5" w:rsidRDefault="002B5B4A" w:rsidP="002B5B4A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Standard Cost Average</w:t>
            </w:r>
          </w:p>
        </w:tc>
      </w:tr>
      <w:tr w:rsidR="002B5B4A" w:rsidRPr="004067B5" w:rsidTr="002B5B4A">
        <w:trPr>
          <w:trHeight w:val="300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4A" w:rsidRPr="004067B5" w:rsidRDefault="002B5B4A" w:rsidP="002B5B4A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364,1304</w:t>
            </w:r>
          </w:p>
        </w:tc>
      </w:tr>
      <w:bookmarkEnd w:id="40"/>
    </w:tbl>
    <w:p w:rsidR="002B5B4A" w:rsidRDefault="002B5B4A" w:rsidP="002B5B4A">
      <w:pPr>
        <w:ind w:left="0" w:firstLine="432"/>
        <w:rPr>
          <w:rFonts w:cstheme="minorHAnsi"/>
          <w:b/>
          <w:color w:val="C00000"/>
          <w:szCs w:val="20"/>
          <w:lang w:val="en-US" w:eastAsia="ro-RO"/>
        </w:rPr>
      </w:pPr>
    </w:p>
    <w:p w:rsidR="00F85B91" w:rsidRDefault="00F85B91" w:rsidP="00F85B91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>Task</w:t>
      </w:r>
      <w:r w:rsidR="002053D5">
        <w:rPr>
          <w:rFonts w:cstheme="minorHAnsi"/>
          <w:b/>
          <w:color w:val="C00000"/>
          <w:szCs w:val="20"/>
          <w:lang w:val="ro-RO" w:eastAsia="ro-RO"/>
        </w:rPr>
        <w:t xml:space="preserve"> 2</w:t>
      </w:r>
      <w:r w:rsidR="009435EE">
        <w:rPr>
          <w:rFonts w:cstheme="minorHAnsi"/>
          <w:b/>
          <w:color w:val="C00000"/>
          <w:szCs w:val="20"/>
          <w:lang w:val="ro-RO" w:eastAsia="ro-RO"/>
        </w:rPr>
        <w:t>1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="00A776D4">
        <w:rPr>
          <w:lang w:val="en-US"/>
        </w:rPr>
        <w:t>List the first value</w:t>
      </w:r>
      <w:r>
        <w:rPr>
          <w:lang w:val="en-US"/>
        </w:rPr>
        <w:t xml:space="preserve"> of the </w:t>
      </w:r>
      <w:r w:rsidR="00A776D4">
        <w:rPr>
          <w:rFonts w:ascii="Courier New" w:hAnsi="Courier New" w:cs="Courier New"/>
          <w:noProof/>
          <w:szCs w:val="20"/>
          <w:lang w:val="ro-RO" w:eastAsia="ro-RO"/>
        </w:rPr>
        <w:t xml:space="preserve">Name </w:t>
      </w:r>
      <w:r>
        <w:rPr>
          <w:lang w:val="en-US"/>
        </w:rPr>
        <w:t>column.</w:t>
      </w:r>
    </w:p>
    <w:p w:rsidR="00A776D4" w:rsidRDefault="00A776D4" w:rsidP="00F85B91">
      <w:pPr>
        <w:ind w:left="0" w:firstLine="432"/>
        <w:rPr>
          <w:lang w:val="en-US"/>
        </w:rPr>
      </w:pPr>
    </w:p>
    <w:p w:rsidR="00A776D4" w:rsidRDefault="00A776D4" w:rsidP="00A776D4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TOP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1 Name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'First Record of Name'</w:t>
      </w:r>
    </w:p>
    <w:p w:rsidR="00A776D4" w:rsidRDefault="00A776D4" w:rsidP="00A776D4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</w:t>
      </w:r>
    </w:p>
    <w:p w:rsidR="00A776D4" w:rsidRDefault="00A776D4" w:rsidP="00A776D4">
      <w:pPr>
        <w:autoSpaceDE w:val="0"/>
        <w:autoSpaceDN w:val="0"/>
        <w:adjustRightInd w:val="0"/>
        <w:ind w:left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WHERE 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ProductID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 xml:space="preserve">BETWEEN 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680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AND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724</w:t>
      </w:r>
    </w:p>
    <w:p w:rsidR="00F85B91" w:rsidRDefault="00A776D4" w:rsidP="00A776D4">
      <w:pPr>
        <w:ind w:left="0" w:firstLine="432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ORDER BY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ProductID</w:t>
      </w:r>
    </w:p>
    <w:p w:rsidR="00A776D4" w:rsidRDefault="00A776D4" w:rsidP="00A776D4">
      <w:pPr>
        <w:ind w:left="0" w:firstLine="432"/>
        <w:rPr>
          <w:rFonts w:ascii="Courier New" w:hAnsi="Courier New" w:cs="Courier New"/>
          <w:noProof/>
          <w:szCs w:val="20"/>
          <w:lang w:val="ro-RO" w:eastAsia="ro-RO"/>
        </w:rPr>
      </w:pPr>
    </w:p>
    <w:p w:rsidR="00A776D4" w:rsidRPr="00A776D4" w:rsidRDefault="00A776D4" w:rsidP="00A776D4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A776D4" w:rsidRPr="004067B5" w:rsidRDefault="00A776D4" w:rsidP="004067B5">
      <w:pPr>
        <w:ind w:left="0" w:firstLine="709"/>
        <w:rPr>
          <w:rFonts w:ascii="Courier New" w:hAnsi="Courier New" w:cs="Courier New"/>
          <w:noProof/>
          <w:szCs w:val="20"/>
          <w:lang w:val="en-US" w:eastAsia="ro-RO"/>
        </w:rPr>
      </w:pPr>
      <w:r>
        <w:rPr>
          <w:rFonts w:ascii="Courier New" w:hAnsi="Courier New" w:cs="Courier New"/>
          <w:noProof/>
          <w:szCs w:val="20"/>
          <w:lang w:val="en-US" w:eastAsia="ro-RO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AG8AawBtAGEAcgBrAD0ATQBPAFIARQA1ADkAOQA2ADAANAAxACMA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rFonts w:ascii="Courier New" w:hAnsi="Courier New" w:cs="Courier New"/>
          <w:noProof/>
          <w:szCs w:val="20"/>
          <w:lang w:val="en-US" w:eastAsia="ro-RO"/>
        </w:rPr>
        <w:fldChar w:fldCharType="end"/>
      </w:r>
      <w:bookmarkStart w:id="41" w:name="MORE5996041"/>
    </w:p>
    <w:tbl>
      <w:tblPr>
        <w:tblW w:w="2738" w:type="dxa"/>
        <w:tblInd w:w="489" w:type="dxa"/>
        <w:tblLook w:val="04A0" w:firstRow="1" w:lastRow="0" w:firstColumn="1" w:lastColumn="0" w:noHBand="0" w:noVBand="1"/>
      </w:tblPr>
      <w:tblGrid>
        <w:gridCol w:w="2738"/>
      </w:tblGrid>
      <w:tr w:rsidR="00A776D4" w:rsidRPr="004067B5" w:rsidTr="00A776D4">
        <w:trPr>
          <w:trHeight w:val="240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776D4" w:rsidRPr="004067B5" w:rsidRDefault="00A776D4" w:rsidP="00A776D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Firest Record of Name</w:t>
            </w:r>
          </w:p>
        </w:tc>
      </w:tr>
      <w:tr w:rsidR="00A776D4" w:rsidRPr="004067B5" w:rsidTr="00A776D4">
        <w:trPr>
          <w:trHeight w:val="300"/>
        </w:trPr>
        <w:tc>
          <w:tcPr>
            <w:tcW w:w="2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6D4" w:rsidRPr="004067B5" w:rsidRDefault="00A776D4" w:rsidP="00A776D4">
            <w:pPr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Black, 58</w:t>
            </w:r>
          </w:p>
        </w:tc>
      </w:tr>
      <w:bookmarkEnd w:id="41"/>
    </w:tbl>
    <w:p w:rsidR="00A776D4" w:rsidRDefault="00A776D4" w:rsidP="00C56E72">
      <w:pPr>
        <w:ind w:left="0"/>
        <w:rPr>
          <w:rFonts w:cstheme="minorHAnsi"/>
          <w:b/>
          <w:color w:val="C00000"/>
          <w:szCs w:val="20"/>
          <w:lang w:val="en-US" w:eastAsia="ro-RO"/>
        </w:rPr>
      </w:pPr>
    </w:p>
    <w:p w:rsidR="00A776D4" w:rsidRDefault="00A776D4" w:rsidP="00A776D4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 w:rsidR="008A11D7">
        <w:rPr>
          <w:rFonts w:cstheme="minorHAnsi"/>
          <w:b/>
          <w:color w:val="C00000"/>
          <w:szCs w:val="20"/>
          <w:lang w:val="ro-RO" w:eastAsia="ro-RO"/>
        </w:rPr>
        <w:t>2</w:t>
      </w:r>
      <w:r w:rsidR="009435EE">
        <w:rPr>
          <w:rFonts w:cstheme="minorHAnsi"/>
          <w:b/>
          <w:color w:val="C00000"/>
          <w:szCs w:val="20"/>
          <w:lang w:val="ro-RO" w:eastAsia="ro-RO"/>
        </w:rPr>
        <w:t>2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>
        <w:rPr>
          <w:lang w:val="en-US"/>
        </w:rPr>
        <w:t xml:space="preserve">List the last value of the 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Name </w:t>
      </w:r>
      <w:r>
        <w:rPr>
          <w:lang w:val="en-US"/>
        </w:rPr>
        <w:t>column.</w:t>
      </w:r>
    </w:p>
    <w:p w:rsidR="00A776D4" w:rsidRDefault="00A776D4" w:rsidP="00A776D4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</w:p>
    <w:p w:rsidR="00A776D4" w:rsidRDefault="00A776D4" w:rsidP="00A776D4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TOP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1 Name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'First Record of Name'</w:t>
      </w:r>
    </w:p>
    <w:p w:rsidR="00A776D4" w:rsidRDefault="00A776D4" w:rsidP="00A776D4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</w:t>
      </w:r>
    </w:p>
    <w:p w:rsidR="00A776D4" w:rsidRDefault="00A776D4" w:rsidP="00A776D4">
      <w:pPr>
        <w:autoSpaceDE w:val="0"/>
        <w:autoSpaceDN w:val="0"/>
        <w:adjustRightInd w:val="0"/>
        <w:ind w:left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WHERE 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ProductID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 xml:space="preserve">BETWEEN 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680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AND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724</w:t>
      </w:r>
    </w:p>
    <w:p w:rsidR="00A776D4" w:rsidRDefault="00A776D4" w:rsidP="00A776D4">
      <w:pPr>
        <w:ind w:left="0" w:firstLine="432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ORDER BY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ProductID </w:t>
      </w:r>
      <w:r w:rsidRPr="00A776D4">
        <w:rPr>
          <w:rFonts w:ascii="Courier New" w:hAnsi="Courier New" w:cs="Courier New"/>
          <w:noProof/>
          <w:color w:val="0000FF"/>
          <w:szCs w:val="20"/>
          <w:lang w:val="ro-RO" w:eastAsia="ro-RO"/>
        </w:rPr>
        <w:t>DESC</w:t>
      </w:r>
    </w:p>
    <w:p w:rsidR="00A776D4" w:rsidRDefault="00A776D4" w:rsidP="00A776D4">
      <w:pPr>
        <w:ind w:left="0" w:firstLine="432"/>
        <w:rPr>
          <w:rFonts w:ascii="Courier New" w:hAnsi="Courier New" w:cs="Courier New"/>
          <w:noProof/>
          <w:szCs w:val="20"/>
          <w:lang w:val="ro-RO" w:eastAsia="ro-RO"/>
        </w:rPr>
      </w:pPr>
    </w:p>
    <w:p w:rsidR="00A776D4" w:rsidRDefault="00A776D4" w:rsidP="00A776D4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A776D4" w:rsidRPr="004067B5" w:rsidRDefault="00A776D4" w:rsidP="004067B5">
      <w:pPr>
        <w:ind w:left="0" w:firstLine="567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AG8AawBtAGEAcgBrAD0ATQBPAFIARQAzADkAMwAyADcANgA2ACMA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i/>
          <w:sz w:val="18"/>
          <w:szCs w:val="18"/>
          <w:lang w:val="en-US"/>
        </w:rPr>
        <w:fldChar w:fldCharType="end"/>
      </w:r>
      <w:bookmarkStart w:id="42" w:name="MORE3932766"/>
    </w:p>
    <w:tbl>
      <w:tblPr>
        <w:tblW w:w="2820" w:type="dxa"/>
        <w:tblInd w:w="407" w:type="dxa"/>
        <w:tblLook w:val="04A0" w:firstRow="1" w:lastRow="0" w:firstColumn="1" w:lastColumn="0" w:noHBand="0" w:noVBand="1"/>
      </w:tblPr>
      <w:tblGrid>
        <w:gridCol w:w="2820"/>
      </w:tblGrid>
      <w:tr w:rsidR="00A776D4" w:rsidRPr="004067B5" w:rsidTr="00A776D4">
        <w:trPr>
          <w:trHeight w:val="24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776D4" w:rsidRPr="004067B5" w:rsidRDefault="00A776D4" w:rsidP="00A776D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Last Record of Name</w:t>
            </w:r>
          </w:p>
        </w:tc>
      </w:tr>
      <w:tr w:rsidR="00A776D4" w:rsidRPr="004067B5" w:rsidTr="00A776D4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6D4" w:rsidRPr="004067B5" w:rsidRDefault="00A776D4" w:rsidP="00A776D4">
            <w:pPr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LL Road Frame - Black, 62</w:t>
            </w:r>
          </w:p>
        </w:tc>
      </w:tr>
      <w:bookmarkEnd w:id="42"/>
    </w:tbl>
    <w:p w:rsidR="00A776D4" w:rsidRDefault="00A776D4" w:rsidP="00A776D4">
      <w:pPr>
        <w:ind w:left="0" w:firstLine="432"/>
        <w:rPr>
          <w:rFonts w:cstheme="minorHAnsi"/>
          <w:b/>
          <w:color w:val="C00000"/>
          <w:szCs w:val="20"/>
          <w:lang w:val="en-US" w:eastAsia="ro-RO"/>
        </w:rPr>
      </w:pPr>
    </w:p>
    <w:p w:rsidR="00B06963" w:rsidRDefault="00B06963" w:rsidP="00B06963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>
        <w:rPr>
          <w:rFonts w:cstheme="minorHAnsi"/>
          <w:b/>
          <w:color w:val="C00000"/>
          <w:szCs w:val="20"/>
          <w:lang w:val="ro-RO" w:eastAsia="ro-RO"/>
        </w:rPr>
        <w:t>2</w:t>
      </w:r>
      <w:r w:rsidR="009435EE">
        <w:rPr>
          <w:rFonts w:cstheme="minorHAnsi"/>
          <w:b/>
          <w:color w:val="C00000"/>
          <w:szCs w:val="20"/>
          <w:lang w:val="ro-RO" w:eastAsia="ro-RO"/>
        </w:rPr>
        <w:t>3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>
        <w:rPr>
          <w:lang w:val="en-US"/>
        </w:rPr>
        <w:t xml:space="preserve">Convert the </w:t>
      </w:r>
      <w:r w:rsidRPr="00B06963">
        <w:rPr>
          <w:rFonts w:ascii="Courier New" w:hAnsi="Courier New" w:cs="Courier New"/>
          <w:lang w:val="en-US"/>
        </w:rPr>
        <w:t>Name</w:t>
      </w:r>
      <w:r>
        <w:rPr>
          <w:lang w:val="en-US"/>
        </w:rPr>
        <w:t xml:space="preserve"> values to upper-case and </w:t>
      </w:r>
      <w:r w:rsidRPr="00B06963">
        <w:rPr>
          <w:rFonts w:ascii="Courier New" w:hAnsi="Courier New" w:cs="Courier New"/>
          <w:lang w:val="en-US"/>
        </w:rPr>
        <w:t>Product Number</w:t>
      </w:r>
      <w:r>
        <w:rPr>
          <w:lang w:val="en-US"/>
        </w:rPr>
        <w:t xml:space="preserve"> – to lower-case.</w:t>
      </w:r>
    </w:p>
    <w:p w:rsidR="00EE1B9F" w:rsidRDefault="00EE1B9F" w:rsidP="00EE1B9F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</w:p>
    <w:p w:rsidR="008E0001" w:rsidRDefault="008E0001" w:rsidP="008E0001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szCs w:val="20"/>
          <w:lang w:val="ro-RO" w:eastAsia="ro-RO"/>
        </w:rPr>
        <w:tab/>
      </w:r>
      <w:r>
        <w:rPr>
          <w:rFonts w:ascii="Courier New" w:hAnsi="Courier New" w:cs="Courier New"/>
          <w:noProof/>
          <w:color w:val="FF00FF"/>
          <w:szCs w:val="20"/>
          <w:lang w:val="ro-RO" w:eastAsia="ro-RO"/>
        </w:rPr>
        <w:t>UPPER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Name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'Name'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8E0001" w:rsidRDefault="008E0001" w:rsidP="008E0001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FF"/>
          <w:szCs w:val="20"/>
          <w:lang w:val="ro-RO" w:eastAsia="ro-RO"/>
        </w:rPr>
        <w:t>LOWER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ProductNumber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AS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'Product Code'</w:t>
      </w:r>
    </w:p>
    <w:p w:rsidR="008E0001" w:rsidRDefault="008E0001" w:rsidP="008E0001">
      <w:pPr>
        <w:ind w:left="0" w:firstLine="432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</w:t>
      </w:r>
    </w:p>
    <w:p w:rsidR="00C97DA4" w:rsidRDefault="00C97DA4" w:rsidP="008E0001">
      <w:pPr>
        <w:ind w:left="0" w:firstLine="432"/>
        <w:rPr>
          <w:rFonts w:ascii="Courier New" w:hAnsi="Courier New" w:cs="Courier New"/>
          <w:noProof/>
          <w:szCs w:val="20"/>
          <w:lang w:val="ro-RO" w:eastAsia="ro-RO"/>
        </w:rPr>
      </w:pPr>
    </w:p>
    <w:p w:rsidR="009E0C5A" w:rsidRPr="00574768" w:rsidRDefault="00C97DA4" w:rsidP="00574768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C97DA4" w:rsidRPr="004067B5" w:rsidRDefault="009E0C5A" w:rsidP="004067B5">
      <w:pPr>
        <w:ind w:left="0" w:firstLine="567"/>
        <w:rPr>
          <w:rFonts w:ascii="Courier New" w:hAnsi="Courier New" w:cs="Courier New"/>
          <w:noProof/>
          <w:szCs w:val="20"/>
          <w:lang w:val="en-US" w:eastAsia="ro-RO"/>
        </w:rPr>
      </w:pPr>
      <w:r>
        <w:rPr>
          <w:rFonts w:ascii="Courier New" w:hAnsi="Courier New" w:cs="Courier New"/>
          <w:noProof/>
          <w:szCs w:val="20"/>
          <w:lang w:val="en-US" w:eastAsia="ro-RO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AG8AawBtAGEAcgBrAD0ATQBPAFIARQAzADcAOAAxADkANQA0ACMA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rFonts w:ascii="Courier New" w:hAnsi="Courier New" w:cs="Courier New"/>
          <w:noProof/>
          <w:szCs w:val="20"/>
          <w:lang w:val="en-US" w:eastAsia="ro-RO"/>
        </w:rPr>
        <w:fldChar w:fldCharType="end"/>
      </w:r>
      <w:bookmarkStart w:id="43" w:name="MORE3781954"/>
    </w:p>
    <w:tbl>
      <w:tblPr>
        <w:tblW w:w="3940" w:type="dxa"/>
        <w:tblLook w:val="04A0" w:firstRow="1" w:lastRow="0" w:firstColumn="1" w:lastColumn="0" w:noHBand="0" w:noVBand="1"/>
      </w:tblPr>
      <w:tblGrid>
        <w:gridCol w:w="2806"/>
        <w:gridCol w:w="1134"/>
      </w:tblGrid>
      <w:tr w:rsidR="00C97DA4" w:rsidRPr="004067B5" w:rsidTr="008B443A">
        <w:trPr>
          <w:trHeight w:val="24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  <w:t>Product Code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BLACK, 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fr-r92b-58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fr-r92r-58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SPORT-100 HELMET, RED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hl-u509-r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SPORT-100 HELMET, BLACK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hl-u509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MOUNTAIN BIKE SOCKS, 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so-b909-m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1F1CB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MOUNTAIN BIKE SOCKS, 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so-b909-l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SPORT-100 HELMET, BLUE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hl-u509-b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AWC LOGO CAP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ca-1098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lastRenderedPageBreak/>
              <w:t>LONG-SLEEVE LOGO JERSEY, 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lj-0192-s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LONG-SLEEVE LOGO JERSEY, 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lj-0192-m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LONG-SLEEVE LOGO JERSEY, 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lj-0192-l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LONG-SLEEVE LOGO JERSEY, XL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lj-0192-x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fr-r92r-62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fr-r92r-44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fr-r92r-48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fr-r92r-52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HL ROAD FRAME - RED, 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fr-r92r-56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LL ROAD FRAME - BLACK, 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fr-r38b-58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LL ROAD FRAME - BLACK, 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fr-r38b-60</w:t>
            </w:r>
          </w:p>
        </w:tc>
      </w:tr>
      <w:tr w:rsidR="00C97DA4" w:rsidRPr="004067B5" w:rsidTr="008B443A">
        <w:trPr>
          <w:trHeight w:val="300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LL ROAD FRAME - BLACK, 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DA4" w:rsidRPr="004067B5" w:rsidRDefault="00C97DA4" w:rsidP="00C97DA4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fr-r38b-62</w:t>
            </w:r>
          </w:p>
        </w:tc>
      </w:tr>
      <w:bookmarkEnd w:id="43"/>
    </w:tbl>
    <w:p w:rsidR="008B443A" w:rsidRDefault="008B443A" w:rsidP="00EE1B9F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</w:p>
    <w:p w:rsidR="008E0001" w:rsidRDefault="008B443A" w:rsidP="00EE1B9F">
      <w:pPr>
        <w:ind w:left="0" w:firstLine="432"/>
        <w:rPr>
          <w:lang w:val="en-US"/>
        </w:rPr>
      </w:pPr>
      <w:r w:rsidRPr="00EE3CC8">
        <w:rPr>
          <w:rFonts w:cstheme="minorHAnsi"/>
          <w:b/>
          <w:color w:val="C00000"/>
          <w:szCs w:val="20"/>
          <w:lang w:val="ro-RO" w:eastAsia="ro-RO"/>
        </w:rPr>
        <w:t xml:space="preserve">Task </w:t>
      </w:r>
      <w:r>
        <w:rPr>
          <w:rFonts w:cstheme="minorHAnsi"/>
          <w:b/>
          <w:color w:val="C00000"/>
          <w:szCs w:val="20"/>
          <w:lang w:val="ro-RO" w:eastAsia="ro-RO"/>
        </w:rPr>
        <w:t>2</w:t>
      </w:r>
      <w:r w:rsidR="009435EE">
        <w:rPr>
          <w:rFonts w:cstheme="minorHAnsi"/>
          <w:b/>
          <w:color w:val="C00000"/>
          <w:szCs w:val="20"/>
          <w:lang w:val="ro-RO" w:eastAsia="ro-RO"/>
        </w:rPr>
        <w:t>4</w:t>
      </w:r>
      <w:r w:rsidRPr="00EE3CC8">
        <w:rPr>
          <w:rFonts w:cstheme="minorHAnsi"/>
          <w:b/>
          <w:color w:val="C00000"/>
          <w:szCs w:val="20"/>
          <w:lang w:val="ro-RO" w:eastAsia="ro-RO"/>
        </w:rPr>
        <w:t>.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="007D4A79">
        <w:rPr>
          <w:lang w:val="en-US"/>
        </w:rPr>
        <w:t xml:space="preserve">Find a name in the </w:t>
      </w:r>
      <w:r w:rsidR="007D4A79">
        <w:rPr>
          <w:rFonts w:ascii="Courier New" w:hAnsi="Courier New" w:cs="Courier New"/>
          <w:noProof/>
          <w:szCs w:val="20"/>
          <w:lang w:val="ro-RO" w:eastAsia="ro-RO"/>
        </w:rPr>
        <w:t>SalesLT</w:t>
      </w:r>
      <w:r w:rsidR="007D4A79"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="007D4A79">
        <w:rPr>
          <w:rFonts w:ascii="Courier New" w:hAnsi="Courier New" w:cs="Courier New"/>
          <w:noProof/>
          <w:szCs w:val="20"/>
          <w:lang w:val="ro-RO" w:eastAsia="ro-RO"/>
        </w:rPr>
        <w:t>Customer</w:t>
      </w:r>
      <w:r w:rsidR="007D4A79">
        <w:rPr>
          <w:rFonts w:cstheme="minorHAnsi"/>
          <w:noProof/>
          <w:szCs w:val="20"/>
          <w:lang w:val="ro-RO" w:eastAsia="ro-RO"/>
        </w:rPr>
        <w:t xml:space="preserve"> table </w:t>
      </w:r>
      <w:r w:rsidR="007D4A79">
        <w:rPr>
          <w:lang w:val="en-US"/>
        </w:rPr>
        <w:t xml:space="preserve">using the following wildcards </w:t>
      </w:r>
      <w:r w:rsidR="00490455">
        <w:rPr>
          <w:lang w:val="en-US"/>
        </w:rPr>
        <w:t>for</w:t>
      </w:r>
      <w:r w:rsidR="007D4A79">
        <w:rPr>
          <w:lang w:val="en-US"/>
        </w:rPr>
        <w:t xml:space="preserve"> First Names: </w:t>
      </w:r>
    </w:p>
    <w:p w:rsidR="007D4A79" w:rsidRDefault="007D4A79" w:rsidP="00EE1B9F">
      <w:pPr>
        <w:ind w:left="0" w:firstLine="432"/>
        <w:rPr>
          <w:lang w:val="en-US"/>
        </w:rPr>
      </w:pPr>
      <w:proofErr w:type="gramStart"/>
      <w:r>
        <w:rPr>
          <w:lang w:val="en-US"/>
        </w:rPr>
        <w:t>Orl%, %eri_, Ka%ine.</w:t>
      </w:r>
      <w:proofErr w:type="gramEnd"/>
      <w:r w:rsidR="00A01236"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43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6629"/>
      </w:tblGrid>
      <w:tr w:rsidR="008B443A" w:rsidTr="008B443A">
        <w:tc>
          <w:tcPr>
            <w:tcW w:w="6629" w:type="dxa"/>
            <w:shd w:val="clear" w:color="auto" w:fill="auto"/>
          </w:tcPr>
          <w:p w:rsidR="007F3A27" w:rsidRDefault="008B443A" w:rsidP="008B443A">
            <w:pPr>
              <w:ind w:left="0"/>
              <w:rPr>
                <w:rFonts w:ascii="Times New Roman" w:hAnsi="Times New Roman"/>
                <w:sz w:val="24"/>
                <w:lang w:val="ro-RO" w:eastAsia="ro-RO"/>
              </w:rPr>
            </w:pPr>
            <w:r>
              <w:rPr>
                <w:rFonts w:cstheme="minorHAnsi"/>
                <w:b/>
                <w:color w:val="C00000"/>
                <w:szCs w:val="20"/>
                <w:lang w:val="ro-RO" w:eastAsia="ro-RO"/>
              </w:rPr>
              <w:t xml:space="preserve">NOTE: </w:t>
            </w:r>
            <w:r w:rsidRPr="008B443A">
              <w:t xml:space="preserve">SQL </w:t>
            </w:r>
            <w:r w:rsidRPr="007D4A79">
              <w:rPr>
                <w:b/>
              </w:rPr>
              <w:t>wildcards</w:t>
            </w:r>
            <w:r w:rsidRPr="008B443A">
              <w:t xml:space="preserve"> can substitute for one or more characters when searching for data in a database.</w:t>
            </w:r>
            <w:r>
              <w:t xml:space="preserve"> </w:t>
            </w:r>
            <w:r w:rsidRPr="008B443A">
              <w:t xml:space="preserve">SQL wildcards must be used with the SQL </w:t>
            </w:r>
            <w:r w:rsidRPr="008B443A">
              <w:rPr>
                <w:color w:val="0000CC"/>
              </w:rPr>
              <w:t xml:space="preserve">LIKE </w:t>
            </w:r>
            <w:r w:rsidRPr="008B443A">
              <w:t>operator.</w:t>
            </w:r>
            <w:r>
              <w:t xml:space="preserve"> </w:t>
            </w:r>
            <w:r w:rsidRPr="008B443A">
              <w:t>With SQL, the following wildcards can be used</w:t>
            </w:r>
            <w:r w:rsidRPr="008B443A">
              <w:rPr>
                <w:rFonts w:ascii="Times New Roman" w:hAnsi="Times New Roman"/>
                <w:sz w:val="24"/>
                <w:lang w:val="ro-RO" w:eastAsia="ro-RO"/>
              </w:rPr>
              <w:t>:</w:t>
            </w:r>
          </w:p>
          <w:tbl>
            <w:tblPr>
              <w:tblStyle w:val="LightList-Accent21"/>
              <w:tblW w:w="0" w:type="auto"/>
              <w:tblLook w:val="04A0" w:firstRow="1" w:lastRow="0" w:firstColumn="1" w:lastColumn="0" w:noHBand="0" w:noVBand="1"/>
            </w:tblPr>
            <w:tblGrid>
              <w:gridCol w:w="1408"/>
              <w:gridCol w:w="4975"/>
            </w:tblGrid>
            <w:tr w:rsidR="007F3A27" w:rsidTr="007F3A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8" w:type="dxa"/>
                  <w:shd w:val="clear" w:color="auto" w:fill="FFFFFF" w:themeFill="background1"/>
                </w:tcPr>
                <w:p w:rsidR="007F3A27" w:rsidRPr="007F3A27" w:rsidRDefault="007F3A27" w:rsidP="00941A0E">
                  <w:pPr>
                    <w:framePr w:hSpace="180" w:wrap="around" w:vAnchor="text" w:hAnchor="margin" w:xAlign="center" w:y="143"/>
                    <w:ind w:left="132"/>
                    <w:rPr>
                      <w:rFonts w:ascii="Times New Roman" w:hAnsi="Times New Roman"/>
                      <w:color w:val="auto"/>
                      <w:sz w:val="24"/>
                      <w:lang w:val="ro-RO" w:eastAsia="ro-RO"/>
                    </w:rPr>
                  </w:pPr>
                  <w:r w:rsidRPr="008B443A">
                    <w:rPr>
                      <w:b w:val="0"/>
                      <w:color w:val="auto"/>
                    </w:rPr>
                    <w:t>%</w:t>
                  </w:r>
                </w:p>
              </w:tc>
              <w:tc>
                <w:tcPr>
                  <w:tcW w:w="4975" w:type="dxa"/>
                  <w:shd w:val="clear" w:color="auto" w:fill="FFFFFF" w:themeFill="background1"/>
                </w:tcPr>
                <w:p w:rsidR="007F3A27" w:rsidRPr="007F3A27" w:rsidRDefault="007F3A27" w:rsidP="00941A0E">
                  <w:pPr>
                    <w:framePr w:hSpace="180" w:wrap="around" w:vAnchor="text" w:hAnchor="margin" w:xAlign="center" w:y="143"/>
                    <w:ind w:left="13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color w:val="auto"/>
                      <w:sz w:val="24"/>
                      <w:lang w:val="ro-RO" w:eastAsia="ro-RO"/>
                    </w:rPr>
                  </w:pPr>
                  <w:r w:rsidRPr="008B443A">
                    <w:rPr>
                      <w:b w:val="0"/>
                      <w:color w:val="auto"/>
                    </w:rPr>
                    <w:t>substi</w:t>
                  </w:r>
                  <w:r w:rsidRPr="007F3A27">
                    <w:rPr>
                      <w:b w:val="0"/>
                      <w:color w:val="auto"/>
                    </w:rPr>
                    <w:t>tute for zero or more characters;</w:t>
                  </w:r>
                </w:p>
              </w:tc>
            </w:tr>
            <w:tr w:rsidR="007F3A27" w:rsidTr="007F3A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8" w:type="dxa"/>
                  <w:shd w:val="clear" w:color="auto" w:fill="FFFFFF" w:themeFill="background1"/>
                </w:tcPr>
                <w:p w:rsidR="007F3A27" w:rsidRPr="007F3A27" w:rsidRDefault="007F3A27" w:rsidP="00941A0E">
                  <w:pPr>
                    <w:framePr w:hSpace="180" w:wrap="around" w:vAnchor="text" w:hAnchor="margin" w:xAlign="center" w:y="143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_</w:t>
                  </w:r>
                </w:p>
              </w:tc>
              <w:tc>
                <w:tcPr>
                  <w:tcW w:w="4975" w:type="dxa"/>
                  <w:shd w:val="clear" w:color="auto" w:fill="FFFFFF" w:themeFill="background1"/>
                </w:tcPr>
                <w:p w:rsidR="007F3A27" w:rsidRPr="007F3A27" w:rsidRDefault="007F3A27" w:rsidP="00941A0E">
                  <w:pPr>
                    <w:framePr w:hSpace="180" w:wrap="around" w:vAnchor="text" w:hAnchor="margin" w:xAlign="center" w:y="143"/>
                    <w:ind w:left="1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B443A">
                    <w:t>subst</w:t>
                  </w:r>
                  <w:r w:rsidRPr="007F3A27">
                    <w:t>itute for exactly one character;</w:t>
                  </w:r>
                </w:p>
              </w:tc>
            </w:tr>
            <w:tr w:rsidR="007F3A27" w:rsidTr="007F3A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8" w:type="dxa"/>
                  <w:shd w:val="clear" w:color="auto" w:fill="FFFFFF" w:themeFill="background1"/>
                </w:tcPr>
                <w:p w:rsidR="007F3A27" w:rsidRPr="007F3A27" w:rsidRDefault="007F3A27" w:rsidP="00941A0E">
                  <w:pPr>
                    <w:framePr w:hSpace="180" w:wrap="around" w:vAnchor="text" w:hAnchor="margin" w:xAlign="center" w:y="143"/>
                    <w:ind w:left="132"/>
                    <w:rPr>
                      <w:rFonts w:ascii="Times New Roman" w:hAnsi="Times New Roman"/>
                      <w:sz w:val="24"/>
                      <w:lang w:val="ro-RO" w:eastAsia="ro-RO"/>
                    </w:rPr>
                  </w:pPr>
                  <w:r w:rsidRPr="008B443A">
                    <w:rPr>
                      <w:b/>
                    </w:rPr>
                    <w:t>[</w:t>
                  </w:r>
                  <w:proofErr w:type="spellStart"/>
                  <w:r w:rsidRPr="008B443A">
                    <w:rPr>
                      <w:b/>
                    </w:rPr>
                    <w:t>charlist</w:t>
                  </w:r>
                  <w:proofErr w:type="spellEnd"/>
                  <w:r w:rsidRPr="008B443A">
                    <w:rPr>
                      <w:b/>
                    </w:rPr>
                    <w:t>]</w:t>
                  </w:r>
                  <w:r w:rsidRPr="008B443A">
                    <w:t xml:space="preserve"> </w:t>
                  </w:r>
                  <w:r>
                    <w:t xml:space="preserve">or </w:t>
                  </w:r>
                  <w:r w:rsidRPr="008B443A">
                    <w:rPr>
                      <w:b/>
                    </w:rPr>
                    <w:t>[^</w:t>
                  </w:r>
                  <w:proofErr w:type="spellStart"/>
                  <w:r w:rsidRPr="008B443A">
                    <w:rPr>
                      <w:b/>
                    </w:rPr>
                    <w:t>charlist</w:t>
                  </w:r>
                  <w:proofErr w:type="spellEnd"/>
                  <w:r w:rsidRPr="008B443A">
                    <w:rPr>
                      <w:b/>
                    </w:rPr>
                    <w:t>]</w:t>
                  </w:r>
                </w:p>
              </w:tc>
              <w:tc>
                <w:tcPr>
                  <w:tcW w:w="4975" w:type="dxa"/>
                  <w:shd w:val="clear" w:color="auto" w:fill="FFFFFF" w:themeFill="background1"/>
                </w:tcPr>
                <w:p w:rsidR="007F3A27" w:rsidRPr="007F3A27" w:rsidRDefault="007F3A27" w:rsidP="00941A0E">
                  <w:pPr>
                    <w:framePr w:hSpace="180" w:wrap="around" w:vAnchor="text" w:hAnchor="margin" w:xAlign="center" w:y="143"/>
                    <w:ind w:left="132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proofErr w:type="gramStart"/>
                  <w:r w:rsidRPr="007F3A27">
                    <w:t>any</w:t>
                  </w:r>
                  <w:proofErr w:type="gramEnd"/>
                  <w:r w:rsidRPr="007F3A27">
                    <w:t xml:space="preserve"> single character in </w:t>
                  </w:r>
                  <w:proofErr w:type="spellStart"/>
                  <w:r w:rsidRPr="007F3A27">
                    <w:t>charlist</w:t>
                  </w:r>
                  <w:proofErr w:type="spellEnd"/>
                  <w:r w:rsidRPr="007F3A27">
                    <w:t>.</w:t>
                  </w:r>
                </w:p>
              </w:tc>
            </w:tr>
          </w:tbl>
          <w:p w:rsidR="008B443A" w:rsidRPr="008B443A" w:rsidRDefault="008B443A" w:rsidP="007F3A27">
            <w:pPr>
              <w:ind w:left="0"/>
              <w:rPr>
                <w:lang w:val="ro-RO"/>
              </w:rPr>
            </w:pPr>
          </w:p>
        </w:tc>
      </w:tr>
    </w:tbl>
    <w:p w:rsidR="008B443A" w:rsidRDefault="008B443A" w:rsidP="008B443A">
      <w:pPr>
        <w:rPr>
          <w:lang w:val="en-US"/>
        </w:rPr>
      </w:pPr>
    </w:p>
    <w:p w:rsidR="008B443A" w:rsidRDefault="008B443A" w:rsidP="00EE1B9F">
      <w:pPr>
        <w:ind w:left="0" w:firstLine="432"/>
        <w:rPr>
          <w:rFonts w:cstheme="minorHAnsi"/>
          <w:b/>
          <w:color w:val="C00000"/>
          <w:szCs w:val="20"/>
          <w:lang w:val="en-US" w:eastAsia="ro-RO"/>
        </w:rPr>
      </w:pPr>
    </w:p>
    <w:p w:rsidR="007D4A79" w:rsidRDefault="007D4A79" w:rsidP="00EE1B9F">
      <w:pPr>
        <w:ind w:left="0" w:firstLine="432"/>
        <w:rPr>
          <w:rFonts w:cstheme="minorHAnsi"/>
          <w:b/>
          <w:color w:val="C00000"/>
          <w:szCs w:val="20"/>
          <w:lang w:val="en-US" w:eastAsia="ro-RO"/>
        </w:rPr>
      </w:pPr>
    </w:p>
    <w:p w:rsidR="00A4312F" w:rsidRDefault="00A4312F" w:rsidP="00A4312F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Title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A4312F" w:rsidRDefault="00A4312F" w:rsidP="00A4312F">
      <w:pPr>
        <w:autoSpaceDE w:val="0"/>
        <w:autoSpaceDN w:val="0"/>
        <w:adjustRightInd w:val="0"/>
        <w:ind w:left="1146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FirstName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A4312F" w:rsidRDefault="00A4312F" w:rsidP="00A4312F">
      <w:pPr>
        <w:autoSpaceDE w:val="0"/>
        <w:autoSpaceDN w:val="0"/>
        <w:adjustRightInd w:val="0"/>
        <w:ind w:left="852" w:firstLine="294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MiddleName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A4312F" w:rsidRDefault="00A4312F" w:rsidP="00A4312F">
      <w:pPr>
        <w:autoSpaceDE w:val="0"/>
        <w:autoSpaceDN w:val="0"/>
        <w:adjustRightInd w:val="0"/>
        <w:ind w:left="852" w:firstLine="294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LastName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A4312F" w:rsidRDefault="00A4312F" w:rsidP="00A4312F">
      <w:pPr>
        <w:autoSpaceDE w:val="0"/>
        <w:autoSpaceDN w:val="0"/>
        <w:adjustRightInd w:val="0"/>
        <w:ind w:left="852" w:firstLine="294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 xml:space="preserve">CompanyName </w:t>
      </w:r>
    </w:p>
    <w:p w:rsidR="00A4312F" w:rsidRDefault="00A4312F" w:rsidP="00A4312F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Customer</w:t>
      </w:r>
    </w:p>
    <w:p w:rsidR="00A4312F" w:rsidRDefault="00A4312F" w:rsidP="00A4312F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WHERE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FirstName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LIKE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'Orl%'</w:t>
      </w:r>
    </w:p>
    <w:p w:rsidR="00A4312F" w:rsidRDefault="00A4312F" w:rsidP="00A4312F">
      <w:pPr>
        <w:autoSpaceDE w:val="0"/>
        <w:autoSpaceDN w:val="0"/>
        <w:adjustRightInd w:val="0"/>
        <w:ind w:firstLine="138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OR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FirstName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LIKE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'%eri_'</w:t>
      </w:r>
    </w:p>
    <w:p w:rsidR="00A4312F" w:rsidRDefault="00A4312F" w:rsidP="00A4312F">
      <w:pPr>
        <w:autoSpaceDE w:val="0"/>
        <w:autoSpaceDN w:val="0"/>
        <w:adjustRightInd w:val="0"/>
        <w:ind w:left="564" w:firstLine="294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OR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FirstName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LIKE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'Ka%ine'</w:t>
      </w:r>
    </w:p>
    <w:p w:rsidR="00490455" w:rsidRDefault="00490455" w:rsidP="00A4312F">
      <w:pPr>
        <w:ind w:left="426" w:firstLine="432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</w:p>
    <w:p w:rsidR="00490455" w:rsidRDefault="00490455" w:rsidP="00490455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table with SQL results.</w:t>
      </w:r>
    </w:p>
    <w:p w:rsidR="00490455" w:rsidRPr="004067B5" w:rsidRDefault="00490455" w:rsidP="004067B5">
      <w:pPr>
        <w:ind w:left="0" w:firstLine="567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AG8AawBtAGEAcgBrAD0ATQBPAFIARQA3ADIANAA0ADIAMgA2ACMA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i/>
          <w:sz w:val="18"/>
          <w:szCs w:val="18"/>
          <w:lang w:val="en-US"/>
        </w:rPr>
        <w:fldChar w:fldCharType="end"/>
      </w:r>
      <w:bookmarkStart w:id="44" w:name="MORE7244226"/>
    </w:p>
    <w:tbl>
      <w:tblPr>
        <w:tblW w:w="7693" w:type="dxa"/>
        <w:tblInd w:w="534" w:type="dxa"/>
        <w:tblLook w:val="04A0" w:firstRow="1" w:lastRow="0" w:firstColumn="1" w:lastColumn="0" w:noHBand="0" w:noVBand="1"/>
      </w:tblPr>
      <w:tblGrid>
        <w:gridCol w:w="960"/>
        <w:gridCol w:w="1087"/>
        <w:gridCol w:w="1355"/>
        <w:gridCol w:w="1242"/>
        <w:gridCol w:w="3049"/>
      </w:tblGrid>
      <w:tr w:rsidR="00490455" w:rsidRPr="004067B5" w:rsidTr="006557D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90455" w:rsidRPr="004067B5" w:rsidRDefault="00490455" w:rsidP="00490455">
            <w:pPr>
              <w:ind w:left="0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  <w:t>Title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90455" w:rsidRPr="004067B5" w:rsidRDefault="00490455" w:rsidP="00490455">
            <w:pPr>
              <w:ind w:left="0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  <w:t>First</w:t>
            </w:r>
            <w:r w:rsidR="006557D1" w:rsidRPr="004067B5"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  <w:t xml:space="preserve"> </w:t>
            </w:r>
            <w:r w:rsidRPr="004067B5"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  <w:t>Name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90455" w:rsidRPr="004067B5" w:rsidRDefault="00490455" w:rsidP="00490455">
            <w:pPr>
              <w:ind w:left="0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  <w:t>Middle</w:t>
            </w:r>
            <w:r w:rsidR="006557D1" w:rsidRPr="004067B5"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  <w:t xml:space="preserve"> </w:t>
            </w:r>
            <w:r w:rsidRPr="004067B5"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  <w:t>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90455" w:rsidRPr="004067B5" w:rsidRDefault="00490455" w:rsidP="00490455">
            <w:pPr>
              <w:ind w:left="0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  <w:t>Last</w:t>
            </w:r>
            <w:r w:rsidR="006557D1" w:rsidRPr="004067B5"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  <w:t xml:space="preserve"> </w:t>
            </w:r>
            <w:r w:rsidRPr="004067B5"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90455" w:rsidRPr="004067B5" w:rsidRDefault="00490455" w:rsidP="00490455">
            <w:pPr>
              <w:ind w:left="0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  <w:t>Company</w:t>
            </w:r>
            <w:r w:rsidR="006557D1" w:rsidRPr="004067B5"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  <w:t xml:space="preserve"> </w:t>
            </w:r>
            <w:r w:rsidRPr="004067B5">
              <w:rPr>
                <w:rFonts w:cstheme="minorHAnsi"/>
                <w:b/>
                <w:bCs/>
                <w:color w:val="000000"/>
                <w:sz w:val="18"/>
                <w:szCs w:val="18"/>
                <w:lang w:val="ro-RO" w:eastAsia="ro-RO"/>
              </w:rPr>
              <w:t>Name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9045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9045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Orlando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9045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N.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9045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Gee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90455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A Bike Store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Ms.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Katherine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Harding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Sharp Bikes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Kerim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Hanif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Bike World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26611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Ms.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26611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Erin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26611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M.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26611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Hagens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26611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Distant Inn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Eric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Lang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Kickstands and Accessories Company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Eric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J.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Brumfield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Requisite Part Supply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Eric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A.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Jacobsen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Vale Riding Supplies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Erik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Ismert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Roving Sports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Ms.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Katherine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K.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Swan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Top Bike Market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Derik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Stenerson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 Bicycle Company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Ms.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Valerie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M.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Hendricks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First Bike Store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Eric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J.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Brumfield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Requisite Part Supply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lastRenderedPageBreak/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Orlando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N.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Gee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A Bike Store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Ms.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Erin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M.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Hagens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Distant Inn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Kerim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Hanif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Bike World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Ms.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Katherine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Harding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Sharp Bikes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Ms.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Valerie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M.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Hendricks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First Bike Store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Erik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Ismert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Roving Sports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Eric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A.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Jacobsen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Vale Riding Supplies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Eric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Lang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Kickstands and Accessories Company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Mr.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Derik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Stenerson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Black Bicycle Company</w:t>
            </w:r>
          </w:p>
        </w:tc>
      </w:tr>
      <w:tr w:rsidR="00490455" w:rsidRPr="004067B5" w:rsidTr="00655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Ms.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Katherine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K.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Swan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455" w:rsidRPr="0026611D" w:rsidRDefault="00490455" w:rsidP="0043616D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26611D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Top Bike Market</w:t>
            </w:r>
          </w:p>
        </w:tc>
      </w:tr>
      <w:bookmarkEnd w:id="44"/>
    </w:tbl>
    <w:p w:rsidR="00490455" w:rsidRDefault="00490455" w:rsidP="00A4312F">
      <w:pPr>
        <w:ind w:left="426" w:firstLine="432"/>
        <w:rPr>
          <w:rFonts w:cstheme="minorHAnsi"/>
          <w:b/>
          <w:color w:val="C00000"/>
          <w:szCs w:val="20"/>
          <w:lang w:val="en-US" w:eastAsia="ro-RO"/>
        </w:rPr>
      </w:pPr>
    </w:p>
    <w:p w:rsidR="00A12BAE" w:rsidRDefault="00A12BAE" w:rsidP="00A12BAE">
      <w:pPr>
        <w:pStyle w:val="Heading2"/>
      </w:pPr>
      <w:bookmarkStart w:id="45" w:name="_INSERT"/>
      <w:bookmarkStart w:id="46" w:name="_Toc289774213"/>
      <w:bookmarkEnd w:id="45"/>
      <w:r>
        <w:rPr>
          <w:rFonts w:ascii="Calibri" w:hAnsi="Calibri"/>
        </w:rPr>
        <w:t>INSERT</w:t>
      </w:r>
      <w:bookmarkEnd w:id="46"/>
    </w:p>
    <w:tbl>
      <w:tblPr>
        <w:tblStyle w:val="TableGrid"/>
        <w:tblpPr w:leftFromText="180" w:rightFromText="180" w:vertAnchor="text" w:horzAnchor="page" w:tblpX="2977" w:tblpY="1050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6629"/>
      </w:tblGrid>
      <w:tr w:rsidR="00862CD8" w:rsidTr="00862CD8">
        <w:tc>
          <w:tcPr>
            <w:tcW w:w="6629" w:type="dxa"/>
            <w:shd w:val="clear" w:color="auto" w:fill="auto"/>
          </w:tcPr>
          <w:p w:rsidR="00862CD8" w:rsidRPr="00862CD8" w:rsidRDefault="00862CD8" w:rsidP="00862CD8">
            <w:pPr>
              <w:ind w:left="0"/>
            </w:pPr>
            <w:r>
              <w:rPr>
                <w:rFonts w:cstheme="minorHAnsi"/>
                <w:b/>
                <w:color w:val="C00000"/>
                <w:szCs w:val="20"/>
                <w:lang w:val="ro-RO" w:eastAsia="ro-RO"/>
              </w:rPr>
              <w:t xml:space="preserve">NOTE: </w:t>
            </w:r>
            <w:r>
              <w:t xml:space="preserve"> It is not required to insert data for all columns; any column for which you have a default value defined or that allows a NULL value can be omitted from the column list. </w:t>
            </w:r>
          </w:p>
        </w:tc>
      </w:tr>
    </w:tbl>
    <w:p w:rsidR="00862CD8" w:rsidRDefault="00B04AEB" w:rsidP="00862CD8">
      <w:pPr>
        <w:ind w:left="0" w:firstLine="432"/>
      </w:pPr>
      <w:r>
        <w:t xml:space="preserve">The </w:t>
      </w:r>
      <w:r w:rsidRPr="00B04AEB">
        <w:rPr>
          <w:color w:val="0000FF"/>
        </w:rPr>
        <w:t xml:space="preserve">INSERT INTO </w:t>
      </w:r>
      <w:r>
        <w:t xml:space="preserve">statement is used to insert new records in a table. Much of the </w:t>
      </w:r>
      <w:r w:rsidRPr="00B04AEB">
        <w:rPr>
          <w:color w:val="0000FF"/>
        </w:rPr>
        <w:t xml:space="preserve">INSERT </w:t>
      </w:r>
      <w:r>
        <w:t xml:space="preserve">syntax is identical to that of the </w:t>
      </w:r>
      <w:r w:rsidRPr="00B04AEB">
        <w:rPr>
          <w:color w:val="0000FF"/>
        </w:rPr>
        <w:t xml:space="preserve">SELECT </w:t>
      </w:r>
      <w:r>
        <w:t xml:space="preserve">statement. </w:t>
      </w:r>
      <w:r w:rsidR="00193FF2">
        <w:t xml:space="preserve">You must specify the table into which you wish to insert data and the columns for which you are passing data. </w:t>
      </w:r>
    </w:p>
    <w:p w:rsidR="00862CD8" w:rsidRDefault="00862CD8" w:rsidP="00862CD8">
      <w:pPr>
        <w:ind w:left="0" w:firstLine="432"/>
      </w:pPr>
    </w:p>
    <w:p w:rsidR="00862CD8" w:rsidRDefault="00862CD8" w:rsidP="00862CD8">
      <w:pPr>
        <w:ind w:left="0" w:firstLine="432"/>
      </w:pPr>
    </w:p>
    <w:p w:rsidR="00862CD8" w:rsidRDefault="00862CD8" w:rsidP="00862CD8">
      <w:pPr>
        <w:ind w:left="0" w:firstLine="432"/>
      </w:pPr>
    </w:p>
    <w:p w:rsidR="00862CD8" w:rsidRDefault="00862CD8" w:rsidP="00193FF2">
      <w:pPr>
        <w:ind w:left="0" w:firstLine="432"/>
      </w:pPr>
    </w:p>
    <w:p w:rsidR="00862CD8" w:rsidRDefault="00862CD8" w:rsidP="00193FF2">
      <w:pPr>
        <w:ind w:left="0" w:firstLine="432"/>
      </w:pPr>
    </w:p>
    <w:p w:rsidR="00722D7F" w:rsidRDefault="003D1527" w:rsidP="003D1527">
      <w:pPr>
        <w:ind w:left="0" w:firstLine="432"/>
      </w:pPr>
      <w:r w:rsidRPr="003D1527">
        <w:t xml:space="preserve">The </w:t>
      </w:r>
      <w:r>
        <w:t xml:space="preserve">simple </w:t>
      </w:r>
      <w:r w:rsidRPr="003D1527">
        <w:rPr>
          <w:color w:val="0000FF"/>
        </w:rPr>
        <w:t xml:space="preserve">INSERT </w:t>
      </w:r>
      <w:r>
        <w:t>syntax looks like below:</w:t>
      </w:r>
    </w:p>
    <w:p w:rsidR="003D1527" w:rsidRPr="003D1527" w:rsidRDefault="003D1527" w:rsidP="003D1527">
      <w:pPr>
        <w:ind w:left="0" w:firstLine="432"/>
      </w:pPr>
    </w:p>
    <w:p w:rsidR="00FA7D5A" w:rsidRPr="00980ECE" w:rsidRDefault="00FA7D5A" w:rsidP="00FA7D5A">
      <w:pPr>
        <w:ind w:left="0" w:firstLine="432"/>
        <w:rPr>
          <w:rFonts w:ascii="Courier New" w:hAnsi="Courier New" w:cs="Courier New"/>
        </w:rPr>
      </w:pPr>
      <w:r w:rsidRPr="00980ECE">
        <w:rPr>
          <w:rFonts w:ascii="Courier New" w:hAnsi="Courier New" w:cs="Courier New"/>
          <w:color w:val="0000FF"/>
        </w:rPr>
        <w:t>INSERT INTO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table_name</w:t>
      </w:r>
      <w:proofErr w:type="spellEnd"/>
      <w:r>
        <w:rPr>
          <w:rFonts w:ascii="Courier New" w:hAnsi="Courier New" w:cs="Courier New"/>
        </w:rPr>
        <w:t xml:space="preserve"> (column1, column2, column3</w:t>
      </w:r>
      <w:proofErr w:type="gramStart"/>
      <w:r>
        <w:rPr>
          <w:rFonts w:ascii="Courier New" w:hAnsi="Courier New" w:cs="Courier New"/>
        </w:rPr>
        <w:t>,..</w:t>
      </w:r>
      <w:proofErr w:type="gramEnd"/>
      <w:r>
        <w:rPr>
          <w:rFonts w:ascii="Courier New" w:hAnsi="Courier New" w:cs="Courier New"/>
        </w:rPr>
        <w:t>)</w:t>
      </w:r>
    </w:p>
    <w:p w:rsidR="00FA7D5A" w:rsidRDefault="00FA7D5A" w:rsidP="00FA7D5A">
      <w:pPr>
        <w:ind w:left="0" w:firstLine="432"/>
        <w:rPr>
          <w:rFonts w:ascii="Courier New" w:hAnsi="Courier New" w:cs="Courier New"/>
        </w:rPr>
      </w:pPr>
      <w:r w:rsidRPr="00980ECE">
        <w:rPr>
          <w:rFonts w:ascii="Courier New" w:hAnsi="Courier New" w:cs="Courier New"/>
          <w:color w:val="0000FF"/>
        </w:rPr>
        <w:t xml:space="preserve">VALUES </w:t>
      </w:r>
      <w:r>
        <w:rPr>
          <w:rFonts w:ascii="Courier New" w:hAnsi="Courier New" w:cs="Courier New"/>
        </w:rPr>
        <w:t>(</w:t>
      </w:r>
      <w:r w:rsidR="002151F5" w:rsidRPr="00FA7D5A">
        <w:rPr>
          <w:rFonts w:ascii="Courier New" w:hAnsi="Courier New" w:cs="Courier New"/>
        </w:rPr>
        <w:t>value1, value2, value3</w:t>
      </w:r>
      <w:proofErr w:type="gramStart"/>
      <w:r w:rsidR="002151F5" w:rsidRPr="00FA7D5A">
        <w:rPr>
          <w:rFonts w:ascii="Courier New" w:hAnsi="Courier New" w:cs="Courier New"/>
        </w:rPr>
        <w:t>,..</w:t>
      </w:r>
      <w:proofErr w:type="gramEnd"/>
      <w:r>
        <w:rPr>
          <w:rFonts w:ascii="Courier New" w:hAnsi="Courier New" w:cs="Courier New"/>
        </w:rPr>
        <w:t>)</w:t>
      </w:r>
    </w:p>
    <w:p w:rsidR="00596F28" w:rsidRDefault="00596F28" w:rsidP="00980ECE">
      <w:pPr>
        <w:ind w:left="0" w:firstLine="432"/>
        <w:rPr>
          <w:rFonts w:ascii="Courier New" w:hAnsi="Courier New" w:cs="Courier New"/>
        </w:rPr>
      </w:pPr>
    </w:p>
    <w:p w:rsidR="003D1527" w:rsidRPr="003D1527" w:rsidRDefault="003D1527" w:rsidP="003D1527">
      <w:pPr>
        <w:ind w:left="0" w:firstLine="432"/>
        <w:rPr>
          <w:rFonts w:cstheme="minorHAnsi"/>
          <w:szCs w:val="20"/>
          <w:lang w:val="ro-RO" w:eastAsia="ro-RO"/>
        </w:rPr>
      </w:pPr>
      <w:r>
        <w:rPr>
          <w:rFonts w:cstheme="minorHAnsi"/>
          <w:b/>
          <w:color w:val="C00000"/>
          <w:szCs w:val="20"/>
          <w:lang w:val="ro-RO" w:eastAsia="ro-RO"/>
        </w:rPr>
        <w:t>Task 1</w:t>
      </w:r>
      <w:r w:rsidR="003E3ABD" w:rsidRPr="005529D2">
        <w:rPr>
          <w:rFonts w:cstheme="minorHAnsi"/>
          <w:b/>
          <w:color w:val="C00000"/>
          <w:szCs w:val="20"/>
          <w:lang w:val="ro-RO" w:eastAsia="ro-RO"/>
        </w:rPr>
        <w:t>: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>
        <w:rPr>
          <w:rFonts w:cstheme="minorHAnsi"/>
          <w:szCs w:val="20"/>
          <w:lang w:val="ro-RO" w:eastAsia="ro-RO"/>
        </w:rPr>
        <w:t xml:space="preserve">Populate </w:t>
      </w:r>
      <w:r>
        <w:rPr>
          <w:rFonts w:ascii="Courier New" w:hAnsi="Courier New" w:cs="Courier New"/>
          <w:noProof/>
          <w:szCs w:val="20"/>
          <w:lang w:val="ro-RO" w:eastAsia="ro-RO"/>
        </w:rPr>
        <w:t>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3E3ABD">
        <w:rPr>
          <w:rFonts w:ascii="Courier New" w:hAnsi="Courier New" w:cs="Courier New"/>
          <w:noProof/>
          <w:szCs w:val="20"/>
          <w:lang w:val="ro-RO" w:eastAsia="ro-RO"/>
        </w:rPr>
        <w:t>Address</w:t>
      </w:r>
      <w:r w:rsidRPr="003D1527">
        <w:rPr>
          <w:rFonts w:cstheme="minorHAnsi"/>
          <w:szCs w:val="20"/>
          <w:lang w:val="ro-RO" w:eastAsia="ro-RO"/>
        </w:rPr>
        <w:t xml:space="preserve"> table with </w:t>
      </w:r>
      <w:r>
        <w:rPr>
          <w:rFonts w:cstheme="minorHAnsi"/>
          <w:szCs w:val="20"/>
          <w:lang w:val="ro-RO" w:eastAsia="ro-RO"/>
        </w:rPr>
        <w:t>the following new records:</w:t>
      </w:r>
    </w:p>
    <w:p w:rsidR="003D1527" w:rsidRDefault="003D1527" w:rsidP="003D1527">
      <w:pPr>
        <w:ind w:left="0" w:firstLine="432"/>
        <w:rPr>
          <w:rFonts w:cstheme="minorHAnsi"/>
          <w:i/>
          <w:szCs w:val="20"/>
          <w:lang w:val="ro-RO" w:eastAsia="ro-RO"/>
        </w:rPr>
      </w:pPr>
      <w:r w:rsidRPr="003D1527">
        <w:rPr>
          <w:rFonts w:cstheme="minorHAnsi"/>
          <w:szCs w:val="20"/>
          <w:lang w:val="ro-RO" w:eastAsia="ro-RO"/>
        </w:rPr>
        <w:tab/>
      </w:r>
      <w:r>
        <w:rPr>
          <w:rFonts w:cstheme="minorHAnsi"/>
          <w:szCs w:val="20"/>
          <w:lang w:val="ro-RO" w:eastAsia="ro-RO"/>
        </w:rPr>
        <w:t>A</w:t>
      </w:r>
      <w:r w:rsidRPr="003D1527">
        <w:rPr>
          <w:rFonts w:cstheme="minorHAnsi"/>
          <w:szCs w:val="20"/>
          <w:lang w:val="ro-RO" w:eastAsia="ro-RO"/>
        </w:rPr>
        <w:t xml:space="preserve">ddressLine1 </w:t>
      </w:r>
      <w:r>
        <w:rPr>
          <w:rFonts w:cstheme="minorHAnsi"/>
          <w:szCs w:val="20"/>
          <w:lang w:val="ro-RO" w:eastAsia="ro-RO"/>
        </w:rPr>
        <w:t xml:space="preserve">–&gt; </w:t>
      </w:r>
      <w:r w:rsidRPr="003D1527">
        <w:rPr>
          <w:rFonts w:cstheme="minorHAnsi"/>
          <w:i/>
          <w:szCs w:val="20"/>
          <w:lang w:val="ro-RO" w:eastAsia="ro-RO"/>
        </w:rPr>
        <w:t>29 Sfatul Tarii St.</w:t>
      </w:r>
    </w:p>
    <w:p w:rsidR="003D1527" w:rsidRPr="003D1527" w:rsidRDefault="003D1527" w:rsidP="003D1527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cstheme="minorHAnsi"/>
          <w:szCs w:val="20"/>
          <w:lang w:val="ro-RO" w:eastAsia="ro-RO"/>
        </w:rPr>
        <w:t>A</w:t>
      </w:r>
      <w:r w:rsidRPr="003D1527">
        <w:rPr>
          <w:rFonts w:cstheme="minorHAnsi"/>
          <w:szCs w:val="20"/>
          <w:lang w:val="ro-RO" w:eastAsia="ro-RO"/>
        </w:rPr>
        <w:t>ddressLine</w:t>
      </w:r>
      <w:r>
        <w:rPr>
          <w:rFonts w:cstheme="minorHAnsi"/>
          <w:szCs w:val="20"/>
          <w:lang w:val="ro-RO" w:eastAsia="ro-RO"/>
        </w:rPr>
        <w:t>2</w:t>
      </w:r>
      <w:r w:rsidRPr="003D1527">
        <w:rPr>
          <w:rFonts w:cstheme="minorHAnsi"/>
          <w:szCs w:val="20"/>
          <w:lang w:val="ro-RO" w:eastAsia="ro-RO"/>
        </w:rPr>
        <w:t xml:space="preserve"> </w:t>
      </w:r>
      <w:r>
        <w:rPr>
          <w:rFonts w:cstheme="minorHAnsi"/>
          <w:szCs w:val="20"/>
          <w:lang w:val="ro-RO" w:eastAsia="ro-RO"/>
        </w:rPr>
        <w:t xml:space="preserve">–&gt; </w:t>
      </w:r>
      <w:r w:rsidRPr="003D1527">
        <w:rPr>
          <w:rFonts w:cstheme="minorHAnsi"/>
          <w:i/>
          <w:szCs w:val="20"/>
          <w:lang w:val="ro-RO" w:eastAsia="ro-RO"/>
        </w:rPr>
        <w:t>LeRoi International Business Center</w:t>
      </w:r>
    </w:p>
    <w:p w:rsidR="003D1527" w:rsidRPr="003D1527" w:rsidRDefault="003D1527" w:rsidP="003D1527">
      <w:pPr>
        <w:ind w:left="0" w:firstLine="432"/>
        <w:rPr>
          <w:rFonts w:cstheme="minorHAnsi"/>
          <w:szCs w:val="20"/>
          <w:lang w:val="ro-RO" w:eastAsia="ro-RO"/>
        </w:rPr>
      </w:pPr>
      <w:r w:rsidRPr="003D1527">
        <w:rPr>
          <w:rFonts w:cstheme="minorHAnsi"/>
          <w:szCs w:val="20"/>
          <w:lang w:val="ro-RO" w:eastAsia="ro-RO"/>
        </w:rPr>
        <w:tab/>
        <w:t>City -&gt; Chisinau</w:t>
      </w:r>
    </w:p>
    <w:p w:rsidR="003D1527" w:rsidRPr="003D1527" w:rsidRDefault="003D1527" w:rsidP="003D1527">
      <w:pPr>
        <w:autoSpaceDE w:val="0"/>
        <w:autoSpaceDN w:val="0"/>
        <w:adjustRightInd w:val="0"/>
        <w:ind w:left="0" w:firstLine="720"/>
        <w:jc w:val="left"/>
        <w:rPr>
          <w:rFonts w:cstheme="minorHAnsi"/>
          <w:i/>
          <w:szCs w:val="20"/>
          <w:lang w:val="ro-RO" w:eastAsia="ro-RO"/>
        </w:rPr>
      </w:pPr>
      <w:r>
        <w:rPr>
          <w:rFonts w:cstheme="minorHAnsi"/>
          <w:szCs w:val="20"/>
          <w:lang w:val="ro-RO" w:eastAsia="ro-RO"/>
        </w:rPr>
        <w:t>StateProvince –&gt;</w:t>
      </w:r>
      <w:r w:rsidRPr="003D1527">
        <w:rPr>
          <w:rFonts w:cstheme="minorHAnsi"/>
          <w:szCs w:val="20"/>
          <w:lang w:val="ro-RO" w:eastAsia="ro-RO"/>
        </w:rPr>
        <w:t xml:space="preserve"> </w:t>
      </w:r>
      <w:r w:rsidRPr="003D1527">
        <w:rPr>
          <w:rFonts w:cstheme="minorHAnsi"/>
          <w:i/>
          <w:szCs w:val="20"/>
          <w:lang w:val="ro-RO" w:eastAsia="ro-RO"/>
        </w:rPr>
        <w:t>Chisinau Municipality</w:t>
      </w:r>
    </w:p>
    <w:p w:rsidR="003D1527" w:rsidRPr="003D1527" w:rsidRDefault="00475E4D" w:rsidP="00475E4D">
      <w:pPr>
        <w:ind w:left="0" w:firstLine="720"/>
        <w:rPr>
          <w:rFonts w:cstheme="minorHAnsi"/>
          <w:szCs w:val="20"/>
          <w:lang w:val="ro-RO" w:eastAsia="ro-RO"/>
        </w:rPr>
      </w:pPr>
      <w:r>
        <w:rPr>
          <w:rFonts w:cstheme="minorHAnsi"/>
          <w:szCs w:val="20"/>
          <w:lang w:val="ro-RO" w:eastAsia="ro-RO"/>
        </w:rPr>
        <w:t xml:space="preserve">CountryRegion –&gt; </w:t>
      </w:r>
      <w:r>
        <w:rPr>
          <w:rFonts w:cstheme="minorHAnsi"/>
          <w:i/>
          <w:szCs w:val="20"/>
          <w:lang w:val="ro-RO" w:eastAsia="ro-RO"/>
        </w:rPr>
        <w:t>Moldova</w:t>
      </w:r>
    </w:p>
    <w:p w:rsidR="008D14A8" w:rsidRPr="00BB7665" w:rsidRDefault="0081693A" w:rsidP="00BB7665">
      <w:pPr>
        <w:ind w:left="0" w:firstLine="432"/>
        <w:rPr>
          <w:rFonts w:cstheme="minorHAnsi"/>
          <w:szCs w:val="20"/>
          <w:lang w:val="ro-RO" w:eastAsia="ro-RO"/>
        </w:rPr>
      </w:pPr>
      <w:r>
        <w:rPr>
          <w:rFonts w:cstheme="minorHAnsi"/>
          <w:szCs w:val="20"/>
          <w:lang w:val="ro-RO" w:eastAsia="ro-RO"/>
        </w:rPr>
        <w:tab/>
      </w:r>
      <w:r w:rsidR="003D1527" w:rsidRPr="003D1527">
        <w:rPr>
          <w:rFonts w:cstheme="minorHAnsi"/>
          <w:szCs w:val="20"/>
          <w:lang w:val="ro-RO" w:eastAsia="ro-RO"/>
        </w:rPr>
        <w:t>Postal Code</w:t>
      </w:r>
      <w:r w:rsidR="00475E4D">
        <w:rPr>
          <w:rFonts w:cstheme="minorHAnsi"/>
          <w:szCs w:val="20"/>
          <w:lang w:val="ro-RO" w:eastAsia="ro-RO"/>
        </w:rPr>
        <w:t xml:space="preserve"> –&gt; </w:t>
      </w:r>
      <w:r w:rsidR="00475E4D" w:rsidRPr="00BB7665">
        <w:rPr>
          <w:rFonts w:cstheme="minorHAnsi"/>
          <w:i/>
          <w:szCs w:val="20"/>
          <w:lang w:val="ro-RO" w:eastAsia="ro-RO"/>
        </w:rPr>
        <w:t>MD-2012</w:t>
      </w:r>
    </w:p>
    <w:p w:rsidR="003E3ABD" w:rsidRDefault="003E3ABD">
      <w:pPr>
        <w:ind w:left="0" w:firstLine="432"/>
        <w:rPr>
          <w:rFonts w:cstheme="minorHAnsi"/>
        </w:rPr>
      </w:pPr>
    </w:p>
    <w:p w:rsidR="003E3ABD" w:rsidRDefault="003E3ABD" w:rsidP="00DD5192">
      <w:pPr>
        <w:autoSpaceDE w:val="0"/>
        <w:autoSpaceDN w:val="0"/>
        <w:adjustRightInd w:val="0"/>
        <w:ind w:left="0" w:firstLine="432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INSERT INTO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3E3ABD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3E3ABD" w:rsidRDefault="003E3ABD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AddressLine1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3E3ABD" w:rsidRDefault="003E3ABD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AddressLine2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3E3ABD" w:rsidRDefault="003E3ABD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City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3E3ABD" w:rsidRDefault="003E3ABD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StateProvince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3E3ABD" w:rsidRDefault="003E3ABD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CountryRegion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3E3ABD" w:rsidRDefault="003E3ABD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PostalCode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</w:p>
    <w:p w:rsidR="003E3ABD" w:rsidRDefault="003E3ABD" w:rsidP="00DD5192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VALUES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3E3ABD" w:rsidRDefault="003E3ABD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</w:t>
      </w:r>
      <w:r w:rsidR="003D1527">
        <w:rPr>
          <w:rFonts w:ascii="Courier New" w:hAnsi="Courier New" w:cs="Courier New"/>
          <w:noProof/>
          <w:color w:val="FF0000"/>
          <w:szCs w:val="20"/>
          <w:lang w:val="ro-RO" w:eastAsia="ro-RO"/>
        </w:rPr>
        <w:t>29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 xml:space="preserve"> Sfatul Tarii St.'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3E3ABD" w:rsidRDefault="003E3ABD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'LeRoi International Business Center'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3E3ABD" w:rsidRDefault="003E3ABD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'Chisinau'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3E3ABD" w:rsidRDefault="003E3ABD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'Chisinau Municipality'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3E3ABD" w:rsidRDefault="003E3ABD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'Moldova'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3E3ABD" w:rsidRDefault="003E3ABD" w:rsidP="00DD5192">
      <w:pPr>
        <w:ind w:firstLine="720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'MD-2012'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</w:p>
    <w:p w:rsidR="00E637CE" w:rsidRDefault="00E637CE" w:rsidP="003E3ABD">
      <w:pPr>
        <w:rPr>
          <w:rFonts w:cstheme="minorHAnsi"/>
        </w:rPr>
      </w:pPr>
    </w:p>
    <w:p w:rsidR="00E637CE" w:rsidRDefault="00E637CE" w:rsidP="00E637CE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inserted record.</w:t>
      </w:r>
    </w:p>
    <w:p w:rsidR="00E637CE" w:rsidRPr="004067B5" w:rsidRDefault="00E637CE" w:rsidP="004067B5">
      <w:pPr>
        <w:ind w:left="0" w:firstLine="567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AG8AawBtAGEAcgBrAD0ATQBPAFIARQAxADYAMQA4ADEAMQA5ACMA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i/>
          <w:sz w:val="18"/>
          <w:szCs w:val="18"/>
          <w:lang w:val="en-US"/>
        </w:rPr>
        <w:fldChar w:fldCharType="end"/>
      </w:r>
      <w:bookmarkStart w:id="47" w:name="MORE1618119"/>
    </w:p>
    <w:tbl>
      <w:tblPr>
        <w:tblW w:w="11603" w:type="dxa"/>
        <w:tblInd w:w="-395" w:type="dxa"/>
        <w:tblLook w:val="04A0" w:firstRow="1" w:lastRow="0" w:firstColumn="1" w:lastColumn="0" w:noHBand="0" w:noVBand="1"/>
      </w:tblPr>
      <w:tblGrid>
        <w:gridCol w:w="978"/>
        <w:gridCol w:w="1216"/>
        <w:gridCol w:w="1750"/>
        <w:gridCol w:w="835"/>
        <w:gridCol w:w="1254"/>
        <w:gridCol w:w="1328"/>
        <w:gridCol w:w="1056"/>
        <w:gridCol w:w="1931"/>
        <w:gridCol w:w="1255"/>
      </w:tblGrid>
      <w:tr w:rsidR="00E637CE" w:rsidRPr="004067B5" w:rsidTr="00623B25">
        <w:trPr>
          <w:trHeight w:val="30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637CE" w:rsidRPr="004067B5" w:rsidRDefault="00E637CE" w:rsidP="001F1CB4">
            <w:pPr>
              <w:ind w:left="0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AddressID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637CE" w:rsidRPr="004067B5" w:rsidRDefault="00E637CE" w:rsidP="001F1CB4">
            <w:pPr>
              <w:ind w:left="0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AddressLine1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637CE" w:rsidRPr="004067B5" w:rsidRDefault="00E637CE" w:rsidP="001F1CB4">
            <w:pPr>
              <w:ind w:left="0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AddressLine2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637CE" w:rsidRPr="004067B5" w:rsidRDefault="00E637CE" w:rsidP="001F1CB4">
            <w:pPr>
              <w:ind w:left="0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City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637CE" w:rsidRPr="004067B5" w:rsidRDefault="00E637CE" w:rsidP="001F1CB4">
            <w:pPr>
              <w:ind w:left="0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StateProvince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637CE" w:rsidRPr="004067B5" w:rsidRDefault="00E637CE" w:rsidP="001F1CB4">
            <w:pPr>
              <w:ind w:left="0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CountryRegion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637CE" w:rsidRPr="004067B5" w:rsidRDefault="00E637CE" w:rsidP="001F1CB4">
            <w:pPr>
              <w:ind w:left="0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PostalCode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637CE" w:rsidRPr="004067B5" w:rsidRDefault="00E637CE" w:rsidP="001F1CB4">
            <w:pPr>
              <w:ind w:left="0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rowguid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637CE" w:rsidRPr="004067B5" w:rsidRDefault="00E637CE" w:rsidP="001F1CB4">
            <w:pPr>
              <w:ind w:left="0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ModifiedDate</w:t>
            </w:r>
          </w:p>
        </w:tc>
      </w:tr>
      <w:tr w:rsidR="00E637CE" w:rsidRPr="004067B5" w:rsidTr="00623B25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CE" w:rsidRPr="004067B5" w:rsidRDefault="00E637CE" w:rsidP="00E637C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11399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CE" w:rsidRPr="004067B5" w:rsidRDefault="00E637CE" w:rsidP="00E637C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 xml:space="preserve">29 Sfatul </w:t>
            </w: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lastRenderedPageBreak/>
              <w:t>Tarii St.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CE" w:rsidRPr="004067B5" w:rsidRDefault="00E637CE" w:rsidP="00E637C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lastRenderedPageBreak/>
              <w:t xml:space="preserve">LeRoi International </w:t>
            </w: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lastRenderedPageBreak/>
              <w:t>Business Center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CE" w:rsidRPr="004067B5" w:rsidRDefault="00E637CE" w:rsidP="00E637C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lastRenderedPageBreak/>
              <w:t>Chisinau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CE" w:rsidRPr="004067B5" w:rsidRDefault="00E637CE" w:rsidP="00E637C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 xml:space="preserve">Chisinau </w:t>
            </w: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lastRenderedPageBreak/>
              <w:t>Municipality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CE" w:rsidRPr="004067B5" w:rsidRDefault="00E637CE" w:rsidP="00E637C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lastRenderedPageBreak/>
              <w:t>Moldova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CE" w:rsidRPr="004067B5" w:rsidRDefault="00E637CE" w:rsidP="00E637C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MD-2012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CE" w:rsidRPr="004067B5" w:rsidRDefault="00E637CE" w:rsidP="00E637C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DA09DB03-CBFF-4511-</w:t>
            </w: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lastRenderedPageBreak/>
              <w:t>8414-39A643382DC8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CE" w:rsidRPr="004067B5" w:rsidRDefault="00E637CE" w:rsidP="00E637CE">
            <w:pPr>
              <w:ind w:left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lastRenderedPageBreak/>
              <w:t xml:space="preserve">09.03.2011 </w:t>
            </w: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lastRenderedPageBreak/>
              <w:t>03:28</w:t>
            </w:r>
          </w:p>
        </w:tc>
      </w:tr>
      <w:bookmarkEnd w:id="47"/>
    </w:tbl>
    <w:p w:rsidR="00E637CE" w:rsidRDefault="00E637CE" w:rsidP="003E3ABD">
      <w:pPr>
        <w:rPr>
          <w:rFonts w:cstheme="minorHAnsi"/>
          <w:lang w:val="en-US"/>
        </w:rPr>
      </w:pPr>
    </w:p>
    <w:p w:rsidR="00A16EAF" w:rsidRDefault="0081693A" w:rsidP="00DB5B6A">
      <w:pPr>
        <w:ind w:left="0" w:firstLine="432"/>
      </w:pPr>
      <w:r>
        <w:rPr>
          <w:rFonts w:cstheme="minorHAnsi"/>
          <w:b/>
          <w:color w:val="C00000"/>
          <w:szCs w:val="20"/>
          <w:lang w:val="ro-RO" w:eastAsia="ro-RO"/>
        </w:rPr>
        <w:t>Task 2</w:t>
      </w:r>
      <w:r w:rsidRPr="005529D2">
        <w:rPr>
          <w:rFonts w:cstheme="minorHAnsi"/>
          <w:b/>
          <w:color w:val="C00000"/>
          <w:szCs w:val="20"/>
          <w:lang w:val="ro-RO" w:eastAsia="ro-RO"/>
        </w:rPr>
        <w:t>: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>
        <w:rPr>
          <w:rFonts w:cstheme="minorHAnsi"/>
          <w:szCs w:val="20"/>
          <w:lang w:val="ro-RO" w:eastAsia="ro-RO"/>
        </w:rPr>
        <w:t xml:space="preserve">Populate </w:t>
      </w:r>
      <w:r>
        <w:rPr>
          <w:rFonts w:ascii="Courier New" w:hAnsi="Courier New" w:cs="Courier New"/>
          <w:noProof/>
          <w:szCs w:val="20"/>
          <w:lang w:val="ro-RO" w:eastAsia="ro-RO"/>
        </w:rPr>
        <w:t>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3E3ABD">
        <w:rPr>
          <w:rFonts w:ascii="Courier New" w:hAnsi="Courier New" w:cs="Courier New"/>
          <w:noProof/>
          <w:szCs w:val="20"/>
          <w:lang w:val="ro-RO" w:eastAsia="ro-RO"/>
        </w:rPr>
        <w:t>Address</w:t>
      </w:r>
      <w:r w:rsidRPr="003D1527">
        <w:rPr>
          <w:rFonts w:cstheme="minorHAnsi"/>
          <w:szCs w:val="20"/>
          <w:lang w:val="ro-RO" w:eastAsia="ro-RO"/>
        </w:rPr>
        <w:t xml:space="preserve"> table with </w:t>
      </w:r>
      <w:r>
        <w:rPr>
          <w:rFonts w:cstheme="minorHAnsi"/>
          <w:szCs w:val="20"/>
          <w:lang w:val="ro-RO" w:eastAsia="ro-RO"/>
        </w:rPr>
        <w:t>the following two record-sets using one SQL query</w:t>
      </w:r>
      <w:r w:rsidR="00A16EAF" w:rsidRPr="00DB5B6A">
        <w:t>:</w:t>
      </w:r>
    </w:p>
    <w:p w:rsidR="0081693A" w:rsidRDefault="0081693A" w:rsidP="0081693A">
      <w:pPr>
        <w:ind w:left="0" w:firstLine="432"/>
        <w:rPr>
          <w:rFonts w:cstheme="minorHAnsi"/>
          <w:szCs w:val="20"/>
          <w:lang w:val="ro-RO" w:eastAsia="ro-RO"/>
        </w:rPr>
      </w:pPr>
      <w:r w:rsidRPr="003D1527">
        <w:rPr>
          <w:rFonts w:cstheme="minorHAnsi"/>
          <w:szCs w:val="20"/>
          <w:lang w:val="ro-RO" w:eastAsia="ro-R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81693A" w:rsidTr="0081693A">
        <w:tc>
          <w:tcPr>
            <w:tcW w:w="4621" w:type="dxa"/>
          </w:tcPr>
          <w:p w:rsidR="0081693A" w:rsidRPr="0081693A" w:rsidRDefault="00F44FB1" w:rsidP="0081693A">
            <w:pPr>
              <w:ind w:left="0"/>
              <w:rPr>
                <w:rFonts w:cstheme="minorHAnsi"/>
                <w:b/>
                <w:szCs w:val="20"/>
                <w:lang w:val="ro-RO" w:eastAsia="ro-RO"/>
              </w:rPr>
            </w:pPr>
            <w:r>
              <w:rPr>
                <w:rFonts w:cstheme="minorHAnsi"/>
                <w:b/>
                <w:szCs w:val="20"/>
                <w:lang w:val="ro-RO" w:eastAsia="ro-RO"/>
              </w:rPr>
              <w:t xml:space="preserve">Record </w:t>
            </w:r>
            <w:r w:rsidRPr="0081693A">
              <w:rPr>
                <w:rFonts w:cstheme="minorHAnsi"/>
                <w:b/>
                <w:szCs w:val="20"/>
                <w:lang w:val="ro-RO" w:eastAsia="ro-RO"/>
              </w:rPr>
              <w:t>1</w:t>
            </w:r>
            <w:r w:rsidR="0081693A" w:rsidRPr="0081693A">
              <w:rPr>
                <w:rFonts w:cstheme="minorHAnsi"/>
                <w:b/>
                <w:szCs w:val="20"/>
                <w:lang w:val="ro-RO" w:eastAsia="ro-RO"/>
              </w:rPr>
              <w:t xml:space="preserve">: </w:t>
            </w:r>
          </w:p>
          <w:p w:rsidR="0081693A" w:rsidRDefault="0081693A" w:rsidP="0081693A">
            <w:pPr>
              <w:ind w:left="0"/>
              <w:rPr>
                <w:rFonts w:cstheme="minorHAnsi"/>
                <w:i/>
                <w:szCs w:val="20"/>
                <w:lang w:val="ro-RO" w:eastAsia="ro-RO"/>
              </w:rPr>
            </w:pPr>
            <w:r>
              <w:rPr>
                <w:rFonts w:cstheme="minorHAnsi"/>
                <w:szCs w:val="20"/>
                <w:lang w:val="ro-RO" w:eastAsia="ro-RO"/>
              </w:rPr>
              <w:t>A</w:t>
            </w:r>
            <w:r w:rsidRPr="003D1527">
              <w:rPr>
                <w:rFonts w:cstheme="minorHAnsi"/>
                <w:szCs w:val="20"/>
                <w:lang w:val="ro-RO" w:eastAsia="ro-RO"/>
              </w:rPr>
              <w:t xml:space="preserve">ddressLine1 </w:t>
            </w:r>
            <w:r>
              <w:rPr>
                <w:rFonts w:cstheme="minorHAnsi"/>
                <w:szCs w:val="20"/>
                <w:lang w:val="ro-RO" w:eastAsia="ro-RO"/>
              </w:rPr>
              <w:t xml:space="preserve">–&gt; </w:t>
            </w:r>
            <w:r w:rsidRPr="003D1527">
              <w:rPr>
                <w:rFonts w:cstheme="minorHAnsi"/>
                <w:i/>
                <w:szCs w:val="20"/>
                <w:lang w:val="ro-RO" w:eastAsia="ro-RO"/>
              </w:rPr>
              <w:t>29 Sfatul Tarii St.</w:t>
            </w:r>
            <w:r>
              <w:rPr>
                <w:rFonts w:cstheme="minorHAnsi"/>
                <w:i/>
                <w:szCs w:val="20"/>
                <w:lang w:val="ro-RO" w:eastAsia="ro-RO"/>
              </w:rPr>
              <w:t xml:space="preserve"> </w:t>
            </w:r>
          </w:p>
          <w:p w:rsidR="0081693A" w:rsidRPr="003D1527" w:rsidRDefault="0081693A" w:rsidP="0081693A">
            <w:pPr>
              <w:ind w:left="0"/>
              <w:rPr>
                <w:rFonts w:cstheme="minorHAnsi"/>
                <w:szCs w:val="20"/>
                <w:lang w:val="ro-RO" w:eastAsia="ro-RO"/>
              </w:rPr>
            </w:pPr>
            <w:r w:rsidRPr="003D1527">
              <w:rPr>
                <w:rFonts w:cstheme="minorHAnsi"/>
                <w:szCs w:val="20"/>
                <w:lang w:val="ro-RO" w:eastAsia="ro-RO"/>
              </w:rPr>
              <w:t>City -&gt; Chisinau</w:t>
            </w:r>
          </w:p>
          <w:p w:rsidR="0081693A" w:rsidRPr="003D1527" w:rsidRDefault="0081693A" w:rsidP="0081693A">
            <w:pPr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i/>
                <w:szCs w:val="20"/>
                <w:lang w:val="ro-RO" w:eastAsia="ro-RO"/>
              </w:rPr>
            </w:pPr>
            <w:r>
              <w:rPr>
                <w:rFonts w:cstheme="minorHAnsi"/>
                <w:szCs w:val="20"/>
                <w:lang w:val="ro-RO" w:eastAsia="ro-RO"/>
              </w:rPr>
              <w:t>StateProvince –&gt;</w:t>
            </w:r>
            <w:r w:rsidRPr="003D1527">
              <w:rPr>
                <w:rFonts w:cstheme="minorHAnsi"/>
                <w:szCs w:val="20"/>
                <w:lang w:val="ro-RO" w:eastAsia="ro-RO"/>
              </w:rPr>
              <w:t xml:space="preserve"> </w:t>
            </w:r>
            <w:r>
              <w:rPr>
                <w:rFonts w:cstheme="minorHAnsi"/>
                <w:i/>
                <w:szCs w:val="20"/>
                <w:lang w:val="ro-RO" w:eastAsia="ro-RO"/>
              </w:rPr>
              <w:t>Chisinau</w:t>
            </w:r>
          </w:p>
          <w:p w:rsidR="0081693A" w:rsidRPr="003D1527" w:rsidRDefault="0081693A" w:rsidP="0081693A">
            <w:pPr>
              <w:ind w:left="0"/>
              <w:rPr>
                <w:rFonts w:cstheme="minorHAnsi"/>
                <w:szCs w:val="20"/>
                <w:lang w:val="ro-RO" w:eastAsia="ro-RO"/>
              </w:rPr>
            </w:pPr>
            <w:r>
              <w:rPr>
                <w:rFonts w:cstheme="minorHAnsi"/>
                <w:szCs w:val="20"/>
                <w:lang w:val="ro-RO" w:eastAsia="ro-RO"/>
              </w:rPr>
              <w:t xml:space="preserve">CountryRegion –&gt; </w:t>
            </w:r>
            <w:r>
              <w:rPr>
                <w:rFonts w:cstheme="minorHAnsi"/>
                <w:i/>
                <w:szCs w:val="20"/>
                <w:lang w:val="ro-RO" w:eastAsia="ro-RO"/>
              </w:rPr>
              <w:t>Moldova</w:t>
            </w:r>
          </w:p>
          <w:p w:rsidR="0081693A" w:rsidRPr="0081693A" w:rsidRDefault="0081693A" w:rsidP="0081693A">
            <w:pPr>
              <w:ind w:left="0"/>
              <w:rPr>
                <w:rFonts w:cstheme="minorHAnsi"/>
                <w:szCs w:val="20"/>
                <w:lang w:val="ro-RO" w:eastAsia="ro-RO"/>
              </w:rPr>
            </w:pPr>
            <w:r w:rsidRPr="003D1527">
              <w:rPr>
                <w:rFonts w:cstheme="minorHAnsi"/>
                <w:szCs w:val="20"/>
                <w:lang w:val="ro-RO" w:eastAsia="ro-RO"/>
              </w:rPr>
              <w:t>Postal Code</w:t>
            </w:r>
            <w:r>
              <w:rPr>
                <w:rFonts w:cstheme="minorHAnsi"/>
                <w:szCs w:val="20"/>
                <w:lang w:val="ro-RO" w:eastAsia="ro-RO"/>
              </w:rPr>
              <w:t xml:space="preserve"> –&gt; </w:t>
            </w:r>
            <w:r w:rsidRPr="00BB7665">
              <w:rPr>
                <w:rFonts w:cstheme="minorHAnsi"/>
                <w:i/>
                <w:szCs w:val="20"/>
                <w:lang w:val="ro-RO" w:eastAsia="ro-RO"/>
              </w:rPr>
              <w:t>MD-2012</w:t>
            </w:r>
          </w:p>
          <w:p w:rsidR="0081693A" w:rsidRDefault="0081693A" w:rsidP="0081693A">
            <w:pPr>
              <w:ind w:left="0"/>
              <w:rPr>
                <w:rFonts w:cstheme="minorHAnsi"/>
                <w:szCs w:val="20"/>
                <w:lang w:val="ro-RO" w:eastAsia="ro-RO"/>
              </w:rPr>
            </w:pPr>
          </w:p>
        </w:tc>
        <w:tc>
          <w:tcPr>
            <w:tcW w:w="4622" w:type="dxa"/>
          </w:tcPr>
          <w:p w:rsidR="0081693A" w:rsidRPr="0081693A" w:rsidRDefault="00F44FB1" w:rsidP="0081693A">
            <w:pPr>
              <w:ind w:left="0"/>
              <w:rPr>
                <w:rFonts w:cstheme="minorHAnsi"/>
                <w:b/>
                <w:szCs w:val="20"/>
                <w:lang w:val="ro-RO" w:eastAsia="ro-RO"/>
              </w:rPr>
            </w:pPr>
            <w:r>
              <w:rPr>
                <w:rFonts w:cstheme="minorHAnsi"/>
                <w:b/>
                <w:szCs w:val="20"/>
                <w:lang w:val="ro-RO" w:eastAsia="ro-RO"/>
              </w:rPr>
              <w:t xml:space="preserve">Record </w:t>
            </w:r>
            <w:r w:rsidRPr="0081693A">
              <w:rPr>
                <w:rFonts w:cstheme="minorHAnsi"/>
                <w:b/>
                <w:szCs w:val="20"/>
                <w:lang w:val="ro-RO" w:eastAsia="ro-RO"/>
              </w:rPr>
              <w:t>2</w:t>
            </w:r>
            <w:r w:rsidR="0081693A" w:rsidRPr="0081693A">
              <w:rPr>
                <w:rFonts w:cstheme="minorHAnsi"/>
                <w:b/>
                <w:szCs w:val="20"/>
                <w:lang w:val="ro-RO" w:eastAsia="ro-RO"/>
              </w:rPr>
              <w:t xml:space="preserve">: </w:t>
            </w:r>
          </w:p>
          <w:p w:rsidR="0081693A" w:rsidRPr="003D1527" w:rsidRDefault="0081693A" w:rsidP="0081693A">
            <w:pPr>
              <w:autoSpaceDE w:val="0"/>
              <w:autoSpaceDN w:val="0"/>
              <w:adjustRightInd w:val="0"/>
              <w:ind w:left="0"/>
              <w:jc w:val="left"/>
              <w:rPr>
                <w:rFonts w:ascii="Courier New" w:hAnsi="Courier New" w:cs="Courier New"/>
                <w:noProof/>
                <w:color w:val="808080"/>
                <w:szCs w:val="20"/>
                <w:lang w:val="ro-RO" w:eastAsia="ro-RO"/>
              </w:rPr>
            </w:pPr>
            <w:r>
              <w:rPr>
                <w:rFonts w:cstheme="minorHAnsi"/>
                <w:szCs w:val="20"/>
                <w:lang w:val="ro-RO" w:eastAsia="ro-RO"/>
              </w:rPr>
              <w:t>A</w:t>
            </w:r>
            <w:r w:rsidRPr="003D1527">
              <w:rPr>
                <w:rFonts w:cstheme="minorHAnsi"/>
                <w:szCs w:val="20"/>
                <w:lang w:val="ro-RO" w:eastAsia="ro-RO"/>
              </w:rPr>
              <w:t>ddressLine</w:t>
            </w:r>
            <w:r>
              <w:rPr>
                <w:rFonts w:cstheme="minorHAnsi"/>
                <w:szCs w:val="20"/>
                <w:lang w:val="ro-RO" w:eastAsia="ro-RO"/>
              </w:rPr>
              <w:t>1</w:t>
            </w:r>
            <w:r w:rsidRPr="003D1527">
              <w:rPr>
                <w:rFonts w:cstheme="minorHAnsi"/>
                <w:szCs w:val="20"/>
                <w:lang w:val="ro-RO" w:eastAsia="ro-RO"/>
              </w:rPr>
              <w:t xml:space="preserve"> </w:t>
            </w:r>
            <w:r>
              <w:rPr>
                <w:rFonts w:cstheme="minorHAnsi"/>
                <w:szCs w:val="20"/>
                <w:lang w:val="ro-RO" w:eastAsia="ro-RO"/>
              </w:rPr>
              <w:t xml:space="preserve">–&gt; </w:t>
            </w:r>
            <w:r>
              <w:rPr>
                <w:rFonts w:cstheme="minorHAnsi"/>
                <w:i/>
                <w:szCs w:val="20"/>
                <w:lang w:val="ro-RO" w:eastAsia="ro-RO"/>
              </w:rPr>
              <w:t>64 Newman St.</w:t>
            </w:r>
          </w:p>
          <w:p w:rsidR="0081693A" w:rsidRPr="003D1527" w:rsidRDefault="0081693A" w:rsidP="0081693A">
            <w:pPr>
              <w:ind w:left="0"/>
              <w:rPr>
                <w:rFonts w:cstheme="minorHAnsi"/>
                <w:szCs w:val="20"/>
                <w:lang w:val="ro-RO" w:eastAsia="ro-RO"/>
              </w:rPr>
            </w:pPr>
            <w:r w:rsidRPr="003D1527">
              <w:rPr>
                <w:rFonts w:cstheme="minorHAnsi"/>
                <w:szCs w:val="20"/>
                <w:lang w:val="ro-RO" w:eastAsia="ro-RO"/>
              </w:rPr>
              <w:t xml:space="preserve">City -&gt; </w:t>
            </w:r>
            <w:r w:rsidRPr="0081693A">
              <w:rPr>
                <w:rFonts w:cstheme="minorHAnsi"/>
                <w:i/>
                <w:szCs w:val="20"/>
                <w:lang w:val="ro-RO" w:eastAsia="ro-RO"/>
              </w:rPr>
              <w:t>London</w:t>
            </w:r>
          </w:p>
          <w:p w:rsidR="0081693A" w:rsidRPr="003D1527" w:rsidRDefault="0081693A" w:rsidP="0081693A">
            <w:pPr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i/>
                <w:szCs w:val="20"/>
                <w:lang w:val="ro-RO" w:eastAsia="ro-RO"/>
              </w:rPr>
            </w:pPr>
            <w:r>
              <w:rPr>
                <w:rFonts w:cstheme="minorHAnsi"/>
                <w:szCs w:val="20"/>
                <w:lang w:val="ro-RO" w:eastAsia="ro-RO"/>
              </w:rPr>
              <w:t>StateProvince –&gt;</w:t>
            </w:r>
            <w:r w:rsidRPr="003D1527">
              <w:rPr>
                <w:rFonts w:cstheme="minorHAnsi"/>
                <w:szCs w:val="20"/>
                <w:lang w:val="ro-RO" w:eastAsia="ro-RO"/>
              </w:rPr>
              <w:t xml:space="preserve"> </w:t>
            </w:r>
            <w:r>
              <w:rPr>
                <w:rFonts w:cstheme="minorHAnsi"/>
                <w:i/>
                <w:szCs w:val="20"/>
                <w:lang w:val="ro-RO" w:eastAsia="ro-RO"/>
              </w:rPr>
              <w:t>London Region</w:t>
            </w:r>
          </w:p>
          <w:p w:rsidR="0081693A" w:rsidRPr="003D1527" w:rsidRDefault="0081693A" w:rsidP="0081693A">
            <w:pPr>
              <w:ind w:left="0"/>
              <w:rPr>
                <w:rFonts w:cstheme="minorHAnsi"/>
                <w:szCs w:val="20"/>
                <w:lang w:val="ro-RO" w:eastAsia="ro-RO"/>
              </w:rPr>
            </w:pPr>
            <w:r>
              <w:rPr>
                <w:rFonts w:cstheme="minorHAnsi"/>
                <w:szCs w:val="20"/>
                <w:lang w:val="ro-RO" w:eastAsia="ro-RO"/>
              </w:rPr>
              <w:t xml:space="preserve">CountryRegion –&gt; </w:t>
            </w:r>
            <w:r>
              <w:rPr>
                <w:rFonts w:cstheme="minorHAnsi"/>
                <w:i/>
                <w:szCs w:val="20"/>
                <w:lang w:val="ro-RO" w:eastAsia="ro-RO"/>
              </w:rPr>
              <w:t>United Kingdom</w:t>
            </w:r>
          </w:p>
          <w:p w:rsidR="0081693A" w:rsidRDefault="0081693A" w:rsidP="0081693A">
            <w:pPr>
              <w:ind w:left="0"/>
              <w:rPr>
                <w:rFonts w:cstheme="minorHAnsi"/>
                <w:szCs w:val="20"/>
                <w:lang w:val="ro-RO" w:eastAsia="ro-RO"/>
              </w:rPr>
            </w:pPr>
            <w:r w:rsidRPr="003D1527">
              <w:rPr>
                <w:rFonts w:cstheme="minorHAnsi"/>
                <w:szCs w:val="20"/>
                <w:lang w:val="ro-RO" w:eastAsia="ro-RO"/>
              </w:rPr>
              <w:t>Postal Code</w:t>
            </w:r>
            <w:r>
              <w:rPr>
                <w:rFonts w:cstheme="minorHAnsi"/>
                <w:szCs w:val="20"/>
                <w:lang w:val="ro-RO" w:eastAsia="ro-RO"/>
              </w:rPr>
              <w:t xml:space="preserve"> –&gt; </w:t>
            </w:r>
            <w:r>
              <w:rPr>
                <w:rFonts w:cstheme="minorHAnsi"/>
                <w:i/>
                <w:szCs w:val="20"/>
                <w:lang w:val="ro-RO" w:eastAsia="ro-RO"/>
              </w:rPr>
              <w:t>W1T 3EF</w:t>
            </w:r>
          </w:p>
        </w:tc>
      </w:tr>
    </w:tbl>
    <w:p w:rsidR="00A16EAF" w:rsidRPr="0081693A" w:rsidRDefault="00A16EAF" w:rsidP="00A16EAF">
      <w:pPr>
        <w:autoSpaceDE w:val="0"/>
        <w:autoSpaceDN w:val="0"/>
        <w:adjustRightInd w:val="0"/>
        <w:ind w:left="0"/>
        <w:jc w:val="left"/>
        <w:rPr>
          <w:rFonts w:cstheme="minorHAnsi"/>
        </w:rPr>
      </w:pPr>
    </w:p>
    <w:p w:rsidR="00A16EAF" w:rsidRDefault="00A16EAF" w:rsidP="00DD5192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INSERT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INTO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81693A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A16EAF" w:rsidRDefault="00A16EAF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AddressLine1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A16EAF" w:rsidRDefault="00A16EAF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City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A16EAF" w:rsidRDefault="00A16EAF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StateProvince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A16EAF" w:rsidRDefault="00A16EAF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CountryRegion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A16EAF" w:rsidRDefault="00A16EAF" w:rsidP="00DD5192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>PostalCode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</w:p>
    <w:p w:rsidR="00A16EAF" w:rsidRDefault="00A16EAF" w:rsidP="00DD5192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VALUES</w:t>
      </w:r>
    </w:p>
    <w:p w:rsidR="00A16EAF" w:rsidRDefault="00A16EAF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'5 Columna St.'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A16EAF" w:rsidRDefault="00A16EAF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'Chisinau'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A16EAF" w:rsidRDefault="00A16EAF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'Chisinau'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A16EAF" w:rsidRDefault="00A16EAF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'Moldova'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A16EAF" w:rsidRDefault="00A16EAF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'MD-2012'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),</w:t>
      </w:r>
    </w:p>
    <w:p w:rsidR="00A16EAF" w:rsidRDefault="00A16EAF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'64 Newman St.'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  <w:r w:rsidR="00CE1EFC">
        <w:rPr>
          <w:rFonts w:ascii="Courier New" w:hAnsi="Courier New" w:cs="Courier New"/>
          <w:noProof/>
          <w:color w:val="808080"/>
          <w:szCs w:val="20"/>
          <w:lang w:val="ro-RO" w:eastAsia="ro-RO"/>
        </w:rPr>
        <w:tab/>
      </w:r>
    </w:p>
    <w:p w:rsidR="00A16EAF" w:rsidRDefault="00A16EAF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'London'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A16EAF" w:rsidRDefault="00A16EAF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'London Region'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A16EAF" w:rsidRDefault="00A16EAF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'United Kingdom'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A16EAF" w:rsidRDefault="00A16EAF" w:rsidP="00DD5192">
      <w:pPr>
        <w:ind w:firstLine="720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'W1T 3EF'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</w:p>
    <w:p w:rsidR="00A16EAF" w:rsidRDefault="00A16EAF" w:rsidP="00A16EAF">
      <w:pPr>
        <w:rPr>
          <w:rFonts w:cstheme="minorHAnsi"/>
          <w:lang w:val="en-US"/>
        </w:rPr>
      </w:pPr>
    </w:p>
    <w:p w:rsidR="009F35DD" w:rsidRDefault="00A16EAF" w:rsidP="00A16EAF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inserted record</w:t>
      </w:r>
      <w:r w:rsidR="005A0AF7">
        <w:rPr>
          <w:i/>
          <w:sz w:val="18"/>
          <w:szCs w:val="18"/>
          <w:lang w:val="en-US"/>
        </w:rPr>
        <w:t>s</w:t>
      </w:r>
      <w:r>
        <w:rPr>
          <w:i/>
          <w:sz w:val="18"/>
          <w:szCs w:val="18"/>
          <w:lang w:val="en-US"/>
        </w:rPr>
        <w:t>.</w:t>
      </w:r>
    </w:p>
    <w:p w:rsidR="00A16EAF" w:rsidRPr="004067B5" w:rsidRDefault="009F35DD" w:rsidP="004067B5">
      <w:pPr>
        <w:ind w:left="0" w:firstLine="567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AG8AawBtAGEAcgBrAD0ATQBPAFIARQA5ADMAMgAyADIANAAwACMA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i/>
          <w:sz w:val="18"/>
          <w:szCs w:val="18"/>
          <w:lang w:val="en-US"/>
        </w:rPr>
        <w:fldChar w:fldCharType="end"/>
      </w:r>
      <w:bookmarkStart w:id="48" w:name="MORE9322240"/>
    </w:p>
    <w:tbl>
      <w:tblPr>
        <w:tblStyle w:val="LightList-Accent21"/>
        <w:tblW w:w="11178" w:type="dxa"/>
        <w:tblInd w:w="-188" w:type="dxa"/>
        <w:tblLook w:val="04A0" w:firstRow="1" w:lastRow="0" w:firstColumn="1" w:lastColumn="0" w:noHBand="0" w:noVBand="1"/>
      </w:tblPr>
      <w:tblGrid>
        <w:gridCol w:w="978"/>
        <w:gridCol w:w="1216"/>
        <w:gridCol w:w="1216"/>
        <w:gridCol w:w="835"/>
        <w:gridCol w:w="1254"/>
        <w:gridCol w:w="1328"/>
        <w:gridCol w:w="1056"/>
        <w:gridCol w:w="2040"/>
        <w:gridCol w:w="1255"/>
      </w:tblGrid>
      <w:tr w:rsidR="009F35DD" w:rsidRPr="004067B5" w:rsidTr="0062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AddressID</w:t>
            </w:r>
          </w:p>
        </w:tc>
        <w:tc>
          <w:tcPr>
            <w:tcW w:w="1216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AddressLine1</w:t>
            </w:r>
          </w:p>
        </w:tc>
        <w:tc>
          <w:tcPr>
            <w:tcW w:w="1216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AddressLine2</w:t>
            </w:r>
          </w:p>
        </w:tc>
        <w:tc>
          <w:tcPr>
            <w:tcW w:w="835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City</w:t>
            </w:r>
          </w:p>
        </w:tc>
        <w:tc>
          <w:tcPr>
            <w:tcW w:w="1254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StateProvince</w:t>
            </w:r>
          </w:p>
        </w:tc>
        <w:tc>
          <w:tcPr>
            <w:tcW w:w="1328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CountryRegion</w:t>
            </w:r>
          </w:p>
        </w:tc>
        <w:tc>
          <w:tcPr>
            <w:tcW w:w="1056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PostalCode</w:t>
            </w:r>
          </w:p>
        </w:tc>
        <w:tc>
          <w:tcPr>
            <w:tcW w:w="2040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rowguid</w:t>
            </w:r>
          </w:p>
        </w:tc>
        <w:tc>
          <w:tcPr>
            <w:tcW w:w="1255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ModifiedDate</w:t>
            </w:r>
          </w:p>
        </w:tc>
      </w:tr>
      <w:tr w:rsidR="001F1CB4" w:rsidRPr="004067B5" w:rsidTr="0062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11400</w:t>
            </w:r>
          </w:p>
        </w:tc>
        <w:tc>
          <w:tcPr>
            <w:tcW w:w="1216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5 Columna St.</w:t>
            </w:r>
          </w:p>
        </w:tc>
        <w:tc>
          <w:tcPr>
            <w:tcW w:w="1216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835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Chisinau</w:t>
            </w:r>
          </w:p>
        </w:tc>
        <w:tc>
          <w:tcPr>
            <w:tcW w:w="1254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Chisinau</w:t>
            </w:r>
          </w:p>
        </w:tc>
        <w:tc>
          <w:tcPr>
            <w:tcW w:w="1328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Moldova</w:t>
            </w:r>
          </w:p>
        </w:tc>
        <w:tc>
          <w:tcPr>
            <w:tcW w:w="1056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MD-2012</w:t>
            </w:r>
          </w:p>
        </w:tc>
        <w:tc>
          <w:tcPr>
            <w:tcW w:w="2040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E7091753-90B5-4936-A443-C0D3D6B3E453</w:t>
            </w:r>
          </w:p>
        </w:tc>
        <w:tc>
          <w:tcPr>
            <w:tcW w:w="1255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09.03.2011 03:47</w:t>
            </w:r>
          </w:p>
        </w:tc>
      </w:tr>
      <w:tr w:rsidR="001F1CB4" w:rsidRPr="004067B5" w:rsidTr="00623B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11401</w:t>
            </w:r>
          </w:p>
        </w:tc>
        <w:tc>
          <w:tcPr>
            <w:tcW w:w="1216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64 Newman St.</w:t>
            </w:r>
          </w:p>
        </w:tc>
        <w:tc>
          <w:tcPr>
            <w:tcW w:w="1216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NULL</w:t>
            </w:r>
          </w:p>
        </w:tc>
        <w:tc>
          <w:tcPr>
            <w:tcW w:w="835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London</w:t>
            </w:r>
          </w:p>
        </w:tc>
        <w:tc>
          <w:tcPr>
            <w:tcW w:w="1254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London Region</w:t>
            </w:r>
          </w:p>
        </w:tc>
        <w:tc>
          <w:tcPr>
            <w:tcW w:w="1328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United Kingdom</w:t>
            </w:r>
          </w:p>
        </w:tc>
        <w:tc>
          <w:tcPr>
            <w:tcW w:w="1056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W1T 3EF</w:t>
            </w:r>
          </w:p>
        </w:tc>
        <w:tc>
          <w:tcPr>
            <w:tcW w:w="2040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24CD17A9-BD47-4255-AA4F-5C6281E28429</w:t>
            </w:r>
          </w:p>
        </w:tc>
        <w:tc>
          <w:tcPr>
            <w:tcW w:w="1255" w:type="dxa"/>
            <w:noWrap/>
            <w:hideMark/>
          </w:tcPr>
          <w:p w:rsidR="009F35DD" w:rsidRPr="004067B5" w:rsidRDefault="009F35DD" w:rsidP="001F1CB4">
            <w:pPr>
              <w:ind w:left="4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09.03.2011 03:47</w:t>
            </w:r>
          </w:p>
        </w:tc>
      </w:tr>
      <w:bookmarkEnd w:id="48"/>
    </w:tbl>
    <w:p w:rsidR="003C49B3" w:rsidRDefault="003C49B3" w:rsidP="003C49B3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</w:p>
    <w:p w:rsidR="003C49B3" w:rsidRPr="003D1527" w:rsidRDefault="003C49B3" w:rsidP="003C49B3">
      <w:pPr>
        <w:ind w:left="0" w:firstLine="432"/>
        <w:rPr>
          <w:rFonts w:cstheme="minorHAnsi"/>
          <w:szCs w:val="20"/>
          <w:lang w:val="ro-RO" w:eastAsia="ro-RO"/>
        </w:rPr>
      </w:pPr>
      <w:r>
        <w:rPr>
          <w:rFonts w:cstheme="minorHAnsi"/>
          <w:b/>
          <w:color w:val="C00000"/>
          <w:szCs w:val="20"/>
          <w:lang w:val="ro-RO" w:eastAsia="ro-RO"/>
        </w:rPr>
        <w:t>Task 3</w:t>
      </w:r>
      <w:r w:rsidRPr="005529D2">
        <w:rPr>
          <w:rFonts w:cstheme="minorHAnsi"/>
          <w:b/>
          <w:color w:val="C00000"/>
          <w:szCs w:val="20"/>
          <w:lang w:val="ro-RO" w:eastAsia="ro-RO"/>
        </w:rPr>
        <w:t>: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>
        <w:rPr>
          <w:rFonts w:cstheme="minorHAnsi"/>
          <w:szCs w:val="20"/>
          <w:lang w:val="ro-RO" w:eastAsia="ro-RO"/>
        </w:rPr>
        <w:t xml:space="preserve">Add a new product category „Mirrors” into the </w:t>
      </w:r>
      <w:r>
        <w:rPr>
          <w:rFonts w:ascii="Courier New" w:hAnsi="Courier New" w:cs="Courier New"/>
          <w:noProof/>
          <w:szCs w:val="20"/>
          <w:lang w:val="ro-RO" w:eastAsia="ro-RO"/>
        </w:rPr>
        <w:t>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ProductCategory</w:t>
      </w:r>
      <w:r w:rsidR="00295236"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="00295236">
        <w:rPr>
          <w:rFonts w:cstheme="minorHAnsi"/>
          <w:szCs w:val="20"/>
          <w:lang w:val="ro-RO" w:eastAsia="ro-RO"/>
        </w:rPr>
        <w:t>table</w:t>
      </w:r>
      <w:r w:rsidR="00451E17">
        <w:rPr>
          <w:rFonts w:cstheme="minorHAnsi"/>
          <w:szCs w:val="20"/>
          <w:lang w:val="ro-RO" w:eastAsia="ro-RO"/>
        </w:rPr>
        <w:t>,</w:t>
      </w:r>
      <w:r w:rsidR="00295236">
        <w:rPr>
          <w:rFonts w:cstheme="minorHAnsi"/>
          <w:szCs w:val="20"/>
          <w:lang w:val="ro-RO" w:eastAsia="ro-RO"/>
        </w:rPr>
        <w:t xml:space="preserve"> and cancel the changes using the </w:t>
      </w:r>
      <w:r w:rsidR="00295236" w:rsidRPr="00295236">
        <w:rPr>
          <w:rFonts w:cstheme="minorHAnsi"/>
          <w:color w:val="0000CC"/>
          <w:szCs w:val="20"/>
          <w:lang w:val="ro-RO" w:eastAsia="ro-RO"/>
        </w:rPr>
        <w:t>ROLLBACK</w:t>
      </w:r>
      <w:r w:rsidR="00451E17">
        <w:rPr>
          <w:rFonts w:cstheme="minorHAnsi"/>
          <w:color w:val="0000CC"/>
          <w:szCs w:val="20"/>
          <w:lang w:val="ro-RO" w:eastAsia="ro-RO"/>
        </w:rPr>
        <w:t xml:space="preserve"> TRANSACTION</w:t>
      </w:r>
      <w:r w:rsidR="00295236" w:rsidRPr="00295236">
        <w:rPr>
          <w:rFonts w:cstheme="minorHAnsi"/>
          <w:color w:val="0000CC"/>
          <w:szCs w:val="20"/>
          <w:lang w:val="ro-RO" w:eastAsia="ro-RO"/>
        </w:rPr>
        <w:t xml:space="preserve"> </w:t>
      </w:r>
      <w:r w:rsidR="00295236">
        <w:rPr>
          <w:rFonts w:cstheme="minorHAnsi"/>
          <w:szCs w:val="20"/>
          <w:lang w:val="ro-RO" w:eastAsia="ro-RO"/>
        </w:rPr>
        <w:t>stattement.</w:t>
      </w:r>
    </w:p>
    <w:tbl>
      <w:tblPr>
        <w:tblStyle w:val="TableGrid"/>
        <w:tblpPr w:leftFromText="180" w:rightFromText="180" w:vertAnchor="text" w:horzAnchor="margin" w:tblpXSpec="center" w:tblpY="136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6629"/>
      </w:tblGrid>
      <w:tr w:rsidR="00451E17" w:rsidTr="00451E17">
        <w:tc>
          <w:tcPr>
            <w:tcW w:w="6629" w:type="dxa"/>
            <w:shd w:val="clear" w:color="auto" w:fill="auto"/>
          </w:tcPr>
          <w:p w:rsidR="0004513A" w:rsidRDefault="00451E17" w:rsidP="00356C29">
            <w:pPr>
              <w:ind w:left="0"/>
            </w:pPr>
            <w:r>
              <w:rPr>
                <w:rFonts w:cstheme="minorHAnsi"/>
                <w:b/>
                <w:color w:val="C00000"/>
                <w:szCs w:val="20"/>
                <w:lang w:val="ro-RO" w:eastAsia="ro-RO"/>
              </w:rPr>
              <w:t>NOTE:</w:t>
            </w:r>
            <w:r w:rsidRPr="00BB7DBD">
              <w:t xml:space="preserve"> </w:t>
            </w:r>
            <w:r>
              <w:t xml:space="preserve">If you are not sure about your changes in the database, use </w:t>
            </w:r>
            <w:r w:rsidRPr="00451E17">
              <w:rPr>
                <w:color w:val="0000CC"/>
              </w:rPr>
              <w:t>BEGIN</w:t>
            </w:r>
            <w:r>
              <w:t>/</w:t>
            </w:r>
            <w:r w:rsidRPr="00451E17">
              <w:rPr>
                <w:color w:val="0000CC"/>
              </w:rPr>
              <w:t>ROL</w:t>
            </w:r>
            <w:r w:rsidR="0004513A">
              <w:rPr>
                <w:color w:val="0000CC"/>
              </w:rPr>
              <w:t>L</w:t>
            </w:r>
            <w:r w:rsidRPr="00451E17">
              <w:rPr>
                <w:color w:val="0000CC"/>
              </w:rPr>
              <w:t xml:space="preserve">BACK TRANSACTION </w:t>
            </w:r>
            <w:r>
              <w:t xml:space="preserve">(or </w:t>
            </w:r>
            <w:r w:rsidRPr="00451E17">
              <w:rPr>
                <w:color w:val="0000CC"/>
              </w:rPr>
              <w:t>TRAN</w:t>
            </w:r>
            <w:r>
              <w:t xml:space="preserve">). </w:t>
            </w:r>
            <w:r w:rsidRPr="00451E17">
              <w:rPr>
                <w:color w:val="0000CC"/>
              </w:rPr>
              <w:t xml:space="preserve">ROLLBACK </w:t>
            </w:r>
            <w:r>
              <w:t>restores the original tables, table memo files, and index files to the state they were in before the transaction began.</w:t>
            </w:r>
            <w:r w:rsidR="0004513A">
              <w:t xml:space="preserve"> </w:t>
            </w:r>
            <w:r w:rsidR="00FD1526">
              <w:t>Firstly, insert a value typing at the start</w:t>
            </w:r>
            <w:r w:rsidR="00FD1526" w:rsidRPr="00451E17">
              <w:rPr>
                <w:color w:val="0000CC"/>
              </w:rPr>
              <w:t xml:space="preserve"> BEGIN</w:t>
            </w:r>
            <w:r w:rsidR="00FD1526">
              <w:rPr>
                <w:color w:val="0000CC"/>
              </w:rPr>
              <w:t xml:space="preserve"> TRANSACTION</w:t>
            </w:r>
            <w:r w:rsidR="00FD1526" w:rsidRPr="00FD1526">
              <w:t xml:space="preserve">, </w:t>
            </w:r>
            <w:r w:rsidR="0004513A">
              <w:t xml:space="preserve">and </w:t>
            </w:r>
            <w:r w:rsidR="00FD1526" w:rsidRPr="00FD1526">
              <w:t>the</w:t>
            </w:r>
            <w:r w:rsidR="00FD1526">
              <w:t xml:space="preserve">n </w:t>
            </w:r>
            <w:r w:rsidR="00356C29">
              <w:t>run</w:t>
            </w:r>
            <w:r w:rsidR="00FD1526" w:rsidRPr="00451E17">
              <w:rPr>
                <w:color w:val="0000CC"/>
              </w:rPr>
              <w:t xml:space="preserve"> RO</w:t>
            </w:r>
            <w:r w:rsidR="00356C29">
              <w:rPr>
                <w:color w:val="0000CC"/>
              </w:rPr>
              <w:t>LL</w:t>
            </w:r>
            <w:r w:rsidR="00FD1526" w:rsidRPr="00451E17">
              <w:rPr>
                <w:color w:val="0000CC"/>
              </w:rPr>
              <w:t>BACK TRANSACTION</w:t>
            </w:r>
            <w:r w:rsidR="00FD1526" w:rsidRPr="00356C29">
              <w:t>.</w:t>
            </w:r>
          </w:p>
          <w:p w:rsidR="0004513A" w:rsidRDefault="0004513A" w:rsidP="00356C29">
            <w:pPr>
              <w:ind w:left="0"/>
            </w:pPr>
          </w:p>
          <w:p w:rsidR="0004513A" w:rsidRPr="00862CD8" w:rsidRDefault="0004513A" w:rsidP="0004513A">
            <w:pPr>
              <w:ind w:left="0"/>
            </w:pPr>
            <w:r>
              <w:t xml:space="preserve">Use </w:t>
            </w:r>
            <w:r w:rsidRPr="0004513A">
              <w:rPr>
                <w:color w:val="0000CC"/>
              </w:rPr>
              <w:t xml:space="preserve">COMMIT TRANSACTION </w:t>
            </w:r>
            <w:r>
              <w:t>to approve the changes prior to end the transaction session. It makes all data modifications performed since the start of the transaction as a permanent part of the database.</w:t>
            </w:r>
          </w:p>
        </w:tc>
      </w:tr>
    </w:tbl>
    <w:p w:rsidR="00A16EAF" w:rsidRDefault="00A16EAF" w:rsidP="00A16EAF">
      <w:pPr>
        <w:rPr>
          <w:rFonts w:cstheme="minorHAnsi"/>
          <w:lang w:val="ro-RO"/>
        </w:rPr>
      </w:pPr>
    </w:p>
    <w:p w:rsidR="00451E17" w:rsidRDefault="00451E17" w:rsidP="00A16EAF">
      <w:pPr>
        <w:rPr>
          <w:rFonts w:cstheme="minorHAnsi"/>
          <w:lang w:val="ro-RO"/>
        </w:rPr>
      </w:pPr>
    </w:p>
    <w:p w:rsidR="00451E17" w:rsidRDefault="00451E17" w:rsidP="00A16EAF">
      <w:pPr>
        <w:rPr>
          <w:rFonts w:cstheme="minorHAnsi"/>
          <w:lang w:val="ro-RO"/>
        </w:rPr>
      </w:pPr>
    </w:p>
    <w:p w:rsidR="00451E17" w:rsidRDefault="00451E17" w:rsidP="00A16EAF">
      <w:pPr>
        <w:rPr>
          <w:rFonts w:cstheme="minorHAnsi"/>
          <w:lang w:val="ro-RO"/>
        </w:rPr>
      </w:pPr>
    </w:p>
    <w:p w:rsidR="00451E17" w:rsidRDefault="00451E17" w:rsidP="00A16EAF">
      <w:pPr>
        <w:rPr>
          <w:rFonts w:cstheme="minorHAnsi"/>
          <w:lang w:val="ro-RO"/>
        </w:rPr>
      </w:pPr>
    </w:p>
    <w:p w:rsidR="00575C59" w:rsidRDefault="00575C59" w:rsidP="00A16EAF">
      <w:pPr>
        <w:rPr>
          <w:rFonts w:cstheme="minorHAnsi"/>
          <w:lang w:val="ro-RO"/>
        </w:rPr>
      </w:pPr>
    </w:p>
    <w:p w:rsidR="0004513A" w:rsidRDefault="0004513A" w:rsidP="00A16EAF">
      <w:pPr>
        <w:rPr>
          <w:rFonts w:cstheme="minorHAnsi"/>
          <w:lang w:val="ro-RO"/>
        </w:rPr>
      </w:pPr>
    </w:p>
    <w:p w:rsidR="0004513A" w:rsidRDefault="0004513A" w:rsidP="00A16EAF">
      <w:pPr>
        <w:rPr>
          <w:rFonts w:cstheme="minorHAnsi"/>
          <w:lang w:val="ro-RO"/>
        </w:rPr>
      </w:pPr>
    </w:p>
    <w:p w:rsidR="0004513A" w:rsidRDefault="0004513A" w:rsidP="00A16EAF">
      <w:pPr>
        <w:rPr>
          <w:rFonts w:cstheme="minorHAnsi"/>
          <w:lang w:val="ro-RO"/>
        </w:rPr>
      </w:pPr>
    </w:p>
    <w:p w:rsidR="0050708D" w:rsidRDefault="0050708D" w:rsidP="00A16EAF">
      <w:pPr>
        <w:rPr>
          <w:rFonts w:cstheme="minorHAnsi"/>
          <w:lang w:val="ro-RO"/>
        </w:rPr>
      </w:pPr>
    </w:p>
    <w:p w:rsidR="0050708D" w:rsidRDefault="0050708D" w:rsidP="00A16EAF">
      <w:pPr>
        <w:rPr>
          <w:rFonts w:cstheme="minorHAnsi"/>
          <w:lang w:val="ro-RO"/>
        </w:rPr>
      </w:pPr>
    </w:p>
    <w:p w:rsidR="007B67CD" w:rsidRDefault="007B67CD" w:rsidP="007B67CD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BEGIN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TRAN</w:t>
      </w:r>
      <w:r w:rsidR="00FD1526">
        <w:rPr>
          <w:rFonts w:ascii="Courier New" w:hAnsi="Courier New" w:cs="Courier New"/>
          <w:noProof/>
          <w:color w:val="0000FF"/>
          <w:szCs w:val="20"/>
          <w:lang w:val="ro-RO" w:eastAsia="ro-RO"/>
        </w:rPr>
        <w:t>SACTION</w:t>
      </w:r>
    </w:p>
    <w:p w:rsidR="007B67CD" w:rsidRDefault="007B67CD" w:rsidP="007B67CD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</w:p>
    <w:p w:rsidR="007B67CD" w:rsidRDefault="007B67CD" w:rsidP="007B67CD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INSERT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INTO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ProductCategory</w:t>
      </w:r>
    </w:p>
    <w:p w:rsidR="007B67CD" w:rsidRDefault="007B67CD" w:rsidP="007B67CD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szCs w:val="20"/>
          <w:lang w:val="ro-RO" w:eastAsia="ro-RO"/>
        </w:rPr>
        <w:t>Name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</w:p>
    <w:p w:rsidR="007B67CD" w:rsidRDefault="007B67CD" w:rsidP="007B67CD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lastRenderedPageBreak/>
        <w:t>VALUES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</w:p>
    <w:p w:rsidR="007B67CD" w:rsidRDefault="007B67CD" w:rsidP="007B67CD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(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'Mirrors'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)</w:t>
      </w:r>
    </w:p>
    <w:p w:rsidR="00FD1526" w:rsidRDefault="00FD1526" w:rsidP="007B67CD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</w:p>
    <w:p w:rsidR="007B67CD" w:rsidRPr="00FD1526" w:rsidRDefault="00FD1526" w:rsidP="00FD1526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</w:pPr>
      <w:r w:rsidRPr="00FD1526"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 xml:space="preserve">... </w:t>
      </w:r>
      <w:r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>&lt;</w:t>
      </w:r>
      <w:r w:rsidRPr="00FD1526"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>Check</w:t>
      </w:r>
      <w:r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 xml:space="preserve"> </w:t>
      </w:r>
      <w:r w:rsidR="00356C29" w:rsidRPr="004A0DCE"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 xml:space="preserve">SalesLT.ProductCategory for </w:t>
      </w:r>
      <w:r w:rsidR="00356C29"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>changes</w:t>
      </w:r>
      <w:r w:rsidR="007707FE"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 xml:space="preserve"> using </w:t>
      </w:r>
      <w:r w:rsidR="007707FE" w:rsidRPr="007707FE">
        <w:rPr>
          <w:rFonts w:ascii="Courier New" w:hAnsi="Courier New" w:cs="Courier New"/>
          <w:noProof/>
          <w:color w:val="0000CC"/>
          <w:szCs w:val="20"/>
          <w:lang w:val="ro-RO" w:eastAsia="ro-RO"/>
        </w:rPr>
        <w:t>SELECT</w:t>
      </w:r>
      <w:r w:rsidR="00356C29"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>&gt;</w:t>
      </w:r>
    </w:p>
    <w:p w:rsidR="00FD1526" w:rsidRDefault="00FD1526" w:rsidP="007B67CD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</w:p>
    <w:p w:rsidR="00FD1526" w:rsidRPr="00575C59" w:rsidRDefault="007B67CD" w:rsidP="00575C59">
      <w:pPr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ROLLBACK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TRAN</w:t>
      </w:r>
      <w:r w:rsidR="00FD1526">
        <w:rPr>
          <w:rFonts w:ascii="Courier New" w:hAnsi="Courier New" w:cs="Courier New"/>
          <w:noProof/>
          <w:color w:val="0000FF"/>
          <w:szCs w:val="20"/>
          <w:lang w:val="ro-RO" w:eastAsia="ro-RO"/>
        </w:rPr>
        <w:t>SACTION</w:t>
      </w:r>
    </w:p>
    <w:p w:rsidR="001B03E3" w:rsidRDefault="001B03E3" w:rsidP="001B03E3">
      <w:pPr>
        <w:pStyle w:val="Heading2"/>
      </w:pPr>
      <w:bookmarkStart w:id="49" w:name="_Toc289774214"/>
      <w:r>
        <w:rPr>
          <w:rFonts w:ascii="Calibri" w:hAnsi="Calibri"/>
        </w:rPr>
        <w:t>UPDATE</w:t>
      </w:r>
      <w:bookmarkEnd w:id="49"/>
    </w:p>
    <w:p w:rsidR="00FB5AF8" w:rsidRPr="00BB7DBD" w:rsidRDefault="00BB7DBD" w:rsidP="002023E3">
      <w:pPr>
        <w:ind w:left="0" w:firstLine="426"/>
      </w:pPr>
      <w:r w:rsidRPr="00BB7DBD">
        <w:t xml:space="preserve">The </w:t>
      </w:r>
      <w:r w:rsidRPr="005475B8">
        <w:rPr>
          <w:color w:val="0000FF"/>
        </w:rPr>
        <w:t xml:space="preserve">UPDATE </w:t>
      </w:r>
      <w:r w:rsidRPr="00BB7DBD">
        <w:t xml:space="preserve">statement is used to </w:t>
      </w:r>
      <w:r w:rsidR="00A42218">
        <w:t>modify</w:t>
      </w:r>
      <w:r w:rsidRPr="00BB7DBD">
        <w:t xml:space="preserve"> existing records in a table.</w:t>
      </w:r>
    </w:p>
    <w:p w:rsidR="00BB7DBD" w:rsidRPr="005475B8" w:rsidRDefault="00E77914" w:rsidP="002023E3">
      <w:pPr>
        <w:ind w:left="0" w:firstLine="426"/>
      </w:pPr>
      <w:r w:rsidRPr="005475B8">
        <w:t xml:space="preserve">The </w:t>
      </w:r>
      <w:r w:rsidR="005475B8" w:rsidRPr="005475B8">
        <w:rPr>
          <w:color w:val="0000FF"/>
        </w:rPr>
        <w:t xml:space="preserve">UPDATE </w:t>
      </w:r>
      <w:r w:rsidR="005475B8" w:rsidRPr="005475B8">
        <w:t>syntax can be presented as follows:</w:t>
      </w:r>
    </w:p>
    <w:p w:rsidR="00E77914" w:rsidRDefault="00E77914" w:rsidP="00BB7DBD">
      <w:pPr>
        <w:ind w:left="0" w:firstLine="576"/>
        <w:rPr>
          <w:rFonts w:cstheme="minorHAnsi"/>
        </w:rPr>
      </w:pPr>
    </w:p>
    <w:p w:rsidR="00E77914" w:rsidRPr="00DD5192" w:rsidRDefault="00E77914" w:rsidP="00DD519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 w:rsidRPr="00E77914">
        <w:rPr>
          <w:rFonts w:ascii="Courier New" w:hAnsi="Courier New" w:cs="Courier New"/>
          <w:noProof/>
          <w:color w:val="0000FF"/>
          <w:szCs w:val="20"/>
          <w:lang w:val="ro-RO" w:eastAsia="ro-RO"/>
        </w:rPr>
        <w:t xml:space="preserve">UPDATE </w:t>
      </w:r>
      <w:r w:rsidRPr="00DD5192">
        <w:rPr>
          <w:rFonts w:ascii="Courier New" w:hAnsi="Courier New" w:cs="Courier New"/>
          <w:noProof/>
          <w:szCs w:val="20"/>
          <w:lang w:val="ro-RO" w:eastAsia="ro-RO"/>
        </w:rPr>
        <w:t>table_name</w:t>
      </w:r>
      <w:r w:rsidRPr="00E77914">
        <w:rPr>
          <w:rFonts w:ascii="Courier New" w:hAnsi="Courier New" w:cs="Courier New"/>
          <w:noProof/>
          <w:color w:val="0000FF"/>
          <w:szCs w:val="20"/>
          <w:lang w:val="ro-RO" w:eastAsia="ro-RO"/>
        </w:rPr>
        <w:br/>
        <w:t xml:space="preserve">SET </w:t>
      </w:r>
      <w:r w:rsidRPr="00DD5192">
        <w:rPr>
          <w:rFonts w:ascii="Courier New" w:hAnsi="Courier New" w:cs="Courier New"/>
          <w:noProof/>
          <w:szCs w:val="20"/>
          <w:lang w:val="ro-RO" w:eastAsia="ro-RO"/>
        </w:rPr>
        <w:t>column1=value, column2=value2,..</w:t>
      </w:r>
      <w:r w:rsidRPr="00E77914">
        <w:rPr>
          <w:rFonts w:ascii="Courier New" w:hAnsi="Courier New" w:cs="Courier New"/>
          <w:noProof/>
          <w:color w:val="0000FF"/>
          <w:szCs w:val="20"/>
          <w:lang w:val="ro-RO" w:eastAsia="ro-RO"/>
        </w:rPr>
        <w:br/>
        <w:t xml:space="preserve">WHERE </w:t>
      </w:r>
      <w:r w:rsidRPr="00DD5192">
        <w:rPr>
          <w:rFonts w:ascii="Courier New" w:hAnsi="Courier New" w:cs="Courier New"/>
          <w:noProof/>
          <w:szCs w:val="20"/>
          <w:lang w:val="ro-RO" w:eastAsia="ro-RO"/>
        </w:rPr>
        <w:t>some_column=some_value</w:t>
      </w:r>
    </w:p>
    <w:p w:rsidR="00B94B8D" w:rsidRDefault="00B94B8D" w:rsidP="00E77914">
      <w:pPr>
        <w:autoSpaceDE w:val="0"/>
        <w:autoSpaceDN w:val="0"/>
        <w:adjustRightInd w:val="0"/>
        <w:ind w:left="576"/>
        <w:jc w:val="left"/>
        <w:rPr>
          <w:rFonts w:ascii="Courier New" w:hAnsi="Courier New" w:cs="Courier New"/>
          <w:szCs w:val="20"/>
          <w:lang w:val="ro-RO" w:eastAsia="ro-RO"/>
        </w:rPr>
      </w:pPr>
    </w:p>
    <w:tbl>
      <w:tblPr>
        <w:tblStyle w:val="TableGrid"/>
        <w:tblpPr w:leftFromText="180" w:rightFromText="180" w:vertAnchor="text" w:horzAnchor="margin" w:tblpXSpec="center" w:tblpY="138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6629"/>
      </w:tblGrid>
      <w:tr w:rsidR="00B94B8D" w:rsidTr="00B94B8D">
        <w:tc>
          <w:tcPr>
            <w:tcW w:w="6629" w:type="dxa"/>
            <w:shd w:val="clear" w:color="auto" w:fill="auto"/>
          </w:tcPr>
          <w:p w:rsidR="00B94B8D" w:rsidRPr="00862CD8" w:rsidRDefault="00B94B8D" w:rsidP="00B94B8D">
            <w:pPr>
              <w:ind w:left="0"/>
            </w:pPr>
            <w:r>
              <w:rPr>
                <w:rFonts w:cstheme="minorHAnsi"/>
                <w:b/>
                <w:color w:val="C00000"/>
                <w:szCs w:val="20"/>
                <w:lang w:val="ro-RO" w:eastAsia="ro-RO"/>
              </w:rPr>
              <w:t>NOTE:</w:t>
            </w:r>
            <w:r w:rsidRPr="00BB7DBD">
              <w:t xml:space="preserve"> </w:t>
            </w:r>
            <w:r w:rsidRPr="00B94B8D">
              <w:t xml:space="preserve">It is strongly recommend to include a </w:t>
            </w:r>
            <w:r w:rsidRPr="00B94B8D">
              <w:rPr>
                <w:bCs/>
                <w:iCs/>
                <w:color w:val="0000FF"/>
              </w:rPr>
              <w:t>WHERE</w:t>
            </w:r>
            <w:r w:rsidRPr="00B94B8D">
              <w:rPr>
                <w:color w:val="0000FF"/>
              </w:rPr>
              <w:t xml:space="preserve"> </w:t>
            </w:r>
            <w:r w:rsidRPr="00B94B8D">
              <w:t xml:space="preserve">clause when working with </w:t>
            </w:r>
            <w:r w:rsidRPr="00B94B8D">
              <w:rPr>
                <w:bCs/>
                <w:iCs/>
                <w:color w:val="0000FF"/>
              </w:rPr>
              <w:t>UPDATE</w:t>
            </w:r>
            <w:r w:rsidRPr="00B94B8D">
              <w:rPr>
                <w:color w:val="0000FF"/>
              </w:rPr>
              <w:t xml:space="preserve"> </w:t>
            </w:r>
            <w:r w:rsidRPr="00B94B8D">
              <w:t xml:space="preserve">query statements. That way, you will not accidentally update more rows than intended. If you omit the </w:t>
            </w:r>
            <w:r w:rsidRPr="00A42218">
              <w:rPr>
                <w:color w:val="0000FF"/>
              </w:rPr>
              <w:t xml:space="preserve">WHERE </w:t>
            </w:r>
            <w:r w:rsidRPr="00B94B8D">
              <w:t xml:space="preserve">clause, all </w:t>
            </w:r>
            <w:r>
              <w:t xml:space="preserve">the </w:t>
            </w:r>
            <w:r w:rsidRPr="00B94B8D">
              <w:t>records will be updated!</w:t>
            </w:r>
          </w:p>
        </w:tc>
      </w:tr>
    </w:tbl>
    <w:p w:rsidR="00B94B8D" w:rsidRDefault="00B94B8D" w:rsidP="00E77914">
      <w:pPr>
        <w:autoSpaceDE w:val="0"/>
        <w:autoSpaceDN w:val="0"/>
        <w:adjustRightInd w:val="0"/>
        <w:ind w:left="576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</w:p>
    <w:p w:rsidR="00A42218" w:rsidRDefault="00A42218" w:rsidP="00E77914">
      <w:pPr>
        <w:autoSpaceDE w:val="0"/>
        <w:autoSpaceDN w:val="0"/>
        <w:adjustRightInd w:val="0"/>
        <w:ind w:left="576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</w:p>
    <w:p w:rsidR="00A42218" w:rsidRDefault="00A42218" w:rsidP="00E77914">
      <w:pPr>
        <w:autoSpaceDE w:val="0"/>
        <w:autoSpaceDN w:val="0"/>
        <w:adjustRightInd w:val="0"/>
        <w:ind w:left="576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</w:p>
    <w:p w:rsidR="00AC3FA5" w:rsidRDefault="00AC3FA5" w:rsidP="00EB184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</w:p>
    <w:p w:rsidR="00A42218" w:rsidRDefault="00A42218" w:rsidP="00E77914">
      <w:pPr>
        <w:autoSpaceDE w:val="0"/>
        <w:autoSpaceDN w:val="0"/>
        <w:adjustRightInd w:val="0"/>
        <w:ind w:left="576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</w:p>
    <w:p w:rsidR="002023E3" w:rsidRDefault="002023E3" w:rsidP="002023E3">
      <w:pPr>
        <w:ind w:left="0"/>
        <w:rPr>
          <w:rFonts w:cstheme="minorHAnsi"/>
          <w:b/>
          <w:color w:val="C00000"/>
          <w:szCs w:val="20"/>
          <w:lang w:val="ro-RO" w:eastAsia="ro-RO"/>
        </w:rPr>
      </w:pPr>
    </w:p>
    <w:p w:rsidR="00AC3FA5" w:rsidRDefault="00E062F7" w:rsidP="002023E3">
      <w:pPr>
        <w:ind w:left="0" w:firstLine="426"/>
        <w:rPr>
          <w:rFonts w:cstheme="minorHAnsi"/>
          <w:szCs w:val="20"/>
          <w:lang w:val="ro-RO" w:eastAsia="ro-RO"/>
        </w:rPr>
      </w:pPr>
      <w:r>
        <w:rPr>
          <w:rFonts w:cstheme="minorHAnsi"/>
          <w:b/>
          <w:color w:val="C00000"/>
          <w:szCs w:val="20"/>
          <w:lang w:val="ro-RO" w:eastAsia="ro-RO"/>
        </w:rPr>
        <w:t>Task 1</w:t>
      </w:r>
      <w:r w:rsidRPr="005529D2">
        <w:rPr>
          <w:rFonts w:cstheme="minorHAnsi"/>
          <w:b/>
          <w:color w:val="C00000"/>
          <w:szCs w:val="20"/>
          <w:lang w:val="ro-RO" w:eastAsia="ro-RO"/>
        </w:rPr>
        <w:t>: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Pr="00902D00">
        <w:rPr>
          <w:lang w:val="en-US"/>
        </w:rPr>
        <w:t xml:space="preserve">Update </w:t>
      </w:r>
      <w:r w:rsidR="00AA62AD">
        <w:rPr>
          <w:lang w:val="en-US"/>
        </w:rPr>
        <w:t xml:space="preserve">the </w:t>
      </w:r>
      <w:r w:rsidR="00DA0A91">
        <w:rPr>
          <w:lang w:val="en-US"/>
        </w:rPr>
        <w:t xml:space="preserve">inserted </w:t>
      </w:r>
      <w:r w:rsidRPr="00902D00">
        <w:rPr>
          <w:lang w:val="en-US"/>
        </w:rPr>
        <w:t>record</w:t>
      </w:r>
      <w:r w:rsidR="00DA0A91">
        <w:rPr>
          <w:lang w:val="en-US"/>
        </w:rPr>
        <w:t xml:space="preserve"> (see Task 1 </w:t>
      </w:r>
      <w:r w:rsidR="00976AF3">
        <w:rPr>
          <w:lang w:val="en-US"/>
        </w:rPr>
        <w:t xml:space="preserve">within </w:t>
      </w:r>
      <w:r w:rsidR="00DA0A91">
        <w:rPr>
          <w:lang w:val="en-US"/>
        </w:rPr>
        <w:t xml:space="preserve">the </w:t>
      </w:r>
      <w:hyperlink w:anchor="_INSERT" w:history="1">
        <w:r w:rsidR="00DA0A91" w:rsidRPr="00E062F7">
          <w:rPr>
            <w:rStyle w:val="Hyperlink"/>
            <w:rFonts w:asciiTheme="minorHAnsi" w:hAnsiTheme="minorHAnsi"/>
            <w:sz w:val="20"/>
            <w:lang w:val="en-US"/>
          </w:rPr>
          <w:t>INSERT</w:t>
        </w:r>
      </w:hyperlink>
      <w:r w:rsidR="00DA0A91">
        <w:rPr>
          <w:lang w:val="en-US"/>
        </w:rPr>
        <w:t xml:space="preserve"> section above) </w:t>
      </w:r>
      <w:r w:rsidRPr="003D1527">
        <w:rPr>
          <w:rFonts w:cstheme="minorHAnsi"/>
          <w:szCs w:val="20"/>
          <w:lang w:val="ro-RO" w:eastAsia="ro-RO"/>
        </w:rPr>
        <w:t xml:space="preserve">with </w:t>
      </w:r>
      <w:r>
        <w:rPr>
          <w:rFonts w:cstheme="minorHAnsi"/>
          <w:szCs w:val="20"/>
          <w:lang w:val="ro-RO" w:eastAsia="ro-RO"/>
        </w:rPr>
        <w:t>the following new data:</w:t>
      </w:r>
      <w:r w:rsidR="00AC3FA5">
        <w:rPr>
          <w:rFonts w:cstheme="minorHAnsi"/>
          <w:szCs w:val="20"/>
          <w:lang w:val="ro-RO" w:eastAsia="ro-RO"/>
        </w:rPr>
        <w:t xml:space="preserve"> </w:t>
      </w:r>
    </w:p>
    <w:p w:rsidR="00AC3FA5" w:rsidRDefault="00AC3FA5" w:rsidP="00AC3FA5">
      <w:pPr>
        <w:ind w:left="0" w:firstLine="720"/>
        <w:rPr>
          <w:rFonts w:cstheme="minorHAnsi"/>
          <w:i/>
          <w:szCs w:val="20"/>
          <w:lang w:val="ro-RO" w:eastAsia="ro-RO"/>
        </w:rPr>
      </w:pPr>
      <w:r>
        <w:rPr>
          <w:rFonts w:cstheme="minorHAnsi"/>
          <w:szCs w:val="20"/>
          <w:lang w:val="ro-RO" w:eastAsia="ro-RO"/>
        </w:rPr>
        <w:t>A</w:t>
      </w:r>
      <w:r w:rsidRPr="003D1527">
        <w:rPr>
          <w:rFonts w:cstheme="minorHAnsi"/>
          <w:szCs w:val="20"/>
          <w:lang w:val="ro-RO" w:eastAsia="ro-RO"/>
        </w:rPr>
        <w:t xml:space="preserve">ddressLine1 </w:t>
      </w:r>
      <w:r>
        <w:rPr>
          <w:rFonts w:cstheme="minorHAnsi"/>
          <w:szCs w:val="20"/>
          <w:lang w:val="ro-RO" w:eastAsia="ro-RO"/>
        </w:rPr>
        <w:t xml:space="preserve">–&gt; </w:t>
      </w:r>
      <w:r>
        <w:rPr>
          <w:rFonts w:cstheme="minorHAnsi"/>
          <w:i/>
          <w:szCs w:val="20"/>
          <w:lang w:val="ro-RO" w:eastAsia="ro-RO"/>
        </w:rPr>
        <w:t>Bucuresti Blv.</w:t>
      </w:r>
    </w:p>
    <w:p w:rsidR="00A42218" w:rsidRPr="00EB1843" w:rsidRDefault="00AC3FA5" w:rsidP="00EB1843">
      <w:pPr>
        <w:ind w:left="0" w:firstLine="432"/>
        <w:rPr>
          <w:rFonts w:cstheme="minorHAnsi"/>
          <w:szCs w:val="20"/>
          <w:lang w:val="ro-RO" w:eastAsia="ro-RO"/>
        </w:rPr>
      </w:pPr>
      <w:r>
        <w:rPr>
          <w:rFonts w:cstheme="minorHAnsi"/>
          <w:szCs w:val="20"/>
          <w:lang w:val="ro-RO" w:eastAsia="ro-RO"/>
        </w:rPr>
        <w:tab/>
      </w:r>
      <w:r w:rsidRPr="003D1527">
        <w:rPr>
          <w:rFonts w:cstheme="minorHAnsi"/>
          <w:szCs w:val="20"/>
          <w:lang w:val="ro-RO" w:eastAsia="ro-RO"/>
        </w:rPr>
        <w:t>Postal Code</w:t>
      </w:r>
      <w:r>
        <w:rPr>
          <w:rFonts w:cstheme="minorHAnsi"/>
          <w:szCs w:val="20"/>
          <w:lang w:val="ro-RO" w:eastAsia="ro-RO"/>
        </w:rPr>
        <w:t xml:space="preserve"> –&gt; </w:t>
      </w:r>
      <w:r w:rsidRPr="00BB7665">
        <w:rPr>
          <w:rFonts w:cstheme="minorHAnsi"/>
          <w:i/>
          <w:szCs w:val="20"/>
          <w:lang w:val="ro-RO" w:eastAsia="ro-RO"/>
        </w:rPr>
        <w:t>MD-20</w:t>
      </w:r>
      <w:r>
        <w:rPr>
          <w:rFonts w:cstheme="minorHAnsi"/>
          <w:i/>
          <w:szCs w:val="20"/>
          <w:lang w:val="ro-RO" w:eastAsia="ro-RO"/>
        </w:rPr>
        <w:t>01</w:t>
      </w:r>
    </w:p>
    <w:p w:rsidR="00E062F7" w:rsidRDefault="00E062F7" w:rsidP="00A42218">
      <w:pPr>
        <w:ind w:left="0" w:firstLine="432"/>
      </w:pPr>
    </w:p>
    <w:p w:rsidR="00E062F7" w:rsidRDefault="00E062F7" w:rsidP="00DD5192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UPDATE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AC3FA5">
        <w:rPr>
          <w:rFonts w:ascii="Courier New" w:hAnsi="Courier New" w:cs="Courier New"/>
          <w:noProof/>
          <w:szCs w:val="20"/>
          <w:lang w:val="ro-RO" w:eastAsia="ro-RO"/>
        </w:rPr>
        <w:t xml:space="preserve">Address </w:t>
      </w:r>
    </w:p>
    <w:p w:rsidR="00E062F7" w:rsidRDefault="00E062F7" w:rsidP="00DD5192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color w:val="80808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AddressLine1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'Bucuresti Blv.'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,</w:t>
      </w:r>
    </w:p>
    <w:p w:rsidR="00E062F7" w:rsidRDefault="00E062F7" w:rsidP="00DD5192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szCs w:val="20"/>
          <w:lang w:val="ro-RO" w:eastAsia="ro-RO"/>
        </w:rPr>
        <w:t xml:space="preserve">PostalCode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'MD-2001'</w:t>
      </w:r>
    </w:p>
    <w:p w:rsidR="00A42218" w:rsidRDefault="00E062F7" w:rsidP="00DD5192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WHERE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AddressID</w:t>
      </w:r>
      <w:r w:rsidR="00EB1843"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 w:rsidR="00EB1843" w:rsidRPr="00EB1843">
        <w:t xml:space="preserve"> </w:t>
      </w:r>
      <w:r w:rsidR="00EB1843">
        <w:t xml:space="preserve"> </w:t>
      </w:r>
      <w:r w:rsidR="00EB1843" w:rsidRPr="00EB1843">
        <w:rPr>
          <w:rFonts w:ascii="Courier New" w:hAnsi="Courier New" w:cs="Courier New"/>
          <w:noProof/>
          <w:szCs w:val="20"/>
          <w:lang w:val="ro-RO" w:eastAsia="ro-RO"/>
        </w:rPr>
        <w:t>11399</w:t>
      </w:r>
    </w:p>
    <w:p w:rsidR="00A42218" w:rsidRDefault="00A42218" w:rsidP="00E77914">
      <w:pPr>
        <w:autoSpaceDE w:val="0"/>
        <w:autoSpaceDN w:val="0"/>
        <w:adjustRightInd w:val="0"/>
        <w:ind w:left="576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</w:p>
    <w:p w:rsidR="00623B25" w:rsidRDefault="00AC3FA5" w:rsidP="00AC3FA5">
      <w:pPr>
        <w:ind w:left="0" w:firstLine="432"/>
        <w:rPr>
          <w:i/>
          <w:sz w:val="18"/>
          <w:szCs w:val="18"/>
          <w:lang w:val="en-US"/>
        </w:rPr>
      </w:pPr>
      <w:r w:rsidRPr="00FC3644">
        <w:rPr>
          <w:i/>
          <w:sz w:val="18"/>
          <w:szCs w:val="18"/>
          <w:lang w:val="en-US"/>
        </w:rPr>
        <w:t xml:space="preserve">Click the </w:t>
      </w:r>
      <w:r>
        <w:rPr>
          <w:i/>
          <w:sz w:val="18"/>
          <w:szCs w:val="18"/>
          <w:lang w:val="en-US"/>
        </w:rPr>
        <w:t>triangle to see the modified record.</w:t>
      </w:r>
    </w:p>
    <w:p w:rsidR="00AC3FA5" w:rsidRPr="004067B5" w:rsidRDefault="00623B25" w:rsidP="004067B5">
      <w:pPr>
        <w:ind w:left="0" w:firstLine="567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fldChar w:fldCharType="begin"/>
      </w:r>
      <w:r w:rsidRPr="004067B5">
        <w:instrText xml:space="preserve"> MACROBUTTON MORE </w:instrText>
      </w:r>
      <w:r w:rsidR="004067B5" w:rsidRPr="004067B5">
        <w:rPr>
          <w:rFonts w:ascii="Arial" w:hAnsi="Arial" w:cs="Arial"/>
        </w:rPr>
        <w:instrText>▼</w:instrText>
      </w:r>
      <w:r w:rsidRPr="004067B5">
        <w:fldChar w:fldCharType="begin">
          <w:fldData xml:space="preserve">TQBvAHIAZQBBAGQAZABpAG4AIwB2AGUAcgBzAGkAbwBuAD0AMgAuADAALgAxACMAdAB5AHAAZQA9
AGcAZQBuAGUAcgBpAGMAIwB0AG8AZwBnAGwAZQBtAGEAYwByAG8APQBNAE8AUgBFACMAcwBoAG8A
dwB0AGUAeAB0AD0AuiUjAGgAaQBkAGUAdABlAHgAdAA9ALwlIwBtAGEAcgBrAGUAcgBzAGgAbwB3
AHMAdAB5AGwAZQA9AGQAZQBmAGEAdQBsAHQAIwBtAGEAcgBrAGUAcgBoAGkAZABlAHMAdAB5AGwA
ZQA9AGQAZQBmAGEAdQBsAHQAIwBzAHQAYQB0AHUAcwA9AG4AbwB0AGgAaQBkAGQAZQBuACMAYgBv
AG8AawBtAGEAcgBrAD0ATQBPAFIARQA2ADUAMgA2ADMANAAzACMA
</w:fldData>
        </w:fldChar>
      </w:r>
      <w:r w:rsidRPr="004067B5">
        <w:instrText xml:space="preserve"> ADDIN </w:instrText>
      </w:r>
      <w:r w:rsidRPr="004067B5">
        <w:fldChar w:fldCharType="end"/>
      </w:r>
      <w:r w:rsidRPr="004067B5">
        <w:instrText xml:space="preserve"> </w:instrText>
      </w:r>
      <w:r>
        <w:rPr>
          <w:i/>
          <w:sz w:val="18"/>
          <w:szCs w:val="18"/>
          <w:lang w:val="en-US"/>
        </w:rPr>
        <w:fldChar w:fldCharType="end"/>
      </w:r>
      <w:bookmarkStart w:id="50" w:name="MORE6526343"/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1021"/>
        <w:gridCol w:w="1414"/>
        <w:gridCol w:w="1691"/>
        <w:gridCol w:w="878"/>
        <w:gridCol w:w="1297"/>
        <w:gridCol w:w="1371"/>
        <w:gridCol w:w="1236"/>
        <w:gridCol w:w="1745"/>
      </w:tblGrid>
      <w:tr w:rsidR="00623B25" w:rsidRPr="004067B5" w:rsidTr="00EB1843">
        <w:trPr>
          <w:trHeight w:val="30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23B25" w:rsidRPr="004067B5" w:rsidRDefault="00623B25" w:rsidP="00623B25">
            <w:pPr>
              <w:ind w:left="43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AddressID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23B25" w:rsidRPr="004067B5" w:rsidRDefault="00623B25" w:rsidP="00623B25">
            <w:pPr>
              <w:ind w:left="43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AddressLine1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23B25" w:rsidRPr="004067B5" w:rsidRDefault="00623B25" w:rsidP="00623B25">
            <w:pPr>
              <w:ind w:left="43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AddressLine2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23B25" w:rsidRPr="004067B5" w:rsidRDefault="00623B25" w:rsidP="00623B25">
            <w:pPr>
              <w:ind w:left="43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City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23B25" w:rsidRPr="004067B5" w:rsidRDefault="00623B25" w:rsidP="00623B25">
            <w:pPr>
              <w:ind w:left="43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StateProvince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23B25" w:rsidRPr="004067B5" w:rsidRDefault="00623B25" w:rsidP="00623B25">
            <w:pPr>
              <w:ind w:left="43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CountryRegion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23B25" w:rsidRPr="004067B5" w:rsidRDefault="00623B25" w:rsidP="00623B25">
            <w:pPr>
              <w:ind w:left="43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PostalCode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23B25" w:rsidRPr="004067B5" w:rsidRDefault="00623B25" w:rsidP="00623B25">
            <w:pPr>
              <w:ind w:left="43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b/>
                <w:color w:val="000000"/>
                <w:sz w:val="18"/>
                <w:szCs w:val="18"/>
                <w:lang w:val="ro-RO" w:eastAsia="ro-RO"/>
              </w:rPr>
              <w:t>ModifiedDate</w:t>
            </w:r>
          </w:p>
        </w:tc>
      </w:tr>
      <w:tr w:rsidR="00623B25" w:rsidRPr="004067B5" w:rsidTr="00EB1843">
        <w:trPr>
          <w:trHeight w:val="300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B25" w:rsidRPr="004067B5" w:rsidRDefault="00EB1843" w:rsidP="00623B25">
            <w:pPr>
              <w:ind w:left="43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11399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B25" w:rsidRPr="004067B5" w:rsidRDefault="007F216A" w:rsidP="00623B25">
            <w:pPr>
              <w:ind w:left="43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Bucuresti Blv.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B25" w:rsidRPr="004067B5" w:rsidRDefault="00EB1843" w:rsidP="00623B25">
            <w:pPr>
              <w:ind w:left="43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LeRoi International Business Center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B25" w:rsidRPr="004067B5" w:rsidRDefault="00623B25" w:rsidP="00623B25">
            <w:pPr>
              <w:ind w:left="43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Chisinau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B25" w:rsidRPr="004067B5" w:rsidRDefault="00EB1843" w:rsidP="00623B25">
            <w:pPr>
              <w:ind w:left="43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Chisinau Municipality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B25" w:rsidRPr="004067B5" w:rsidRDefault="00623B25" w:rsidP="00623B25">
            <w:pPr>
              <w:ind w:left="43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Moldova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B25" w:rsidRPr="004067B5" w:rsidRDefault="007F216A" w:rsidP="007F216A">
            <w:pPr>
              <w:ind w:left="43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MD-2001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B25" w:rsidRPr="004067B5" w:rsidRDefault="00EB1843" w:rsidP="00623B25">
            <w:pPr>
              <w:ind w:left="43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4067B5">
              <w:rPr>
                <w:rFonts w:ascii="Calibri" w:hAnsi="Calibri" w:cs="Calibri"/>
                <w:color w:val="000000"/>
                <w:sz w:val="18"/>
                <w:szCs w:val="18"/>
                <w:lang w:val="ro-RO" w:eastAsia="ro-RO"/>
              </w:rPr>
              <w:t>2011-03-09 03:28:20.737</w:t>
            </w:r>
          </w:p>
        </w:tc>
      </w:tr>
      <w:bookmarkEnd w:id="50"/>
    </w:tbl>
    <w:p w:rsidR="000560B5" w:rsidRDefault="000560B5" w:rsidP="00DD5192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0000FF"/>
          <w:szCs w:val="20"/>
          <w:lang w:val="en-US" w:eastAsia="ro-RO"/>
        </w:rPr>
      </w:pPr>
    </w:p>
    <w:p w:rsidR="00575C59" w:rsidRPr="00575C59" w:rsidRDefault="00575C59" w:rsidP="00575C59">
      <w:pPr>
        <w:ind w:left="0" w:firstLine="432"/>
        <w:rPr>
          <w:rFonts w:cstheme="minorHAnsi"/>
          <w:b/>
          <w:color w:val="C00000"/>
          <w:szCs w:val="20"/>
          <w:lang w:val="ro-RO" w:eastAsia="ro-RO"/>
        </w:rPr>
      </w:pPr>
      <w:r>
        <w:rPr>
          <w:rFonts w:cstheme="minorHAnsi"/>
          <w:b/>
          <w:color w:val="C00000"/>
          <w:szCs w:val="20"/>
          <w:lang w:val="ro-RO" w:eastAsia="ro-RO"/>
        </w:rPr>
        <w:t>Task 2</w:t>
      </w:r>
      <w:r w:rsidRPr="005529D2">
        <w:rPr>
          <w:rFonts w:cstheme="minorHAnsi"/>
          <w:b/>
          <w:color w:val="C00000"/>
          <w:szCs w:val="20"/>
          <w:lang w:val="ro-RO" w:eastAsia="ro-RO"/>
        </w:rPr>
        <w:t>: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>
        <w:rPr>
          <w:rFonts w:cstheme="minorHAnsi"/>
          <w:szCs w:val="20"/>
          <w:lang w:val="ro-RO" w:eastAsia="ro-RO"/>
        </w:rPr>
        <w:t xml:space="preserve">Change </w:t>
      </w:r>
      <w:r w:rsidRPr="00575C59">
        <w:rPr>
          <w:rFonts w:cstheme="minorHAnsi"/>
          <w:szCs w:val="20"/>
          <w:lang w:val="ro-RO" w:eastAsia="ro-RO"/>
        </w:rPr>
        <w:t xml:space="preserve">ParentProductCategoryID </w:t>
      </w:r>
      <w:r>
        <w:rPr>
          <w:rFonts w:cstheme="minorHAnsi"/>
          <w:szCs w:val="20"/>
          <w:lang w:val="ro-RO" w:eastAsia="ro-RO"/>
        </w:rPr>
        <w:t xml:space="preserve">to 4 for the product name „Mirrors” in the </w:t>
      </w:r>
      <w:r>
        <w:rPr>
          <w:rFonts w:ascii="Courier New" w:hAnsi="Courier New" w:cs="Courier New"/>
          <w:noProof/>
          <w:szCs w:val="20"/>
          <w:lang w:val="ro-RO" w:eastAsia="ro-RO"/>
        </w:rPr>
        <w:t>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ProductCategory </w:t>
      </w:r>
      <w:r>
        <w:rPr>
          <w:rFonts w:cstheme="minorHAnsi"/>
          <w:szCs w:val="20"/>
          <w:lang w:val="ro-RO" w:eastAsia="ro-RO"/>
        </w:rPr>
        <w:t xml:space="preserve">table, and cancel the changes using the </w:t>
      </w:r>
      <w:r w:rsidRPr="00295236">
        <w:rPr>
          <w:rFonts w:cstheme="minorHAnsi"/>
          <w:color w:val="0000CC"/>
          <w:szCs w:val="20"/>
          <w:lang w:val="ro-RO" w:eastAsia="ro-RO"/>
        </w:rPr>
        <w:t>ROLLBACK</w:t>
      </w:r>
      <w:r>
        <w:rPr>
          <w:rFonts w:cstheme="minorHAnsi"/>
          <w:color w:val="0000CC"/>
          <w:szCs w:val="20"/>
          <w:lang w:val="ro-RO" w:eastAsia="ro-RO"/>
        </w:rPr>
        <w:t xml:space="preserve"> TRANSACTION</w:t>
      </w:r>
      <w:r w:rsidRPr="00295236">
        <w:rPr>
          <w:rFonts w:cstheme="minorHAnsi"/>
          <w:color w:val="0000CC"/>
          <w:szCs w:val="20"/>
          <w:lang w:val="ro-RO" w:eastAsia="ro-RO"/>
        </w:rPr>
        <w:t xml:space="preserve"> </w:t>
      </w:r>
      <w:r>
        <w:rPr>
          <w:rFonts w:cstheme="minorHAnsi"/>
          <w:szCs w:val="20"/>
          <w:lang w:val="ro-RO" w:eastAsia="ro-RO"/>
        </w:rPr>
        <w:t>stattement.</w:t>
      </w:r>
    </w:p>
    <w:p w:rsidR="00D73D67" w:rsidRDefault="00D73D67" w:rsidP="00D73D67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BEGIN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TRAN</w:t>
      </w:r>
    </w:p>
    <w:p w:rsidR="00D73D67" w:rsidRDefault="00D73D67" w:rsidP="00D73D67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</w:p>
    <w:p w:rsidR="00D73D67" w:rsidRDefault="00D73D67" w:rsidP="00D73D67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UPDATE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>
        <w:rPr>
          <w:rFonts w:ascii="Courier New" w:hAnsi="Courier New" w:cs="Courier New"/>
          <w:noProof/>
          <w:szCs w:val="20"/>
          <w:lang w:val="ro-RO" w:eastAsia="ro-RO"/>
        </w:rPr>
        <w:t>ProductCategory</w:t>
      </w:r>
    </w:p>
    <w:p w:rsidR="00D73D67" w:rsidRDefault="00D73D67" w:rsidP="00D73D67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SET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ParentProductCategoryID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4</w:t>
      </w:r>
    </w:p>
    <w:p w:rsidR="00D73D67" w:rsidRDefault="00D73D67" w:rsidP="00D73D67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WHERE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Name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  <w:lang w:val="ro-RO" w:eastAsia="ro-RO"/>
        </w:rPr>
        <w:t>'Mirrors'</w:t>
      </w:r>
    </w:p>
    <w:p w:rsidR="00D73D67" w:rsidRPr="00FD1526" w:rsidRDefault="00D73D67" w:rsidP="00D73D67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</w:pPr>
      <w:r w:rsidRPr="00FD1526"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 xml:space="preserve">... </w:t>
      </w:r>
      <w:r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>&lt;</w:t>
      </w:r>
      <w:r w:rsidRPr="00FD1526"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>Check</w:t>
      </w:r>
      <w:r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 xml:space="preserve"> </w:t>
      </w:r>
      <w:r w:rsidRPr="004A0DCE"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 xml:space="preserve">SalesLT.ProductCategory for </w:t>
      </w:r>
      <w:r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 xml:space="preserve">changes using </w:t>
      </w:r>
      <w:r w:rsidRPr="007707FE">
        <w:rPr>
          <w:rFonts w:ascii="Courier New" w:hAnsi="Courier New" w:cs="Courier New"/>
          <w:noProof/>
          <w:color w:val="0000CC"/>
          <w:szCs w:val="20"/>
          <w:lang w:val="ro-RO" w:eastAsia="ro-RO"/>
        </w:rPr>
        <w:t>SELECT</w:t>
      </w:r>
      <w:r>
        <w:rPr>
          <w:rFonts w:ascii="Courier New" w:hAnsi="Courier New" w:cs="Courier New"/>
          <w:noProof/>
          <w:color w:val="4F6228" w:themeColor="accent3" w:themeShade="80"/>
          <w:szCs w:val="20"/>
          <w:lang w:val="ro-RO" w:eastAsia="ro-RO"/>
        </w:rPr>
        <w:t>.&gt;</w:t>
      </w:r>
    </w:p>
    <w:p w:rsidR="00D73D67" w:rsidRDefault="00D73D67" w:rsidP="00D73D67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noProof/>
          <w:color w:val="FF0000"/>
          <w:szCs w:val="20"/>
          <w:lang w:val="ro-RO" w:eastAsia="ro-RO"/>
        </w:rPr>
      </w:pPr>
    </w:p>
    <w:p w:rsidR="00575C59" w:rsidRPr="00575C59" w:rsidRDefault="00D73D67" w:rsidP="00D73D67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color w:val="0000FF"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ROLLBACK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TRAN</w:t>
      </w:r>
    </w:p>
    <w:p w:rsidR="00DD5192" w:rsidRDefault="00DD5192" w:rsidP="00DD5192">
      <w:pPr>
        <w:pStyle w:val="Heading2"/>
      </w:pPr>
      <w:bookmarkStart w:id="51" w:name="_Toc289774215"/>
      <w:r>
        <w:rPr>
          <w:rFonts w:ascii="Calibri" w:hAnsi="Calibri"/>
        </w:rPr>
        <w:t>DELETE</w:t>
      </w:r>
      <w:bookmarkEnd w:id="51"/>
    </w:p>
    <w:p w:rsidR="00DD5192" w:rsidRDefault="00DD5192" w:rsidP="00DD5192">
      <w:pPr>
        <w:ind w:left="0" w:firstLine="432"/>
      </w:pPr>
      <w:r w:rsidRPr="00BB7DBD">
        <w:t xml:space="preserve">The </w:t>
      </w:r>
      <w:r>
        <w:rPr>
          <w:color w:val="0000FF"/>
        </w:rPr>
        <w:t>DELETE</w:t>
      </w:r>
      <w:r w:rsidRPr="005475B8">
        <w:rPr>
          <w:color w:val="0000FF"/>
        </w:rPr>
        <w:t xml:space="preserve"> </w:t>
      </w:r>
      <w:r>
        <w:t xml:space="preserve">statement is used to delete records in a table. </w:t>
      </w:r>
    </w:p>
    <w:p w:rsidR="00DD5192" w:rsidRDefault="00DD5192" w:rsidP="00DD5192">
      <w:pPr>
        <w:ind w:left="0" w:firstLine="432"/>
      </w:pPr>
      <w:r>
        <w:t>Use the following syntax to delete a result-set.</w:t>
      </w:r>
    </w:p>
    <w:p w:rsidR="00DD5192" w:rsidRDefault="00DD5192" w:rsidP="00DD5192">
      <w:pPr>
        <w:ind w:left="0" w:firstLine="432"/>
      </w:pPr>
    </w:p>
    <w:p w:rsidR="00DD5192" w:rsidRPr="00DD5192" w:rsidRDefault="00DD5192" w:rsidP="00DD519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Cs w:val="20"/>
          <w:lang w:eastAsia="ro-RO"/>
        </w:rPr>
      </w:pPr>
      <w:r w:rsidRPr="00DD5192">
        <w:rPr>
          <w:color w:val="0000FF"/>
        </w:rPr>
        <w:t xml:space="preserve">DELETE FROM </w:t>
      </w:r>
      <w:proofErr w:type="spellStart"/>
      <w:r>
        <w:t>table_name</w:t>
      </w:r>
      <w:proofErr w:type="spellEnd"/>
      <w:r>
        <w:br/>
      </w:r>
      <w:r w:rsidRPr="00DD5192">
        <w:rPr>
          <w:color w:val="0000FF"/>
        </w:rPr>
        <w:t xml:space="preserve">WHERE </w:t>
      </w:r>
      <w:proofErr w:type="spellStart"/>
      <w:r>
        <w:t>some_column</w:t>
      </w:r>
      <w:proofErr w:type="spellEnd"/>
      <w:r>
        <w:t>=</w:t>
      </w:r>
      <w:proofErr w:type="spellStart"/>
      <w:r>
        <w:t>some_value</w:t>
      </w:r>
      <w:proofErr w:type="spellEnd"/>
    </w:p>
    <w:p w:rsidR="00DD5192" w:rsidRDefault="00DD5192" w:rsidP="00D76047">
      <w:pPr>
        <w:ind w:left="0"/>
      </w:pPr>
    </w:p>
    <w:tbl>
      <w:tblPr>
        <w:tblStyle w:val="TableGrid"/>
        <w:tblpPr w:leftFromText="180" w:rightFromText="180" w:vertAnchor="text" w:horzAnchor="margin" w:tblpXSpec="center" w:tblpY="65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6629"/>
      </w:tblGrid>
      <w:tr w:rsidR="00DD5192" w:rsidTr="00DD5192">
        <w:tc>
          <w:tcPr>
            <w:tcW w:w="6629" w:type="dxa"/>
            <w:shd w:val="clear" w:color="auto" w:fill="auto"/>
          </w:tcPr>
          <w:p w:rsidR="00DD5192" w:rsidRPr="00862CD8" w:rsidRDefault="00DD5192" w:rsidP="00D76047">
            <w:pPr>
              <w:ind w:left="0"/>
            </w:pPr>
            <w:r>
              <w:rPr>
                <w:rFonts w:cstheme="minorHAnsi"/>
                <w:b/>
                <w:color w:val="C00000"/>
                <w:szCs w:val="20"/>
                <w:lang w:val="ro-RO" w:eastAsia="ro-RO"/>
              </w:rPr>
              <w:t>NOTE:</w:t>
            </w:r>
            <w:r w:rsidRPr="00BB7DBD">
              <w:t xml:space="preserve"> </w:t>
            </w:r>
            <w:r w:rsidR="00D76047">
              <w:t xml:space="preserve"> The </w:t>
            </w:r>
            <w:r w:rsidR="00D76047" w:rsidRPr="00D76047">
              <w:rPr>
                <w:color w:val="0000FF"/>
              </w:rPr>
              <w:t xml:space="preserve">WHERE </w:t>
            </w:r>
            <w:r w:rsidR="00D76047">
              <w:t xml:space="preserve">clause specifies which record or records should be deleted. If you omit the </w:t>
            </w:r>
            <w:r w:rsidR="00D76047" w:rsidRPr="00D76047">
              <w:rPr>
                <w:color w:val="0000FF"/>
              </w:rPr>
              <w:t xml:space="preserve">WHERE </w:t>
            </w:r>
            <w:r w:rsidR="00D76047">
              <w:t>clause, all records will be deleted!</w:t>
            </w:r>
          </w:p>
        </w:tc>
      </w:tr>
    </w:tbl>
    <w:p w:rsidR="00DD5192" w:rsidRDefault="00DD5192" w:rsidP="00DD5192">
      <w:pPr>
        <w:ind w:left="0" w:firstLine="432"/>
      </w:pPr>
    </w:p>
    <w:p w:rsidR="00DD5192" w:rsidRDefault="00DD5192" w:rsidP="00DD5192">
      <w:pPr>
        <w:ind w:left="0" w:firstLine="432"/>
      </w:pPr>
    </w:p>
    <w:p w:rsidR="00DD5192" w:rsidRDefault="00DD5192" w:rsidP="00DD5192">
      <w:pPr>
        <w:ind w:left="0" w:firstLine="432"/>
      </w:pPr>
    </w:p>
    <w:p w:rsidR="00DD5192" w:rsidRDefault="00DD5192" w:rsidP="00A503D4">
      <w:pPr>
        <w:ind w:left="0"/>
      </w:pPr>
    </w:p>
    <w:p w:rsidR="00DD5192" w:rsidRDefault="00A503D4" w:rsidP="002023E3">
      <w:pPr>
        <w:autoSpaceDE w:val="0"/>
        <w:autoSpaceDN w:val="0"/>
        <w:adjustRightInd w:val="0"/>
        <w:ind w:left="0" w:firstLine="426"/>
        <w:jc w:val="left"/>
        <w:rPr>
          <w:lang w:val="en-US"/>
        </w:rPr>
      </w:pPr>
      <w:r>
        <w:rPr>
          <w:rFonts w:cstheme="minorHAnsi"/>
          <w:b/>
          <w:color w:val="C00000"/>
          <w:szCs w:val="20"/>
          <w:lang w:val="ro-RO" w:eastAsia="ro-RO"/>
        </w:rPr>
        <w:t>Task 1</w:t>
      </w:r>
      <w:r w:rsidRPr="005529D2">
        <w:rPr>
          <w:rFonts w:cstheme="minorHAnsi"/>
          <w:b/>
          <w:color w:val="C00000"/>
          <w:szCs w:val="20"/>
          <w:lang w:val="ro-RO" w:eastAsia="ro-RO"/>
        </w:rPr>
        <w:t>: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Pr="00902D00">
        <w:rPr>
          <w:lang w:val="en-US"/>
        </w:rPr>
        <w:t xml:space="preserve">Delete </w:t>
      </w:r>
      <w:r w:rsidR="00EB1843">
        <w:rPr>
          <w:lang w:val="en-US"/>
        </w:rPr>
        <w:t xml:space="preserve">the inserted </w:t>
      </w:r>
      <w:r w:rsidRPr="00902D00">
        <w:rPr>
          <w:lang w:val="en-US"/>
        </w:rPr>
        <w:t>record</w:t>
      </w:r>
      <w:r w:rsidR="00490827">
        <w:rPr>
          <w:lang w:val="en-US"/>
        </w:rPr>
        <w:t xml:space="preserve"> </w:t>
      </w:r>
      <w:r w:rsidR="00976AF3">
        <w:rPr>
          <w:lang w:val="en-US"/>
        </w:rPr>
        <w:t xml:space="preserve">(see Task 1 within the </w:t>
      </w:r>
      <w:hyperlink w:anchor="_INSERT" w:history="1">
        <w:r w:rsidR="00976AF3" w:rsidRPr="00E062F7">
          <w:rPr>
            <w:rStyle w:val="Hyperlink"/>
            <w:rFonts w:asciiTheme="minorHAnsi" w:hAnsiTheme="minorHAnsi"/>
            <w:sz w:val="20"/>
            <w:lang w:val="en-US"/>
          </w:rPr>
          <w:t>INSERT</w:t>
        </w:r>
      </w:hyperlink>
      <w:r w:rsidR="00976AF3">
        <w:rPr>
          <w:lang w:val="en-US"/>
        </w:rPr>
        <w:t xml:space="preserve"> section above)</w:t>
      </w:r>
      <w:r w:rsidRPr="00902D00">
        <w:rPr>
          <w:lang w:val="en-US"/>
        </w:rPr>
        <w:t>.</w:t>
      </w:r>
      <w:r>
        <w:rPr>
          <w:lang w:val="en-US"/>
        </w:rPr>
        <w:t xml:space="preserve"> </w:t>
      </w:r>
    </w:p>
    <w:p w:rsidR="00490827" w:rsidRDefault="00490827">
      <w:pPr>
        <w:autoSpaceDE w:val="0"/>
        <w:autoSpaceDN w:val="0"/>
        <w:adjustRightInd w:val="0"/>
        <w:ind w:left="576"/>
        <w:jc w:val="left"/>
        <w:rPr>
          <w:rFonts w:ascii="Courier New" w:hAnsi="Courier New" w:cs="Courier New"/>
          <w:szCs w:val="20"/>
          <w:lang w:eastAsia="ro-RO"/>
        </w:rPr>
      </w:pPr>
    </w:p>
    <w:p w:rsidR="00490827" w:rsidRDefault="00490827" w:rsidP="00490827">
      <w:pPr>
        <w:autoSpaceDE w:val="0"/>
        <w:autoSpaceDN w:val="0"/>
        <w:adjustRightInd w:val="0"/>
        <w:ind w:left="0" w:firstLine="72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DELETE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from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SalesLT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.</w:t>
      </w:r>
      <w:r w:rsidRPr="00490827">
        <w:rPr>
          <w:rFonts w:ascii="Courier New" w:hAnsi="Courier New" w:cs="Courier New"/>
          <w:noProof/>
          <w:szCs w:val="20"/>
          <w:lang w:val="ro-RO" w:eastAsia="ro-RO"/>
        </w:rPr>
        <w:t>Address</w:t>
      </w:r>
    </w:p>
    <w:p w:rsidR="00490827" w:rsidRDefault="00490827" w:rsidP="00490827">
      <w:pPr>
        <w:autoSpaceDE w:val="0"/>
        <w:autoSpaceDN w:val="0"/>
        <w:adjustRightInd w:val="0"/>
        <w:ind w:left="576" w:firstLine="144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noProof/>
          <w:color w:val="0000FF"/>
          <w:szCs w:val="20"/>
          <w:lang w:val="ro-RO" w:eastAsia="ro-RO"/>
        </w:rPr>
        <w:t>WHERE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AddressID </w:t>
      </w:r>
      <w:r>
        <w:rPr>
          <w:rFonts w:ascii="Courier New" w:hAnsi="Courier New" w:cs="Courier New"/>
          <w:noProof/>
          <w:color w:val="808080"/>
          <w:szCs w:val="20"/>
          <w:lang w:val="ro-RO" w:eastAsia="ro-RO"/>
        </w:rPr>
        <w:t>=</w:t>
      </w:r>
      <w:r>
        <w:rPr>
          <w:rFonts w:ascii="Courier New" w:hAnsi="Courier New" w:cs="Courier New"/>
          <w:noProof/>
          <w:szCs w:val="20"/>
          <w:lang w:val="ro-RO" w:eastAsia="ro-RO"/>
        </w:rPr>
        <w:t xml:space="preserve"> </w:t>
      </w:r>
      <w:r w:rsidR="00DA0A91" w:rsidRPr="00EB1843">
        <w:rPr>
          <w:rFonts w:ascii="Courier New" w:hAnsi="Courier New" w:cs="Courier New"/>
          <w:noProof/>
          <w:szCs w:val="20"/>
          <w:lang w:val="ro-RO" w:eastAsia="ro-RO"/>
        </w:rPr>
        <w:t>11399</w:t>
      </w:r>
    </w:p>
    <w:p w:rsidR="00ED4CB3" w:rsidRDefault="00ED4CB3" w:rsidP="00490827">
      <w:pPr>
        <w:autoSpaceDE w:val="0"/>
        <w:autoSpaceDN w:val="0"/>
        <w:adjustRightInd w:val="0"/>
        <w:ind w:left="576" w:firstLine="144"/>
        <w:jc w:val="left"/>
        <w:rPr>
          <w:rFonts w:ascii="Courier New" w:hAnsi="Courier New" w:cs="Courier New"/>
          <w:szCs w:val="20"/>
          <w:lang w:eastAsia="ro-RO"/>
        </w:rPr>
      </w:pPr>
    </w:p>
    <w:p w:rsidR="005F62BE" w:rsidRDefault="005F62BE" w:rsidP="002023E3">
      <w:pPr>
        <w:autoSpaceDE w:val="0"/>
        <w:autoSpaceDN w:val="0"/>
        <w:adjustRightInd w:val="0"/>
        <w:ind w:left="0" w:firstLine="426"/>
        <w:jc w:val="left"/>
        <w:rPr>
          <w:lang w:val="en-US"/>
        </w:rPr>
      </w:pPr>
      <w:r>
        <w:rPr>
          <w:rFonts w:cstheme="minorHAnsi"/>
          <w:b/>
          <w:color w:val="C00000"/>
          <w:szCs w:val="20"/>
          <w:lang w:val="ro-RO" w:eastAsia="ro-RO"/>
        </w:rPr>
        <w:t>Task 2</w:t>
      </w:r>
      <w:r w:rsidRPr="005529D2">
        <w:rPr>
          <w:rFonts w:cstheme="minorHAnsi"/>
          <w:b/>
          <w:color w:val="C00000"/>
          <w:szCs w:val="20"/>
          <w:lang w:val="ro-RO" w:eastAsia="ro-RO"/>
        </w:rPr>
        <w:t>:</w:t>
      </w:r>
      <w:r>
        <w:rPr>
          <w:rFonts w:cstheme="minorHAnsi"/>
          <w:b/>
          <w:color w:val="C00000"/>
          <w:szCs w:val="20"/>
          <w:lang w:val="ro-RO" w:eastAsia="ro-RO"/>
        </w:rPr>
        <w:t xml:space="preserve"> </w:t>
      </w:r>
      <w:r w:rsidRPr="00902D00">
        <w:rPr>
          <w:lang w:val="en-US"/>
        </w:rPr>
        <w:t xml:space="preserve">Delete </w:t>
      </w:r>
      <w:r>
        <w:rPr>
          <w:lang w:val="en-US"/>
        </w:rPr>
        <w:t xml:space="preserve">all </w:t>
      </w:r>
      <w:r w:rsidRPr="00902D00">
        <w:rPr>
          <w:lang w:val="en-US"/>
        </w:rPr>
        <w:t>record</w:t>
      </w:r>
      <w:r>
        <w:rPr>
          <w:lang w:val="en-US"/>
        </w:rPr>
        <w:t>s in a table.</w:t>
      </w:r>
    </w:p>
    <w:p w:rsidR="00ED4CB3" w:rsidRDefault="005F62BE" w:rsidP="002023E3">
      <w:pPr>
        <w:autoSpaceDE w:val="0"/>
        <w:autoSpaceDN w:val="0"/>
        <w:adjustRightInd w:val="0"/>
        <w:ind w:left="0" w:firstLine="426"/>
        <w:jc w:val="left"/>
        <w:rPr>
          <w:lang w:val="en-US"/>
        </w:rPr>
      </w:pPr>
      <w:r>
        <w:rPr>
          <w:lang w:val="en-US"/>
        </w:rPr>
        <w:t>Prior to try to solve this task, first ensure you can delete all the data in a table.</w:t>
      </w:r>
    </w:p>
    <w:p w:rsidR="005F62BE" w:rsidRDefault="005F62BE" w:rsidP="00490827">
      <w:pPr>
        <w:autoSpaceDE w:val="0"/>
        <w:autoSpaceDN w:val="0"/>
        <w:adjustRightInd w:val="0"/>
        <w:ind w:left="576" w:firstLine="144"/>
        <w:jc w:val="left"/>
        <w:rPr>
          <w:lang w:val="en-US"/>
        </w:rPr>
      </w:pPr>
    </w:p>
    <w:p w:rsidR="005F62BE" w:rsidRDefault="005F62BE" w:rsidP="005F62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 w:rsidRPr="005F62BE">
        <w:rPr>
          <w:rFonts w:ascii="Courier New" w:hAnsi="Courier New" w:cs="Courier New"/>
          <w:color w:val="0000FF"/>
        </w:rPr>
        <w:t xml:space="preserve">DELETE FROM </w:t>
      </w:r>
      <w:r w:rsidRPr="005F62BE">
        <w:rPr>
          <w:rFonts w:ascii="Courier New" w:hAnsi="Courier New" w:cs="Courier New"/>
          <w:noProof/>
          <w:szCs w:val="20"/>
          <w:lang w:val="ro-RO" w:eastAsia="ro-RO"/>
        </w:rPr>
        <w:t>ProductList</w:t>
      </w:r>
      <w:r>
        <w:br/>
      </w:r>
      <w:r>
        <w:br/>
        <w:t>or</w:t>
      </w:r>
      <w:r>
        <w:br/>
      </w:r>
      <w:r>
        <w:br/>
      </w:r>
      <w:r w:rsidRPr="005F62BE">
        <w:rPr>
          <w:rFonts w:ascii="Courier New" w:hAnsi="Courier New" w:cs="Courier New"/>
          <w:color w:val="0000FF"/>
        </w:rPr>
        <w:t xml:space="preserve">DELETE </w:t>
      </w:r>
      <w:r w:rsidRPr="005F62BE">
        <w:rPr>
          <w:rFonts w:ascii="Courier New" w:hAnsi="Courier New" w:cs="Courier New"/>
        </w:rPr>
        <w:t xml:space="preserve">* </w:t>
      </w:r>
      <w:r w:rsidRPr="005F62BE">
        <w:rPr>
          <w:rFonts w:ascii="Courier New" w:hAnsi="Courier New" w:cs="Courier New"/>
          <w:color w:val="0000FF"/>
        </w:rPr>
        <w:t xml:space="preserve">FROM </w:t>
      </w:r>
      <w:r w:rsidRPr="005F62BE">
        <w:rPr>
          <w:rFonts w:ascii="Courier New" w:hAnsi="Courier New" w:cs="Courier New"/>
          <w:noProof/>
          <w:szCs w:val="20"/>
          <w:lang w:val="ro-RO" w:eastAsia="ro-RO"/>
        </w:rPr>
        <w:t>ProductList</w:t>
      </w:r>
    </w:p>
    <w:p w:rsidR="00AA13C9" w:rsidRDefault="00AA13C9" w:rsidP="005F62BE">
      <w:pPr>
        <w:autoSpaceDE w:val="0"/>
        <w:autoSpaceDN w:val="0"/>
        <w:adjustRightInd w:val="0"/>
        <w:jc w:val="left"/>
        <w:rPr>
          <w:lang w:val="en-US"/>
        </w:rPr>
      </w:pPr>
    </w:p>
    <w:p w:rsidR="005531DE" w:rsidRDefault="005531DE" w:rsidP="005F62BE">
      <w:pPr>
        <w:autoSpaceDE w:val="0"/>
        <w:autoSpaceDN w:val="0"/>
        <w:adjustRightInd w:val="0"/>
        <w:jc w:val="left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</w:p>
    <w:p w:rsidR="005531DE" w:rsidRDefault="005531DE" w:rsidP="005F62BE">
      <w:pPr>
        <w:autoSpaceDE w:val="0"/>
        <w:autoSpaceDN w:val="0"/>
        <w:adjustRightInd w:val="0"/>
        <w:jc w:val="left"/>
        <w:rPr>
          <w:lang w:val="en-US"/>
        </w:rPr>
      </w:pPr>
    </w:p>
    <w:p w:rsidR="005531DE" w:rsidRDefault="005531DE" w:rsidP="005F62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Cs w:val="20"/>
          <w:lang w:val="ro-RO" w:eastAsia="ro-RO"/>
        </w:rPr>
      </w:pPr>
      <w:r>
        <w:rPr>
          <w:rFonts w:ascii="Courier New" w:hAnsi="Courier New" w:cs="Courier New"/>
          <w:color w:val="0000FF"/>
        </w:rPr>
        <w:t>TRUNCATE</w:t>
      </w:r>
      <w:r w:rsidRPr="005F62BE">
        <w:rPr>
          <w:rFonts w:ascii="Courier New" w:hAnsi="Courier New" w:cs="Courier New"/>
          <w:color w:val="0000FF"/>
        </w:rPr>
        <w:t xml:space="preserve"> </w:t>
      </w:r>
      <w:r w:rsidR="004A15E6">
        <w:rPr>
          <w:rFonts w:ascii="Courier New" w:hAnsi="Courier New" w:cs="Courier New"/>
          <w:color w:val="0000FF"/>
        </w:rPr>
        <w:t xml:space="preserve">TABLE </w:t>
      </w:r>
      <w:r w:rsidRPr="005F62BE">
        <w:rPr>
          <w:rFonts w:ascii="Courier New" w:hAnsi="Courier New" w:cs="Courier New"/>
          <w:noProof/>
          <w:szCs w:val="20"/>
          <w:lang w:val="ro-RO" w:eastAsia="ro-RO"/>
        </w:rPr>
        <w:t>ProductList</w:t>
      </w:r>
    </w:p>
    <w:p w:rsidR="005531DE" w:rsidRDefault="005531DE" w:rsidP="005F62BE">
      <w:pPr>
        <w:autoSpaceDE w:val="0"/>
        <w:autoSpaceDN w:val="0"/>
        <w:adjustRightInd w:val="0"/>
        <w:jc w:val="left"/>
        <w:rPr>
          <w:lang w:val="en-US"/>
        </w:rPr>
      </w:pPr>
    </w:p>
    <w:p w:rsidR="00AA13C9" w:rsidRDefault="00AA13C9" w:rsidP="002023E3">
      <w:pPr>
        <w:ind w:left="0" w:firstLine="426"/>
      </w:pPr>
      <w:r>
        <w:rPr>
          <w:lang w:val="en-US"/>
        </w:rPr>
        <w:t xml:space="preserve">You can also use </w:t>
      </w:r>
      <w:r w:rsidRPr="00AA13C9">
        <w:rPr>
          <w:color w:val="0000FF"/>
          <w:lang w:val="en-US"/>
        </w:rPr>
        <w:t xml:space="preserve">TRUNCATE </w:t>
      </w:r>
      <w:r>
        <w:rPr>
          <w:lang w:val="en-US"/>
        </w:rPr>
        <w:t xml:space="preserve">to delete rows in a table.  </w:t>
      </w:r>
      <w:r>
        <w:t xml:space="preserve">As with </w:t>
      </w:r>
      <w:r w:rsidRPr="00AA13C9">
        <w:rPr>
          <w:color w:val="0000FF"/>
        </w:rPr>
        <w:t>DELETE</w:t>
      </w:r>
      <w:r>
        <w:t xml:space="preserve">, </w:t>
      </w:r>
      <w:r w:rsidRPr="00AA13C9">
        <w:rPr>
          <w:color w:val="0000FF"/>
        </w:rPr>
        <w:t xml:space="preserve">TRUNCATE TABLE </w:t>
      </w:r>
      <w:r w:rsidRPr="00AA13C9">
        <w:t xml:space="preserve">maintains </w:t>
      </w:r>
      <w:r>
        <w:t>structure, at</w:t>
      </w:r>
      <w:r w:rsidR="00D74436">
        <w:t xml:space="preserve">tributes and indexes of a table; however, </w:t>
      </w:r>
      <w:r w:rsidR="00D74436" w:rsidRPr="00D74436">
        <w:rPr>
          <w:color w:val="0000CC"/>
        </w:rPr>
        <w:t xml:space="preserve">TRUNCATE TABLE </w:t>
      </w:r>
      <w:r w:rsidR="00D74436">
        <w:t>is faster and uses fewer system and transaction log resources.</w:t>
      </w:r>
    </w:p>
    <w:p w:rsidR="001A6319" w:rsidRDefault="001A6319" w:rsidP="00AA13C9">
      <w:pPr>
        <w:autoSpaceDE w:val="0"/>
        <w:autoSpaceDN w:val="0"/>
        <w:adjustRightInd w:val="0"/>
        <w:ind w:left="576" w:firstLine="144"/>
        <w:jc w:val="left"/>
      </w:pPr>
    </w:p>
    <w:tbl>
      <w:tblPr>
        <w:tblStyle w:val="TableGrid"/>
        <w:tblpPr w:leftFromText="180" w:rightFromText="180" w:vertAnchor="text" w:horzAnchor="margin" w:tblpXSpec="center" w:tblpY="65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6629"/>
      </w:tblGrid>
      <w:tr w:rsidR="001A6319" w:rsidTr="006E55A4">
        <w:tc>
          <w:tcPr>
            <w:tcW w:w="6629" w:type="dxa"/>
            <w:shd w:val="clear" w:color="auto" w:fill="auto"/>
          </w:tcPr>
          <w:p w:rsidR="001A6319" w:rsidRPr="005531DE" w:rsidRDefault="001A6319" w:rsidP="005531DE">
            <w:pPr>
              <w:autoSpaceDE w:val="0"/>
              <w:autoSpaceDN w:val="0"/>
              <w:adjustRightInd w:val="0"/>
              <w:ind w:left="0"/>
            </w:pPr>
            <w:r>
              <w:rPr>
                <w:rFonts w:cstheme="minorHAnsi"/>
                <w:b/>
                <w:color w:val="C00000"/>
                <w:szCs w:val="20"/>
                <w:lang w:val="ro-RO" w:eastAsia="ro-RO"/>
              </w:rPr>
              <w:t>NOTE:</w:t>
            </w:r>
            <w:r w:rsidRPr="00BB7DBD">
              <w:t xml:space="preserve"> </w:t>
            </w:r>
            <w:r>
              <w:t xml:space="preserve">  If the table contains an identity column, the counter for that column is reset to the seed value that is defined for the column. To retain the identity counter, use </w:t>
            </w:r>
            <w:r w:rsidRPr="005531DE">
              <w:rPr>
                <w:color w:val="0000FF"/>
              </w:rPr>
              <w:t xml:space="preserve">DELETE </w:t>
            </w:r>
            <w:r>
              <w:t>instead.</w:t>
            </w:r>
            <w:r w:rsidR="005531DE">
              <w:t xml:space="preserve"> For example, if you have two records with ID 1 and ID 2, and </w:t>
            </w:r>
            <w:r w:rsidR="005531DE" w:rsidRPr="005531DE">
              <w:rPr>
                <w:color w:val="0000FF"/>
              </w:rPr>
              <w:t xml:space="preserve">DELETE </w:t>
            </w:r>
            <w:r w:rsidR="005531DE">
              <w:t xml:space="preserve">one record, the next inserted record will have the ID 3. With </w:t>
            </w:r>
            <w:r w:rsidR="005531DE" w:rsidRPr="005531DE">
              <w:rPr>
                <w:color w:val="0000FF"/>
              </w:rPr>
              <w:t>TRUNCATE</w:t>
            </w:r>
            <w:r w:rsidR="005531DE">
              <w:t>, the next inserted record will have ID 2.</w:t>
            </w:r>
          </w:p>
        </w:tc>
      </w:tr>
    </w:tbl>
    <w:p w:rsidR="001A6319" w:rsidRDefault="001A6319" w:rsidP="00AA13C9">
      <w:pPr>
        <w:autoSpaceDE w:val="0"/>
        <w:autoSpaceDN w:val="0"/>
        <w:adjustRightInd w:val="0"/>
        <w:ind w:left="576" w:firstLine="144"/>
        <w:jc w:val="left"/>
      </w:pPr>
    </w:p>
    <w:p w:rsidR="001A6319" w:rsidRDefault="001A6319" w:rsidP="00AA13C9">
      <w:pPr>
        <w:autoSpaceDE w:val="0"/>
        <w:autoSpaceDN w:val="0"/>
        <w:adjustRightInd w:val="0"/>
        <w:ind w:left="576" w:firstLine="144"/>
        <w:jc w:val="left"/>
      </w:pPr>
    </w:p>
    <w:p w:rsidR="001A6319" w:rsidRDefault="001A6319" w:rsidP="00AA13C9">
      <w:pPr>
        <w:autoSpaceDE w:val="0"/>
        <w:autoSpaceDN w:val="0"/>
        <w:adjustRightInd w:val="0"/>
        <w:ind w:left="576" w:firstLine="144"/>
        <w:jc w:val="left"/>
      </w:pPr>
    </w:p>
    <w:p w:rsidR="00AA13C9" w:rsidRDefault="00AA13C9" w:rsidP="005F62BE">
      <w:pPr>
        <w:autoSpaceDE w:val="0"/>
        <w:autoSpaceDN w:val="0"/>
        <w:adjustRightInd w:val="0"/>
        <w:jc w:val="left"/>
        <w:rPr>
          <w:lang w:val="en-US"/>
        </w:rPr>
      </w:pPr>
    </w:p>
    <w:p w:rsidR="00C13474" w:rsidRDefault="00C13474" w:rsidP="005F62BE">
      <w:pPr>
        <w:autoSpaceDE w:val="0"/>
        <w:autoSpaceDN w:val="0"/>
        <w:adjustRightInd w:val="0"/>
        <w:jc w:val="left"/>
        <w:rPr>
          <w:lang w:val="en-US"/>
        </w:rPr>
      </w:pPr>
    </w:p>
    <w:p w:rsidR="00C13474" w:rsidRDefault="00C13474" w:rsidP="005F62BE">
      <w:pPr>
        <w:autoSpaceDE w:val="0"/>
        <w:autoSpaceDN w:val="0"/>
        <w:adjustRightInd w:val="0"/>
        <w:jc w:val="left"/>
        <w:rPr>
          <w:lang w:val="en-US"/>
        </w:rPr>
      </w:pPr>
    </w:p>
    <w:p w:rsidR="00705C5F" w:rsidRDefault="006D3DB4" w:rsidP="00705C5F">
      <w:pPr>
        <w:pStyle w:val="Heading1"/>
      </w:pPr>
      <w:bookmarkStart w:id="52" w:name="_Toc289774216"/>
      <w:r>
        <w:t>Bibliography</w:t>
      </w:r>
      <w:bookmarkEnd w:id="52"/>
      <w:r>
        <w:t xml:space="preserve"> </w:t>
      </w:r>
    </w:p>
    <w:p w:rsidR="00705C5F" w:rsidRPr="00705C5F" w:rsidRDefault="00705C5F" w:rsidP="00705C5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3WSchools SQL </w:t>
      </w:r>
      <w:r w:rsidR="00580A41">
        <w:rPr>
          <w:lang w:val="en-US"/>
        </w:rPr>
        <w:t>Tutorial</w:t>
      </w:r>
      <w:r>
        <w:rPr>
          <w:lang w:val="en-US"/>
        </w:rPr>
        <w:t xml:space="preserve"> (</w:t>
      </w:r>
      <w:hyperlink r:id="rId10" w:history="1">
        <w:r w:rsidRPr="00106BBE">
          <w:rPr>
            <w:rStyle w:val="Hyperlink"/>
            <w:rFonts w:asciiTheme="minorHAnsi" w:hAnsiTheme="minorHAnsi"/>
            <w:sz w:val="20"/>
            <w:lang w:val="en-US"/>
          </w:rPr>
          <w:t>http://www.w3schools.com/sql</w:t>
        </w:r>
      </w:hyperlink>
      <w:r>
        <w:rPr>
          <w:lang w:val="en-US"/>
        </w:rPr>
        <w:t>)</w:t>
      </w:r>
      <w:r w:rsidR="0004513A">
        <w:rPr>
          <w:lang w:val="en-US"/>
        </w:rPr>
        <w:t>;</w:t>
      </w:r>
    </w:p>
    <w:p w:rsidR="00705C5F" w:rsidRDefault="00580A41" w:rsidP="00580A4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MSDN Library SQL Online Help Guide (</w:t>
      </w:r>
      <w:hyperlink r:id="rId11" w:history="1">
        <w:r w:rsidRPr="00106BBE">
          <w:rPr>
            <w:rStyle w:val="Hyperlink"/>
            <w:rFonts w:asciiTheme="minorHAnsi" w:hAnsiTheme="minorHAnsi"/>
            <w:sz w:val="20"/>
            <w:lang w:val="en-US"/>
          </w:rPr>
          <w:t>http://msdn.microsoft.com/en-us/library/bb545450.aspx</w:t>
        </w:r>
      </w:hyperlink>
      <w:r>
        <w:rPr>
          <w:lang w:val="en-US"/>
        </w:rPr>
        <w:t>)</w:t>
      </w:r>
      <w:r w:rsidR="0004513A">
        <w:rPr>
          <w:lang w:val="en-US"/>
        </w:rPr>
        <w:t>;</w:t>
      </w:r>
    </w:p>
    <w:p w:rsidR="00580A41" w:rsidRDefault="00684458" w:rsidP="0068445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SQL for Dummies (</w:t>
      </w:r>
      <w:hyperlink r:id="rId12" w:history="1">
        <w:r w:rsidRPr="00106BBE">
          <w:rPr>
            <w:rStyle w:val="Hyperlink"/>
            <w:rFonts w:asciiTheme="minorHAnsi" w:hAnsiTheme="minorHAnsi"/>
            <w:sz w:val="20"/>
            <w:lang w:val="en-US"/>
          </w:rPr>
          <w:t>http://www.dummies.com</w:t>
        </w:r>
      </w:hyperlink>
      <w:r>
        <w:rPr>
          <w:lang w:val="en-US"/>
        </w:rPr>
        <w:t>)</w:t>
      </w:r>
      <w:r w:rsidR="0004513A">
        <w:rPr>
          <w:lang w:val="en-US"/>
        </w:rPr>
        <w:t>.</w:t>
      </w:r>
    </w:p>
    <w:p w:rsidR="00A60E0B" w:rsidRPr="00705C5F" w:rsidRDefault="00A60E0B" w:rsidP="00A60E0B">
      <w:pPr>
        <w:pStyle w:val="ListParagraph"/>
        <w:ind w:left="786"/>
        <w:rPr>
          <w:lang w:val="en-US"/>
        </w:rPr>
      </w:pPr>
    </w:p>
    <w:p w:rsidR="004067B5" w:rsidRDefault="004067B5">
      <w:pPr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:rsidR="006D3DB4" w:rsidRDefault="006D3DB4" w:rsidP="005F62BE">
      <w:pPr>
        <w:autoSpaceDE w:val="0"/>
        <w:autoSpaceDN w:val="0"/>
        <w:adjustRightInd w:val="0"/>
        <w:jc w:val="left"/>
        <w:rPr>
          <w:lang w:val="en-US"/>
        </w:rPr>
      </w:pPr>
    </w:p>
    <w:p w:rsidR="00B83177" w:rsidRPr="00EA3CA9" w:rsidRDefault="00B83177" w:rsidP="00EA3CA9">
      <w:pPr>
        <w:pStyle w:val="Heading1"/>
        <w:numPr>
          <w:ilvl w:val="0"/>
          <w:numId w:val="20"/>
        </w:numPr>
        <w:rPr>
          <w:rStyle w:val="IntenseReference"/>
        </w:rPr>
      </w:pPr>
      <w:bookmarkStart w:id="53" w:name="_Toc289774217"/>
      <w:r w:rsidRPr="00EA3CA9">
        <w:rPr>
          <w:rStyle w:val="IntenseReference"/>
        </w:rPr>
        <w:t xml:space="preserve">APPENDIX: SQL </w:t>
      </w:r>
      <w:r w:rsidR="00EA3CA9">
        <w:rPr>
          <w:rStyle w:val="IntenseReference"/>
        </w:rPr>
        <w:t>Value Functions</w:t>
      </w:r>
      <w:bookmarkEnd w:id="53"/>
    </w:p>
    <w:p w:rsidR="00B83177" w:rsidRDefault="004B76EB" w:rsidP="00B83177">
      <w:pPr>
        <w:ind w:left="0" w:firstLine="432"/>
      </w:pPr>
      <w:r>
        <w:t xml:space="preserve">These SQL value functions perform operations on data are needed most often during SQL queries. </w:t>
      </w:r>
    </w:p>
    <w:p w:rsidR="004B76EB" w:rsidRDefault="004B76EB" w:rsidP="00B83177">
      <w:pPr>
        <w:ind w:left="0" w:firstLine="432"/>
      </w:pPr>
    </w:p>
    <w:tbl>
      <w:tblPr>
        <w:tblStyle w:val="LightList-Accent21"/>
        <w:tblW w:w="9741" w:type="dxa"/>
        <w:tblLook w:val="04A0" w:firstRow="1" w:lastRow="0" w:firstColumn="1" w:lastColumn="0" w:noHBand="0" w:noVBand="1"/>
      </w:tblPr>
      <w:tblGrid>
        <w:gridCol w:w="4870"/>
        <w:gridCol w:w="4871"/>
      </w:tblGrid>
      <w:tr w:rsidR="00CC415E" w:rsidRPr="00E15B51" w:rsidTr="007D1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:rsidR="00CC415E" w:rsidRPr="00E44F1A" w:rsidRDefault="00CC415E" w:rsidP="00230223">
            <w:pPr>
              <w:ind w:left="152" w:hanging="50"/>
              <w:jc w:val="center"/>
              <w:rPr>
                <w:rFonts w:cstheme="minorHAnsi"/>
                <w:color w:val="auto"/>
                <w:szCs w:val="20"/>
                <w:lang w:val="ro-RO" w:eastAsia="ro-RO"/>
              </w:rPr>
            </w:pPr>
            <w:r w:rsidRPr="006E0119">
              <w:rPr>
                <w:rFonts w:cstheme="minorHAnsi"/>
                <w:color w:val="auto"/>
                <w:szCs w:val="20"/>
                <w:lang w:val="ro-RO" w:eastAsia="ro-RO"/>
              </w:rPr>
              <w:t>String Value Functions</w:t>
            </w:r>
          </w:p>
        </w:tc>
        <w:tc>
          <w:tcPr>
            <w:tcW w:w="4871" w:type="dxa"/>
            <w:tcBorders>
              <w:top w:val="single" w:sz="4" w:space="0" w:color="C00000"/>
              <w:bottom w:val="single" w:sz="4" w:space="0" w:color="C00000"/>
            </w:tcBorders>
          </w:tcPr>
          <w:p w:rsidR="00CC415E" w:rsidRPr="00E44F1A" w:rsidRDefault="00CC415E" w:rsidP="00230223">
            <w:pPr>
              <w:ind w:left="152" w:hanging="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Cs w:val="20"/>
                <w:lang w:val="ro-RO" w:eastAsia="ro-RO"/>
              </w:rPr>
            </w:pPr>
            <w:r w:rsidRPr="00CC415E">
              <w:rPr>
                <w:rFonts w:cstheme="minorHAnsi"/>
                <w:color w:val="auto"/>
                <w:szCs w:val="20"/>
                <w:lang w:val="ro-RO" w:eastAsia="ro-RO"/>
              </w:rPr>
              <w:t>Datetime Value Functions</w:t>
            </w:r>
          </w:p>
        </w:tc>
      </w:tr>
      <w:tr w:rsidR="00CC415E" w:rsidRPr="00E15B51" w:rsidTr="007D1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:rsidR="00CC415E" w:rsidRPr="00457B6C" w:rsidRDefault="00CC415E" w:rsidP="002431A3">
            <w:pPr>
              <w:numPr>
                <w:ilvl w:val="0"/>
                <w:numId w:val="13"/>
              </w:numPr>
              <w:spacing w:before="100" w:beforeAutospacing="1" w:after="100" w:afterAutospacing="1"/>
              <w:ind w:left="152" w:firstLine="284"/>
              <w:jc w:val="left"/>
              <w:rPr>
                <w:rFonts w:cstheme="minorHAnsi"/>
                <w:szCs w:val="20"/>
                <w:lang w:val="ro-RO" w:eastAsia="ro-RO"/>
              </w:rPr>
            </w:pPr>
            <w:r w:rsidRPr="00024A41">
              <w:rPr>
                <w:b/>
              </w:rPr>
              <w:t>SUBSTRING</w:t>
            </w:r>
            <w:r>
              <w:t xml:space="preserve"> – Extracts a</w:t>
            </w:r>
            <w:r w:rsidR="00DE2467">
              <w:t xml:space="preserve"> substring from a source string.</w:t>
            </w:r>
          </w:p>
          <w:p w:rsidR="00CC415E" w:rsidRPr="00457B6C" w:rsidRDefault="00CC415E" w:rsidP="002431A3">
            <w:pPr>
              <w:numPr>
                <w:ilvl w:val="0"/>
                <w:numId w:val="13"/>
              </w:numPr>
              <w:spacing w:before="100" w:beforeAutospacing="1" w:after="100" w:afterAutospacing="1"/>
              <w:ind w:left="152" w:firstLine="284"/>
              <w:jc w:val="left"/>
              <w:rPr>
                <w:rFonts w:cstheme="minorHAnsi"/>
                <w:szCs w:val="20"/>
                <w:lang w:val="ro-RO" w:eastAsia="ro-RO"/>
              </w:rPr>
            </w:pPr>
            <w:r w:rsidRPr="00024A41">
              <w:rPr>
                <w:b/>
              </w:rPr>
              <w:t>UPPER</w:t>
            </w:r>
            <w:r>
              <w:t xml:space="preserve"> – Converts a ch</w:t>
            </w:r>
            <w:r w:rsidR="00DE2467">
              <w:t>aracter string to all uppercase.</w:t>
            </w:r>
          </w:p>
          <w:p w:rsidR="00CC415E" w:rsidRPr="00457B6C" w:rsidRDefault="00CC415E" w:rsidP="002431A3">
            <w:pPr>
              <w:numPr>
                <w:ilvl w:val="0"/>
                <w:numId w:val="13"/>
              </w:numPr>
              <w:spacing w:before="100" w:beforeAutospacing="1" w:after="100" w:afterAutospacing="1"/>
              <w:ind w:left="152" w:firstLine="284"/>
              <w:jc w:val="left"/>
              <w:rPr>
                <w:rFonts w:cstheme="minorHAnsi"/>
                <w:szCs w:val="20"/>
                <w:lang w:val="ro-RO" w:eastAsia="ro-RO"/>
              </w:rPr>
            </w:pPr>
            <w:r w:rsidRPr="00024A41">
              <w:rPr>
                <w:b/>
              </w:rPr>
              <w:t>LOWER</w:t>
            </w:r>
            <w:r>
              <w:t xml:space="preserve"> – Converts a ch</w:t>
            </w:r>
            <w:r w:rsidR="00DE2467">
              <w:t>aracter string to all lowercase.</w:t>
            </w:r>
          </w:p>
          <w:p w:rsidR="00CC415E" w:rsidRPr="00457B6C" w:rsidRDefault="00CC415E" w:rsidP="002431A3">
            <w:pPr>
              <w:numPr>
                <w:ilvl w:val="0"/>
                <w:numId w:val="13"/>
              </w:numPr>
              <w:spacing w:before="100" w:beforeAutospacing="1" w:after="100" w:afterAutospacing="1"/>
              <w:ind w:left="152" w:firstLine="284"/>
              <w:jc w:val="left"/>
              <w:rPr>
                <w:rFonts w:cstheme="minorHAnsi"/>
                <w:szCs w:val="20"/>
                <w:lang w:val="ro-RO" w:eastAsia="ro-RO"/>
              </w:rPr>
            </w:pPr>
            <w:r>
              <w:rPr>
                <w:b/>
              </w:rPr>
              <w:t>L</w:t>
            </w:r>
            <w:r w:rsidRPr="00024A41">
              <w:rPr>
                <w:b/>
              </w:rPr>
              <w:t>TRIM</w:t>
            </w:r>
            <w:r>
              <w:t>/</w:t>
            </w:r>
            <w:r w:rsidRPr="002431A3">
              <w:rPr>
                <w:b/>
              </w:rPr>
              <w:t>RTRIM</w:t>
            </w:r>
            <w:r>
              <w:t>– Trims</w:t>
            </w:r>
            <w:r w:rsidR="00DE2467">
              <w:t xml:space="preserve"> off leading or trailing blanks.</w:t>
            </w:r>
          </w:p>
          <w:p w:rsidR="00CC415E" w:rsidRPr="00457B6C" w:rsidRDefault="00CC415E" w:rsidP="002431A3">
            <w:pPr>
              <w:numPr>
                <w:ilvl w:val="0"/>
                <w:numId w:val="13"/>
              </w:numPr>
              <w:spacing w:before="100" w:beforeAutospacing="1" w:after="100" w:afterAutospacing="1"/>
              <w:ind w:left="152" w:firstLine="284"/>
              <w:jc w:val="left"/>
              <w:rPr>
                <w:rFonts w:cstheme="minorHAnsi"/>
                <w:szCs w:val="20"/>
                <w:lang w:val="ro-RO" w:eastAsia="ro-RO"/>
              </w:rPr>
            </w:pPr>
            <w:r w:rsidRPr="00024A41">
              <w:rPr>
                <w:b/>
              </w:rPr>
              <w:t>TRANSLATE</w:t>
            </w:r>
            <w:r>
              <w:t xml:space="preserve"> – Transforms a source string fr</w:t>
            </w:r>
            <w:r w:rsidR="00DE2467">
              <w:t>om one character set to another.</w:t>
            </w:r>
          </w:p>
          <w:p w:rsidR="00CC415E" w:rsidRPr="00E44F1A" w:rsidRDefault="00CC415E" w:rsidP="002431A3">
            <w:pPr>
              <w:numPr>
                <w:ilvl w:val="0"/>
                <w:numId w:val="13"/>
              </w:numPr>
              <w:spacing w:before="100" w:beforeAutospacing="1" w:after="100" w:afterAutospacing="1"/>
              <w:ind w:left="152" w:firstLine="284"/>
              <w:jc w:val="left"/>
              <w:rPr>
                <w:rFonts w:cstheme="minorHAnsi"/>
                <w:szCs w:val="20"/>
                <w:lang w:val="ro-RO" w:eastAsia="ro-RO"/>
              </w:rPr>
            </w:pPr>
            <w:r w:rsidRPr="00024A41">
              <w:rPr>
                <w:b/>
              </w:rPr>
              <w:t>CONVERT</w:t>
            </w:r>
            <w:r>
              <w:t xml:space="preserve"> – Transforms a source string from one character set to another</w:t>
            </w:r>
            <w:r w:rsidR="00DE2467">
              <w:t>.</w:t>
            </w:r>
          </w:p>
        </w:tc>
        <w:tc>
          <w:tcPr>
            <w:tcW w:w="4871" w:type="dxa"/>
            <w:tcBorders>
              <w:top w:val="single" w:sz="4" w:space="0" w:color="C00000"/>
              <w:bottom w:val="none" w:sz="0" w:space="0" w:color="auto"/>
            </w:tcBorders>
          </w:tcPr>
          <w:p w:rsidR="00CC415E" w:rsidRDefault="00CC415E" w:rsidP="002431A3">
            <w:pPr>
              <w:numPr>
                <w:ilvl w:val="0"/>
                <w:numId w:val="13"/>
              </w:numPr>
              <w:ind w:left="152" w:firstLine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A41">
              <w:rPr>
                <w:b/>
              </w:rPr>
              <w:t>CURRENT_DATE</w:t>
            </w:r>
            <w:r>
              <w:t xml:space="preserve"> – Returns the current date</w:t>
            </w:r>
            <w:r w:rsidR="00DE2467">
              <w:t>.</w:t>
            </w:r>
            <w:r>
              <w:t xml:space="preserve"> </w:t>
            </w:r>
          </w:p>
          <w:p w:rsidR="00CC415E" w:rsidRDefault="00CC415E" w:rsidP="002431A3">
            <w:pPr>
              <w:numPr>
                <w:ilvl w:val="0"/>
                <w:numId w:val="13"/>
              </w:numPr>
              <w:ind w:left="152" w:firstLine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A41">
              <w:rPr>
                <w:b/>
              </w:rPr>
              <w:t>CURRENT_</w:t>
            </w:r>
            <w:proofErr w:type="gramStart"/>
            <w:r w:rsidRPr="00024A41">
              <w:rPr>
                <w:b/>
              </w:rPr>
              <w:t>TIME(</w:t>
            </w:r>
            <w:proofErr w:type="gramEnd"/>
            <w:r w:rsidRPr="00024A41">
              <w:rPr>
                <w:b/>
              </w:rPr>
              <w:t>p)</w:t>
            </w:r>
            <w:r>
              <w:t xml:space="preserve"> – Returns the current ti</w:t>
            </w:r>
            <w:r w:rsidR="00DE2467">
              <w:t>me; (p) is precision of seconds.</w:t>
            </w:r>
          </w:p>
          <w:p w:rsidR="00CC415E" w:rsidRPr="00E44F1A" w:rsidRDefault="00CC415E" w:rsidP="002431A3">
            <w:pPr>
              <w:numPr>
                <w:ilvl w:val="0"/>
                <w:numId w:val="13"/>
              </w:numPr>
              <w:ind w:left="152" w:firstLine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024A41">
              <w:rPr>
                <w:b/>
              </w:rPr>
              <w:t>CURRENT_</w:t>
            </w:r>
            <w:proofErr w:type="gramStart"/>
            <w:r w:rsidRPr="00024A41">
              <w:rPr>
                <w:b/>
              </w:rPr>
              <w:t>TIMESTAMP(</w:t>
            </w:r>
            <w:proofErr w:type="gramEnd"/>
            <w:r w:rsidRPr="00024A41">
              <w:rPr>
                <w:b/>
              </w:rPr>
              <w:t>p)</w:t>
            </w:r>
            <w:r>
              <w:t xml:space="preserve"> – Returns the current date and the current time; (p) is precision of seconds</w:t>
            </w:r>
            <w:r w:rsidR="00DE2467">
              <w:t>.</w:t>
            </w:r>
          </w:p>
        </w:tc>
      </w:tr>
    </w:tbl>
    <w:p w:rsidR="00C16D25" w:rsidRDefault="00C16D25" w:rsidP="00C13474">
      <w:pPr>
        <w:ind w:left="0" w:firstLine="432"/>
      </w:pPr>
    </w:p>
    <w:p w:rsidR="00C16D25" w:rsidRDefault="00C16D25" w:rsidP="00C16D25">
      <w:r>
        <w:br w:type="page"/>
      </w:r>
    </w:p>
    <w:p w:rsidR="00B83177" w:rsidRDefault="00B83177" w:rsidP="00C13474">
      <w:pPr>
        <w:ind w:left="0" w:firstLine="432"/>
      </w:pPr>
    </w:p>
    <w:p w:rsidR="000349BC" w:rsidRPr="00EA3CA9" w:rsidRDefault="000349BC" w:rsidP="000349BC">
      <w:pPr>
        <w:pStyle w:val="Heading1"/>
        <w:numPr>
          <w:ilvl w:val="0"/>
          <w:numId w:val="20"/>
        </w:numPr>
        <w:rPr>
          <w:rStyle w:val="IntenseReference"/>
        </w:rPr>
      </w:pPr>
      <w:bookmarkStart w:id="54" w:name="_Toc289774218"/>
      <w:r w:rsidRPr="00EA3CA9">
        <w:rPr>
          <w:rStyle w:val="IntenseReference"/>
        </w:rPr>
        <w:t xml:space="preserve">APPENDIX: SQL </w:t>
      </w:r>
      <w:r>
        <w:rPr>
          <w:rStyle w:val="IntenseReference"/>
        </w:rPr>
        <w:t>Set Functions</w:t>
      </w:r>
      <w:bookmarkEnd w:id="54"/>
    </w:p>
    <w:p w:rsidR="000349BC" w:rsidRDefault="000349BC" w:rsidP="000349BC">
      <w:pPr>
        <w:ind w:left="0" w:firstLine="432"/>
      </w:pPr>
      <w:r>
        <w:t>The SQL set functions give you a quick answer to questions you may have about the characteristics of your data as a whole.</w:t>
      </w:r>
    </w:p>
    <w:p w:rsidR="000349BC" w:rsidRDefault="000349BC" w:rsidP="000349BC">
      <w:pPr>
        <w:ind w:left="0" w:firstLine="432"/>
      </w:pPr>
    </w:p>
    <w:tbl>
      <w:tblPr>
        <w:tblStyle w:val="LightList-Accent21"/>
        <w:tblW w:w="0" w:type="auto"/>
        <w:tblLook w:val="04A0" w:firstRow="1" w:lastRow="0" w:firstColumn="1" w:lastColumn="0" w:noHBand="0" w:noVBand="1"/>
      </w:tblPr>
      <w:tblGrid>
        <w:gridCol w:w="1711"/>
        <w:gridCol w:w="6237"/>
      </w:tblGrid>
      <w:tr w:rsidR="000349BC" w:rsidRPr="00E15B51" w:rsidTr="00C46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0349BC" w:rsidRPr="00E44F1A" w:rsidRDefault="000349BC" w:rsidP="007D1018">
            <w:pPr>
              <w:ind w:left="152" w:hanging="50"/>
              <w:jc w:val="center"/>
              <w:rPr>
                <w:rFonts w:cstheme="minorHAnsi"/>
                <w:color w:val="auto"/>
                <w:szCs w:val="20"/>
                <w:lang w:val="ro-RO" w:eastAsia="ro-RO"/>
              </w:rPr>
            </w:pPr>
            <w:r>
              <w:rPr>
                <w:rFonts w:cstheme="minorHAnsi"/>
                <w:color w:val="auto"/>
                <w:szCs w:val="20"/>
                <w:lang w:val="ro-RO" w:eastAsia="ro-RO"/>
              </w:rPr>
              <w:t>Function</w:t>
            </w:r>
          </w:p>
        </w:tc>
        <w:tc>
          <w:tcPr>
            <w:tcW w:w="6237" w:type="dxa"/>
          </w:tcPr>
          <w:p w:rsidR="000349BC" w:rsidRPr="00E44F1A" w:rsidRDefault="000349BC" w:rsidP="007D1018">
            <w:pPr>
              <w:ind w:left="152" w:hanging="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Cs w:val="20"/>
                <w:lang w:val="ro-RO" w:eastAsia="ro-RO"/>
              </w:rPr>
            </w:pPr>
            <w:r>
              <w:rPr>
                <w:rFonts w:cstheme="minorHAnsi"/>
                <w:color w:val="auto"/>
                <w:szCs w:val="20"/>
                <w:lang w:val="ro-RO" w:eastAsia="ro-RO"/>
              </w:rPr>
              <w:t>Effect</w:t>
            </w:r>
          </w:p>
        </w:tc>
      </w:tr>
      <w:tr w:rsidR="000349BC" w:rsidRPr="00E15B51" w:rsidTr="00C4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tcBorders>
              <w:bottom w:val="single" w:sz="4" w:space="0" w:color="C00000"/>
            </w:tcBorders>
          </w:tcPr>
          <w:p w:rsidR="000349BC" w:rsidRPr="001C485F" w:rsidRDefault="001C485F" w:rsidP="001C485F">
            <w:pPr>
              <w:spacing w:before="100" w:beforeAutospacing="1" w:after="100" w:afterAutospacing="1"/>
              <w:ind w:left="436"/>
              <w:jc w:val="left"/>
              <w:rPr>
                <w:rFonts w:cstheme="minorHAnsi"/>
                <w:szCs w:val="20"/>
                <w:lang w:val="ro-RO" w:eastAsia="ro-RO"/>
              </w:rPr>
            </w:pPr>
            <w:r>
              <w:t xml:space="preserve">COUNT </w:t>
            </w:r>
          </w:p>
        </w:tc>
        <w:tc>
          <w:tcPr>
            <w:tcW w:w="6237" w:type="dxa"/>
            <w:tcBorders>
              <w:bottom w:val="single" w:sz="4" w:space="0" w:color="C00000"/>
            </w:tcBorders>
          </w:tcPr>
          <w:p w:rsidR="000349BC" w:rsidRPr="00E44F1A" w:rsidRDefault="001C485F" w:rsidP="00C4605D">
            <w:pPr>
              <w:spacing w:before="100" w:beforeAutospacing="1"/>
              <w:ind w:left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t>Returns the number of rows in the specified table</w:t>
            </w:r>
            <w:r w:rsidR="00DE2467">
              <w:t>.</w:t>
            </w:r>
          </w:p>
        </w:tc>
      </w:tr>
      <w:tr w:rsidR="001C485F" w:rsidRPr="00E15B51" w:rsidTr="00C46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tcBorders>
              <w:top w:val="single" w:sz="4" w:space="0" w:color="C00000"/>
              <w:bottom w:val="single" w:sz="4" w:space="0" w:color="C00000"/>
            </w:tcBorders>
          </w:tcPr>
          <w:p w:rsidR="001C485F" w:rsidRDefault="001C485F" w:rsidP="001C485F">
            <w:pPr>
              <w:spacing w:before="100" w:beforeAutospacing="1" w:after="100" w:afterAutospacing="1"/>
              <w:ind w:left="436"/>
              <w:jc w:val="left"/>
            </w:pPr>
            <w:r>
              <w:t xml:space="preserve">MAX </w:t>
            </w:r>
          </w:p>
        </w:tc>
        <w:tc>
          <w:tcPr>
            <w:tcW w:w="6237" w:type="dxa"/>
            <w:tcBorders>
              <w:top w:val="single" w:sz="4" w:space="0" w:color="C00000"/>
              <w:bottom w:val="single" w:sz="4" w:space="0" w:color="C00000"/>
            </w:tcBorders>
          </w:tcPr>
          <w:p w:rsidR="001C485F" w:rsidRDefault="001C485F" w:rsidP="00C4605D">
            <w:pPr>
              <w:spacing w:before="100" w:beforeAutospacing="1"/>
              <w:ind w:left="284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Returns the maximum value that occurs in the specified table</w:t>
            </w:r>
            <w:r w:rsidR="00DE2467">
              <w:t>.</w:t>
            </w:r>
          </w:p>
        </w:tc>
      </w:tr>
      <w:tr w:rsidR="001C485F" w:rsidRPr="00E15B51" w:rsidTr="00C4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tcBorders>
              <w:top w:val="single" w:sz="4" w:space="0" w:color="C00000"/>
              <w:bottom w:val="single" w:sz="4" w:space="0" w:color="C00000"/>
            </w:tcBorders>
          </w:tcPr>
          <w:p w:rsidR="001C485F" w:rsidRDefault="001C485F" w:rsidP="001C485F">
            <w:pPr>
              <w:spacing w:before="100" w:beforeAutospacing="1" w:after="100" w:afterAutospacing="1"/>
              <w:ind w:left="436"/>
              <w:jc w:val="left"/>
            </w:pPr>
            <w:r>
              <w:t xml:space="preserve">MIN </w:t>
            </w:r>
          </w:p>
        </w:tc>
        <w:tc>
          <w:tcPr>
            <w:tcW w:w="6237" w:type="dxa"/>
            <w:tcBorders>
              <w:top w:val="single" w:sz="4" w:space="0" w:color="C00000"/>
              <w:bottom w:val="single" w:sz="4" w:space="0" w:color="C00000"/>
            </w:tcBorders>
          </w:tcPr>
          <w:p w:rsidR="001C485F" w:rsidRDefault="001C485F" w:rsidP="00C4605D">
            <w:pPr>
              <w:spacing w:before="100" w:beforeAutospacing="1"/>
              <w:ind w:left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minimum value that occurs in the specified table</w:t>
            </w:r>
            <w:r w:rsidR="00DE2467">
              <w:t>.</w:t>
            </w:r>
          </w:p>
        </w:tc>
      </w:tr>
      <w:tr w:rsidR="001C485F" w:rsidRPr="00E15B51" w:rsidTr="00C46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tcBorders>
              <w:top w:val="single" w:sz="4" w:space="0" w:color="C00000"/>
              <w:bottom w:val="single" w:sz="4" w:space="0" w:color="C00000"/>
            </w:tcBorders>
          </w:tcPr>
          <w:p w:rsidR="001C485F" w:rsidRDefault="001C485F" w:rsidP="007D1018">
            <w:pPr>
              <w:spacing w:before="100" w:beforeAutospacing="1" w:after="100" w:afterAutospacing="1"/>
              <w:ind w:left="436"/>
              <w:jc w:val="left"/>
            </w:pPr>
            <w:r>
              <w:t>SUM</w:t>
            </w:r>
          </w:p>
        </w:tc>
        <w:tc>
          <w:tcPr>
            <w:tcW w:w="6237" w:type="dxa"/>
            <w:tcBorders>
              <w:top w:val="single" w:sz="4" w:space="0" w:color="C00000"/>
              <w:bottom w:val="single" w:sz="4" w:space="0" w:color="C00000"/>
            </w:tcBorders>
          </w:tcPr>
          <w:p w:rsidR="001C485F" w:rsidRDefault="001C485F" w:rsidP="00C4605D">
            <w:pPr>
              <w:spacing w:before="100" w:beforeAutospacing="1"/>
              <w:ind w:left="284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Adds up the values in a specified column</w:t>
            </w:r>
            <w:r w:rsidR="00DE2467">
              <w:t>.</w:t>
            </w:r>
          </w:p>
        </w:tc>
      </w:tr>
      <w:tr w:rsidR="001C485F" w:rsidRPr="00E15B51" w:rsidTr="00C4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tcBorders>
              <w:top w:val="single" w:sz="4" w:space="0" w:color="C00000"/>
            </w:tcBorders>
          </w:tcPr>
          <w:p w:rsidR="001C485F" w:rsidRDefault="001C485F" w:rsidP="001C485F">
            <w:pPr>
              <w:spacing w:before="100" w:beforeAutospacing="1" w:after="100" w:afterAutospacing="1"/>
              <w:ind w:left="436"/>
              <w:jc w:val="left"/>
            </w:pPr>
            <w:r>
              <w:t xml:space="preserve">AVG </w:t>
            </w:r>
          </w:p>
        </w:tc>
        <w:tc>
          <w:tcPr>
            <w:tcW w:w="6237" w:type="dxa"/>
            <w:tcBorders>
              <w:top w:val="single" w:sz="4" w:space="0" w:color="C00000"/>
              <w:bottom w:val="single" w:sz="4" w:space="0" w:color="C00000"/>
            </w:tcBorders>
          </w:tcPr>
          <w:p w:rsidR="001C485F" w:rsidRDefault="001C485F" w:rsidP="00C4605D">
            <w:pPr>
              <w:spacing w:before="100" w:beforeAutospacing="1"/>
              <w:ind w:left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average of all the values in the specified column</w:t>
            </w:r>
            <w:r w:rsidR="00DE2467">
              <w:t>.</w:t>
            </w:r>
          </w:p>
        </w:tc>
      </w:tr>
    </w:tbl>
    <w:p w:rsidR="001C4E07" w:rsidRDefault="001C4E07" w:rsidP="000349BC">
      <w:pPr>
        <w:ind w:left="0" w:firstLine="432"/>
      </w:pPr>
    </w:p>
    <w:p w:rsidR="006D3DB4" w:rsidRDefault="006D3DB4" w:rsidP="001C4E07"/>
    <w:p w:rsidR="006D3DB4" w:rsidRDefault="006D3DB4">
      <w:pPr>
        <w:ind w:left="0"/>
        <w:jc w:val="left"/>
        <w:rPr>
          <w:rStyle w:val="IntenseReference"/>
          <w:b/>
          <w:bCs/>
        </w:rPr>
      </w:pPr>
      <w:r>
        <w:rPr>
          <w:rStyle w:val="IntenseReference"/>
        </w:rPr>
        <w:br w:type="page"/>
      </w:r>
    </w:p>
    <w:p w:rsidR="001C4E07" w:rsidRPr="00B83177" w:rsidRDefault="001C4E07" w:rsidP="001C4E07">
      <w:pPr>
        <w:pStyle w:val="Heading1"/>
        <w:numPr>
          <w:ilvl w:val="0"/>
          <w:numId w:val="20"/>
        </w:numPr>
        <w:rPr>
          <w:rStyle w:val="IntenseReference"/>
        </w:rPr>
      </w:pPr>
      <w:bookmarkStart w:id="55" w:name="_Toc289774219"/>
      <w:r w:rsidRPr="00B83177">
        <w:rPr>
          <w:rStyle w:val="IntenseReference"/>
        </w:rPr>
        <w:lastRenderedPageBreak/>
        <w:t xml:space="preserve">APPENDIX: SQL </w:t>
      </w:r>
      <w:r>
        <w:rPr>
          <w:rStyle w:val="IntenseReference"/>
        </w:rPr>
        <w:t>WHERE Clause Predicates</w:t>
      </w:r>
      <w:bookmarkEnd w:id="55"/>
    </w:p>
    <w:p w:rsidR="001C4E07" w:rsidRDefault="001C4E07" w:rsidP="001C4E07">
      <w:pPr>
        <w:ind w:left="0" w:firstLine="432"/>
      </w:pPr>
      <w:r>
        <w:t xml:space="preserve">You can filter out unwanted rows from the result of an SQL query by applying a </w:t>
      </w:r>
      <w:r w:rsidRPr="00ED732F">
        <w:rPr>
          <w:color w:val="0000CC"/>
        </w:rPr>
        <w:t>WHERE</w:t>
      </w:r>
      <w:r>
        <w:t xml:space="preserve"> clause whose predicate excludes the unwanted rows.</w:t>
      </w:r>
    </w:p>
    <w:p w:rsidR="001C4E07" w:rsidRDefault="001C4E07" w:rsidP="001C4E07">
      <w:pPr>
        <w:ind w:left="0" w:firstLine="432"/>
      </w:pPr>
    </w:p>
    <w:tbl>
      <w:tblPr>
        <w:tblStyle w:val="LightList-Accent21"/>
        <w:tblW w:w="0" w:type="auto"/>
        <w:tblLook w:val="04A0" w:firstRow="1" w:lastRow="0" w:firstColumn="1" w:lastColumn="0" w:noHBand="0" w:noVBand="1"/>
      </w:tblPr>
      <w:tblGrid>
        <w:gridCol w:w="2704"/>
        <w:gridCol w:w="3260"/>
        <w:gridCol w:w="3777"/>
      </w:tblGrid>
      <w:tr w:rsidR="001C4E07" w:rsidRPr="00E15B51" w:rsidTr="00B0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1C4E07" w:rsidRPr="00E44F1A" w:rsidRDefault="00A4117F" w:rsidP="00D018CC">
            <w:pPr>
              <w:ind w:left="152" w:hanging="50"/>
              <w:jc w:val="center"/>
              <w:rPr>
                <w:rFonts w:cstheme="minorHAnsi"/>
                <w:color w:val="auto"/>
                <w:szCs w:val="20"/>
                <w:lang w:val="ro-RO" w:eastAsia="ro-RO"/>
              </w:rPr>
            </w:pPr>
            <w:r w:rsidRPr="00D018CC">
              <w:rPr>
                <w:rFonts w:cstheme="minorHAnsi"/>
                <w:color w:val="auto"/>
                <w:szCs w:val="20"/>
                <w:lang w:val="ro-RO" w:eastAsia="ro-RO"/>
              </w:rPr>
              <w:t>Comparison Predicates</w:t>
            </w:r>
          </w:p>
        </w:tc>
        <w:tc>
          <w:tcPr>
            <w:tcW w:w="7037" w:type="dxa"/>
            <w:gridSpan w:val="2"/>
          </w:tcPr>
          <w:p w:rsidR="001C4E07" w:rsidRPr="00E44F1A" w:rsidRDefault="00A4117F" w:rsidP="00D018CC">
            <w:pPr>
              <w:ind w:left="152" w:hanging="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Cs w:val="20"/>
                <w:lang w:val="ro-RO" w:eastAsia="ro-RO"/>
              </w:rPr>
            </w:pPr>
            <w:r w:rsidRPr="00D018CC">
              <w:rPr>
                <w:rFonts w:cstheme="minorHAnsi"/>
                <w:color w:val="auto"/>
                <w:szCs w:val="20"/>
                <w:lang w:val="ro-RO" w:eastAsia="ro-RO"/>
              </w:rPr>
              <w:t>Other Predicates</w:t>
            </w:r>
          </w:p>
        </w:tc>
      </w:tr>
      <w:tr w:rsidR="006D473F" w:rsidRPr="00E15B51" w:rsidTr="00B0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6D473F" w:rsidRPr="00140BCB" w:rsidRDefault="006D473F" w:rsidP="00DB1C1C">
            <w:pPr>
              <w:ind w:left="294"/>
              <w:jc w:val="left"/>
              <w:rPr>
                <w:rFonts w:cstheme="minorHAnsi"/>
                <w:szCs w:val="20"/>
                <w:lang w:val="ro-RO" w:eastAsia="ro-RO"/>
              </w:rPr>
            </w:pPr>
            <w:r w:rsidRPr="00DB1C1C">
              <w:rPr>
                <w:b/>
              </w:rPr>
              <w:t>=</w:t>
            </w:r>
            <w:r>
              <w:t xml:space="preserve">  </w:t>
            </w:r>
            <w:r>
              <w:tab/>
              <w:t xml:space="preserve">Equal </w:t>
            </w:r>
          </w:p>
          <w:p w:rsidR="006D473F" w:rsidRPr="00140BCB" w:rsidRDefault="006D473F" w:rsidP="00DB1C1C">
            <w:pPr>
              <w:ind w:left="294"/>
              <w:jc w:val="left"/>
              <w:rPr>
                <w:rFonts w:cstheme="minorHAnsi"/>
                <w:szCs w:val="20"/>
                <w:lang w:val="ro-RO" w:eastAsia="ro-RO"/>
              </w:rPr>
            </w:pPr>
            <w:r w:rsidRPr="00DB1C1C">
              <w:rPr>
                <w:b/>
              </w:rPr>
              <w:t>&lt;&gt;</w:t>
            </w:r>
            <w:r>
              <w:rPr>
                <w:b/>
              </w:rPr>
              <w:tab/>
            </w:r>
            <w:r>
              <w:t>Not equal</w:t>
            </w:r>
          </w:p>
          <w:p w:rsidR="006D473F" w:rsidRPr="00140BCB" w:rsidRDefault="006D473F" w:rsidP="00DB1C1C">
            <w:pPr>
              <w:ind w:left="294"/>
              <w:jc w:val="left"/>
              <w:rPr>
                <w:rFonts w:cstheme="minorHAnsi"/>
                <w:szCs w:val="20"/>
                <w:lang w:val="ro-RO" w:eastAsia="ro-RO"/>
              </w:rPr>
            </w:pPr>
            <w:r>
              <w:t xml:space="preserve"> </w:t>
            </w:r>
            <w:r w:rsidRPr="00DB1C1C">
              <w:rPr>
                <w:b/>
              </w:rPr>
              <w:t>&lt;</w:t>
            </w:r>
            <w:r>
              <w:t xml:space="preserve"> </w:t>
            </w:r>
            <w:r>
              <w:tab/>
              <w:t xml:space="preserve">Less than </w:t>
            </w:r>
          </w:p>
          <w:p w:rsidR="006D473F" w:rsidRPr="00140BCB" w:rsidRDefault="006D473F" w:rsidP="00DB1C1C">
            <w:pPr>
              <w:ind w:left="294"/>
              <w:jc w:val="left"/>
              <w:rPr>
                <w:rFonts w:cstheme="minorHAnsi"/>
                <w:szCs w:val="20"/>
                <w:lang w:val="ro-RO" w:eastAsia="ro-RO"/>
              </w:rPr>
            </w:pPr>
            <w:r w:rsidRPr="00DB1C1C">
              <w:rPr>
                <w:b/>
              </w:rPr>
              <w:t>&lt;=</w:t>
            </w:r>
            <w:r>
              <w:t xml:space="preserve"> </w:t>
            </w:r>
            <w:r>
              <w:tab/>
              <w:t xml:space="preserve">Less than or equal </w:t>
            </w:r>
          </w:p>
          <w:p w:rsidR="006D473F" w:rsidRPr="00140BCB" w:rsidRDefault="006D473F" w:rsidP="00DB1C1C">
            <w:pPr>
              <w:ind w:left="294"/>
              <w:jc w:val="left"/>
              <w:rPr>
                <w:rFonts w:cstheme="minorHAnsi"/>
                <w:szCs w:val="20"/>
                <w:lang w:val="ro-RO" w:eastAsia="ro-RO"/>
              </w:rPr>
            </w:pPr>
            <w:r w:rsidRPr="00DB1C1C">
              <w:rPr>
                <w:b/>
              </w:rPr>
              <w:t>&gt;</w:t>
            </w:r>
            <w:r>
              <w:t xml:space="preserve"> </w:t>
            </w:r>
            <w:r>
              <w:tab/>
              <w:t xml:space="preserve">Greater than </w:t>
            </w:r>
          </w:p>
          <w:p w:rsidR="006D473F" w:rsidRPr="00E44F1A" w:rsidRDefault="006D473F" w:rsidP="00DB1C1C">
            <w:pPr>
              <w:ind w:left="294"/>
              <w:jc w:val="left"/>
              <w:rPr>
                <w:rFonts w:cstheme="minorHAnsi"/>
                <w:szCs w:val="20"/>
                <w:lang w:val="ro-RO" w:eastAsia="ro-RO"/>
              </w:rPr>
            </w:pPr>
            <w:r w:rsidRPr="00DB1C1C">
              <w:rPr>
                <w:b/>
              </w:rPr>
              <w:t>&gt;=</w:t>
            </w:r>
            <w:r>
              <w:t xml:space="preserve"> </w:t>
            </w:r>
            <w:r>
              <w:tab/>
              <w:t>Greater than or equal</w:t>
            </w:r>
          </w:p>
        </w:tc>
        <w:tc>
          <w:tcPr>
            <w:tcW w:w="3260" w:type="dxa"/>
            <w:tcBorders>
              <w:right w:val="single" w:sz="4" w:space="0" w:color="C00000"/>
            </w:tcBorders>
            <w:vAlign w:val="top"/>
          </w:tcPr>
          <w:p w:rsidR="006D473F" w:rsidRDefault="006D473F" w:rsidP="002B7095">
            <w:pPr>
              <w:ind w:left="2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467">
              <w:rPr>
                <w:b/>
              </w:rPr>
              <w:t>BETWEEN</w:t>
            </w:r>
            <w:r w:rsidRPr="00DB1C1C">
              <w:t xml:space="preserve"> </w:t>
            </w:r>
            <w:r w:rsidR="00DE2467">
              <w:t>– Specifies a range to test.</w:t>
            </w:r>
          </w:p>
          <w:p w:rsidR="006D473F" w:rsidRDefault="006D473F" w:rsidP="002B7095">
            <w:pPr>
              <w:ind w:left="2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7DA">
              <w:rPr>
                <w:b/>
              </w:rPr>
              <w:t>IN</w:t>
            </w:r>
            <w:r w:rsidR="00DE2467">
              <w:t xml:space="preserve"> – Allows you to specify multiple values in a </w:t>
            </w:r>
            <w:r w:rsidR="00DE2467" w:rsidRPr="00DE2467">
              <w:rPr>
                <w:color w:val="0000CC"/>
              </w:rPr>
              <w:t xml:space="preserve">WHERE </w:t>
            </w:r>
            <w:r w:rsidR="00DE2467">
              <w:t>clause.</w:t>
            </w:r>
          </w:p>
          <w:p w:rsidR="006D473F" w:rsidRPr="003927DA" w:rsidRDefault="006D473F" w:rsidP="002B7095">
            <w:pPr>
              <w:ind w:left="2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27DA">
              <w:rPr>
                <w:b/>
              </w:rPr>
              <w:t xml:space="preserve">NOT IN </w:t>
            </w:r>
            <w:r w:rsidR="00B06008">
              <w:rPr>
                <w:b/>
              </w:rPr>
              <w:t xml:space="preserve">– </w:t>
            </w:r>
            <w:r w:rsidR="00B06008">
              <w:t>Determines whether a value matches any value in a collection.</w:t>
            </w:r>
          </w:p>
          <w:p w:rsidR="006D473F" w:rsidRDefault="006D473F" w:rsidP="002B7095">
            <w:pPr>
              <w:ind w:left="2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7DA">
              <w:rPr>
                <w:b/>
              </w:rPr>
              <w:t>LIKE</w:t>
            </w:r>
            <w:r w:rsidRPr="00DB1C1C">
              <w:t xml:space="preserve"> </w:t>
            </w:r>
            <w:r w:rsidR="00B06008">
              <w:t xml:space="preserve">– Is used in a </w:t>
            </w:r>
            <w:r w:rsidR="00B06008" w:rsidRPr="00B06008">
              <w:rPr>
                <w:color w:val="0000CC"/>
              </w:rPr>
              <w:t xml:space="preserve">WHERE </w:t>
            </w:r>
            <w:r w:rsidR="00B06008">
              <w:t>clause to search for a specified pattern in a column.</w:t>
            </w:r>
          </w:p>
          <w:p w:rsidR="006D473F" w:rsidRPr="003927DA" w:rsidRDefault="006D473F" w:rsidP="002B7095">
            <w:pPr>
              <w:ind w:left="2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27DA">
              <w:rPr>
                <w:b/>
              </w:rPr>
              <w:t xml:space="preserve">NOT LIKE </w:t>
            </w:r>
            <w:r w:rsidR="002B7095">
              <w:rPr>
                <w:b/>
              </w:rPr>
              <w:t xml:space="preserve">– </w:t>
            </w:r>
            <w:r w:rsidR="002B7095" w:rsidRPr="002B7095">
              <w:t xml:space="preserve">Determines whether a specific character </w:t>
            </w:r>
            <w:r w:rsidR="002B7095" w:rsidRPr="002B7095">
              <w:rPr>
                <w:bCs/>
              </w:rPr>
              <w:t>String</w:t>
            </w:r>
            <w:r w:rsidR="002B7095" w:rsidRPr="002B7095">
              <w:t xml:space="preserve"> matches a specified pattern.</w:t>
            </w:r>
          </w:p>
        </w:tc>
        <w:tc>
          <w:tcPr>
            <w:tcW w:w="3777" w:type="dxa"/>
            <w:tcBorders>
              <w:left w:val="single" w:sz="4" w:space="0" w:color="C00000"/>
            </w:tcBorders>
            <w:vAlign w:val="top"/>
          </w:tcPr>
          <w:p w:rsidR="00DE2467" w:rsidRPr="003927DA" w:rsidRDefault="00DE2467" w:rsidP="00B06008">
            <w:pPr>
              <w:ind w:left="29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27DA">
              <w:rPr>
                <w:b/>
              </w:rPr>
              <w:t xml:space="preserve">DISTINCT </w:t>
            </w:r>
            <w:r w:rsidR="00D50B9B">
              <w:rPr>
                <w:b/>
              </w:rPr>
              <w:t xml:space="preserve">– </w:t>
            </w:r>
            <w:r w:rsidR="00D50B9B">
              <w:t>Return only distinct (different) values.</w:t>
            </w:r>
          </w:p>
          <w:p w:rsidR="008C085B" w:rsidRDefault="008C085B" w:rsidP="008C085B">
            <w:pPr>
              <w:ind w:left="2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467">
              <w:rPr>
                <w:b/>
              </w:rPr>
              <w:t>ALL</w:t>
            </w:r>
            <w:r w:rsidRPr="00DB1C1C">
              <w:t xml:space="preserve"> </w:t>
            </w:r>
            <w:r>
              <w:t>– Compares a scalar value with a single-column set of values.</w:t>
            </w:r>
          </w:p>
          <w:p w:rsidR="006D473F" w:rsidRPr="003927DA" w:rsidRDefault="006D473F" w:rsidP="00B06008">
            <w:pPr>
              <w:ind w:left="29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27DA">
              <w:rPr>
                <w:b/>
              </w:rPr>
              <w:t xml:space="preserve">EXISTS </w:t>
            </w:r>
            <w:r w:rsidR="00D50B9B">
              <w:rPr>
                <w:b/>
              </w:rPr>
              <w:t xml:space="preserve">– </w:t>
            </w:r>
            <w:r w:rsidR="00D50B9B">
              <w:t xml:space="preserve">Specifies a </w:t>
            </w:r>
            <w:proofErr w:type="spellStart"/>
            <w:r w:rsidR="00D50B9B">
              <w:t>subquery</w:t>
            </w:r>
            <w:proofErr w:type="spellEnd"/>
            <w:r w:rsidR="00D50B9B">
              <w:t xml:space="preserve"> to test for the existence of rows.</w:t>
            </w:r>
          </w:p>
          <w:p w:rsidR="006D473F" w:rsidRDefault="006D473F" w:rsidP="00B06008">
            <w:pPr>
              <w:ind w:left="29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7DA">
              <w:rPr>
                <w:b/>
              </w:rPr>
              <w:t xml:space="preserve">NULL </w:t>
            </w:r>
            <w:r w:rsidR="00D50B9B" w:rsidRPr="00D50B9B">
              <w:t xml:space="preserve">– Allows testing for </w:t>
            </w:r>
            <w:r w:rsidR="00D50B9B">
              <w:t>NULL values.</w:t>
            </w:r>
          </w:p>
          <w:p w:rsidR="00D50B9B" w:rsidRPr="00D50B9B" w:rsidRDefault="00D50B9B" w:rsidP="00B06008">
            <w:pPr>
              <w:ind w:left="29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NOT NULL </w:t>
            </w:r>
            <w:r>
              <w:t xml:space="preserve">– </w:t>
            </w:r>
            <w:r w:rsidRPr="00D50B9B">
              <w:t xml:space="preserve">Allows testing for </w:t>
            </w:r>
            <w:r>
              <w:t>non-NULL values.</w:t>
            </w:r>
          </w:p>
          <w:p w:rsidR="006D473F" w:rsidRPr="003927DA" w:rsidRDefault="006D473F" w:rsidP="00B06008">
            <w:pPr>
              <w:ind w:left="29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27DA">
              <w:rPr>
                <w:b/>
              </w:rPr>
              <w:t xml:space="preserve">SOME, ANY </w:t>
            </w:r>
            <w:r w:rsidR="008C085B">
              <w:rPr>
                <w:b/>
              </w:rPr>
              <w:t xml:space="preserve">– </w:t>
            </w:r>
            <w:r w:rsidR="008C085B">
              <w:t>Compares a scalar value with a single-column set of values.</w:t>
            </w:r>
          </w:p>
          <w:p w:rsidR="006D473F" w:rsidRPr="006D473F" w:rsidRDefault="006D473F" w:rsidP="008C085B">
            <w:pPr>
              <w:ind w:left="29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49BC" w:rsidRDefault="000349BC" w:rsidP="000349BC">
      <w:pPr>
        <w:ind w:left="0" w:firstLine="432"/>
      </w:pPr>
    </w:p>
    <w:p w:rsidR="001C4E07" w:rsidRPr="00331980" w:rsidRDefault="001C4E07" w:rsidP="000349BC">
      <w:pPr>
        <w:ind w:left="0" w:firstLine="432"/>
      </w:pPr>
    </w:p>
    <w:p w:rsidR="000349BC" w:rsidRPr="00331980" w:rsidRDefault="000349BC" w:rsidP="00C13474">
      <w:pPr>
        <w:ind w:left="0" w:firstLine="432"/>
      </w:pPr>
    </w:p>
    <w:sectPr w:rsidR="000349BC" w:rsidRPr="00331980" w:rsidSect="00DD5192">
      <w:headerReference w:type="default" r:id="rId13"/>
      <w:footerReference w:type="default" r:id="rId14"/>
      <w:pgSz w:w="11907" w:h="16839" w:code="9"/>
      <w:pgMar w:top="1440" w:right="1440" w:bottom="1440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014" w:rsidRDefault="00EB7014" w:rsidP="00813767">
      <w:r>
        <w:separator/>
      </w:r>
    </w:p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</w:endnote>
  <w:endnote w:type="continuationSeparator" w:id="0">
    <w:p w:rsidR="00EB7014" w:rsidRDefault="00EB7014" w:rsidP="00813767">
      <w:r>
        <w:continuationSeparator/>
      </w:r>
    </w:p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AA0B19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06"/>
      <w:gridCol w:w="569"/>
      <w:gridCol w:w="2637"/>
      <w:gridCol w:w="3204"/>
    </w:tblGrid>
    <w:tr w:rsidR="007302FE" w:rsidTr="00D263AF">
      <w:trPr>
        <w:trHeight w:hRule="exact" w:val="72"/>
      </w:trPr>
      <w:tc>
        <w:tcPr>
          <w:tcW w:w="1667" w:type="pct"/>
        </w:tcPr>
        <w:p w:rsidR="007302FE" w:rsidRPr="00FD1F8C" w:rsidRDefault="007302FE" w:rsidP="001371B5">
          <w:pPr>
            <w:ind w:right="171"/>
            <w:jc w:val="left"/>
            <w:rPr>
              <w:rStyle w:val="FooterChar"/>
            </w:rPr>
          </w:pPr>
        </w:p>
      </w:tc>
      <w:tc>
        <w:tcPr>
          <w:tcW w:w="1667" w:type="pct"/>
          <w:gridSpan w:val="2"/>
        </w:tcPr>
        <w:p w:rsidR="007302FE" w:rsidRDefault="007302FE" w:rsidP="00436214">
          <w:pPr>
            <w:jc w:val="center"/>
            <w:rPr>
              <w:rStyle w:val="FooterChar"/>
            </w:rPr>
          </w:pPr>
        </w:p>
      </w:tc>
      <w:tc>
        <w:tcPr>
          <w:tcW w:w="1666" w:type="pct"/>
        </w:tcPr>
        <w:p w:rsidR="007302FE" w:rsidRPr="00FD1F8C" w:rsidRDefault="007302FE" w:rsidP="00436214">
          <w:pPr>
            <w:jc w:val="right"/>
            <w:rPr>
              <w:rStyle w:val="FooterChar"/>
            </w:rPr>
          </w:pPr>
        </w:p>
      </w:tc>
    </w:tr>
    <w:tr w:rsidR="007302FE" w:rsidTr="00D263AF">
      <w:tc>
        <w:tcPr>
          <w:tcW w:w="1963" w:type="pct"/>
          <w:gridSpan w:val="2"/>
        </w:tcPr>
        <w:p w:rsidR="007302FE" w:rsidRPr="00CB57C1" w:rsidRDefault="007302FE" w:rsidP="0085028B">
          <w:pPr>
            <w:pStyle w:val="Footer"/>
            <w:ind w:left="0"/>
            <w:rPr>
              <w:rFonts w:cstheme="minorHAnsi"/>
            </w:rPr>
          </w:pPr>
          <w:r w:rsidRPr="00CB57C1">
            <w:rPr>
              <w:rFonts w:cstheme="minorHAnsi"/>
            </w:rPr>
            <w:t>Doc.ref.code-QA-BMS-24.02-01.0</w:t>
          </w:r>
          <w:r>
            <w:rPr>
              <w:rFonts w:cstheme="minorHAnsi"/>
            </w:rPr>
            <w:t>2</w:t>
          </w:r>
        </w:p>
      </w:tc>
      <w:tc>
        <w:tcPr>
          <w:tcW w:w="1371" w:type="pct"/>
        </w:tcPr>
        <w:p w:rsidR="007302FE" w:rsidRPr="007615C6" w:rsidRDefault="007302FE" w:rsidP="001371B5">
          <w:pPr>
            <w:pStyle w:val="Footer"/>
            <w:tabs>
              <w:tab w:val="left" w:pos="292"/>
              <w:tab w:val="center" w:pos="1505"/>
            </w:tabs>
            <w:ind w:left="150"/>
            <w:jc w:val="center"/>
          </w:pPr>
          <w:r>
            <w:rPr>
              <w:rStyle w:val="FooterChar"/>
              <w:rFonts w:ascii="Calibri" w:hAnsi="Calibri"/>
            </w:rPr>
            <w:t xml:space="preserve">  [Confidential/Internal use]</w:t>
          </w:r>
        </w:p>
      </w:tc>
      <w:tc>
        <w:tcPr>
          <w:tcW w:w="1666" w:type="pct"/>
        </w:tcPr>
        <w:p w:rsidR="007302FE" w:rsidRDefault="007302FE" w:rsidP="00436214">
          <w:pPr>
            <w:pStyle w:val="Footer"/>
            <w:jc w:val="right"/>
          </w:pPr>
          <w:r w:rsidRPr="007615C6">
            <w:fldChar w:fldCharType="begin"/>
          </w:r>
          <w:r w:rsidRPr="007615C6">
            <w:instrText xml:space="preserve"> PAGE   \* MERGEFORMAT </w:instrText>
          </w:r>
          <w:r w:rsidRPr="007615C6">
            <w:fldChar w:fldCharType="separate"/>
          </w:r>
          <w:r w:rsidR="00941A0E">
            <w:rPr>
              <w:noProof/>
            </w:rPr>
            <w:t>2</w:t>
          </w:r>
          <w:r w:rsidRPr="007615C6">
            <w:fldChar w:fldCharType="end"/>
          </w:r>
          <w:r w:rsidRPr="007615C6">
            <w:t>/</w:t>
          </w:r>
          <w:r w:rsidR="00EB7014">
            <w:fldChar w:fldCharType="begin"/>
          </w:r>
          <w:r w:rsidR="00EB7014">
            <w:instrText xml:space="preserve"> NUMPAGES  \* Arabic  \* MERGEFORMAT </w:instrText>
          </w:r>
          <w:r w:rsidR="00EB7014">
            <w:fldChar w:fldCharType="separate"/>
          </w:r>
          <w:r w:rsidR="00941A0E">
            <w:rPr>
              <w:noProof/>
            </w:rPr>
            <w:t>22</w:t>
          </w:r>
          <w:r w:rsidR="00EB7014">
            <w:rPr>
              <w:noProof/>
            </w:rPr>
            <w:fldChar w:fldCharType="end"/>
          </w:r>
        </w:p>
      </w:tc>
    </w:tr>
  </w:tbl>
  <w:p w:rsidR="007302FE" w:rsidRPr="00512936" w:rsidRDefault="007302FE" w:rsidP="0009317A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014" w:rsidRDefault="00EB7014" w:rsidP="00813767">
      <w:r>
        <w:separator/>
      </w:r>
    </w:p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</w:footnote>
  <w:footnote w:type="continuationSeparator" w:id="0">
    <w:p w:rsidR="00EB7014" w:rsidRDefault="00EB7014" w:rsidP="00813767">
      <w:r>
        <w:continuationSeparator/>
      </w:r>
    </w:p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  <w:p w:rsidR="00EB7014" w:rsidRDefault="00EB70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A0B19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8"/>
      <w:gridCol w:w="3518"/>
    </w:tblGrid>
    <w:tr w:rsidR="007302FE">
      <w:tc>
        <w:tcPr>
          <w:tcW w:w="3171" w:type="pct"/>
          <w:vAlign w:val="bottom"/>
        </w:tcPr>
        <w:p w:rsidR="007302FE" w:rsidRPr="00CB57C1" w:rsidRDefault="007302FE" w:rsidP="00CB57C1">
          <w:pPr>
            <w:pStyle w:val="Header"/>
            <w:ind w:left="0"/>
            <w:rPr>
              <w:rFonts w:cstheme="minorHAnsi"/>
            </w:rPr>
          </w:pPr>
          <w:r w:rsidRPr="00CB57C1">
            <w:rPr>
              <w:rFonts w:cstheme="minorHAnsi"/>
              <w:lang w:val="en-US"/>
            </w:rPr>
            <w:t>Basic MS SQL Commands</w:t>
          </w:r>
        </w:p>
      </w:tc>
      <w:tc>
        <w:tcPr>
          <w:tcW w:w="1829" w:type="pct"/>
          <w:vAlign w:val="bottom"/>
        </w:tcPr>
        <w:p w:rsidR="007302FE" w:rsidRDefault="007302FE" w:rsidP="00436214">
          <w:pPr>
            <w:jc w:val="right"/>
          </w:pPr>
          <w:r>
            <w:rPr>
              <w:noProof/>
              <w:lang w:val="ro-RO" w:eastAsia="ro-RO"/>
            </w:rPr>
            <w:drawing>
              <wp:inline distT="0" distB="0" distL="0" distR="0" wp14:anchorId="25E593EB" wp14:editId="73685F55">
                <wp:extent cx="1343025" cy="457200"/>
                <wp:effectExtent l="0" t="0" r="9525" b="0"/>
                <wp:docPr id="6" name="Picture 5" descr="Endav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ndav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2FE">
      <w:trPr>
        <w:trHeight w:hRule="exact" w:val="115"/>
      </w:trPr>
      <w:tc>
        <w:tcPr>
          <w:tcW w:w="3171" w:type="pct"/>
          <w:vAlign w:val="bottom"/>
        </w:tcPr>
        <w:p w:rsidR="007302FE" w:rsidRPr="00FD1F8C" w:rsidRDefault="007302FE" w:rsidP="00436214">
          <w:pPr>
            <w:jc w:val="left"/>
            <w:rPr>
              <w:rStyle w:val="HeaderChar"/>
            </w:rPr>
          </w:pPr>
        </w:p>
      </w:tc>
      <w:tc>
        <w:tcPr>
          <w:tcW w:w="1829" w:type="pct"/>
          <w:vAlign w:val="bottom"/>
        </w:tcPr>
        <w:p w:rsidR="007302FE" w:rsidRPr="00436214" w:rsidRDefault="007302FE" w:rsidP="00436214">
          <w:pPr>
            <w:jc w:val="right"/>
            <w:rPr>
              <w:noProof/>
              <w:lang w:val="en-US"/>
            </w:rPr>
          </w:pPr>
        </w:p>
      </w:tc>
    </w:tr>
  </w:tbl>
  <w:p w:rsidR="007302FE" w:rsidRDefault="007302FE" w:rsidP="000931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BEB0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088C4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D0B2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2E08C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972039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37E31D3"/>
    <w:multiLevelType w:val="multilevel"/>
    <w:tmpl w:val="3D36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3F2125C"/>
    <w:multiLevelType w:val="hybridMultilevel"/>
    <w:tmpl w:val="9B9E6894"/>
    <w:lvl w:ilvl="0" w:tplc="CB2C08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8FD7AFF"/>
    <w:multiLevelType w:val="multilevel"/>
    <w:tmpl w:val="ABD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44F28"/>
    <w:multiLevelType w:val="multilevel"/>
    <w:tmpl w:val="DA30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B17A0F"/>
    <w:multiLevelType w:val="hybridMultilevel"/>
    <w:tmpl w:val="4710C670"/>
    <w:lvl w:ilvl="0" w:tplc="2798431E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23763014"/>
    <w:multiLevelType w:val="multilevel"/>
    <w:tmpl w:val="786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9C55F1"/>
    <w:multiLevelType w:val="hybridMultilevel"/>
    <w:tmpl w:val="4BD6E7F6"/>
    <w:lvl w:ilvl="0" w:tplc="97503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AF1C6C"/>
    <w:multiLevelType w:val="hybridMultilevel"/>
    <w:tmpl w:val="92788B1A"/>
    <w:lvl w:ilvl="0" w:tplc="FB242DC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2A10371"/>
    <w:multiLevelType w:val="multilevel"/>
    <w:tmpl w:val="3F725B7A"/>
    <w:styleLink w:val="Endavabulletedlist"/>
    <w:lvl w:ilvl="0">
      <w:start w:val="1"/>
      <w:numFmt w:val="bullet"/>
      <w:pStyle w:val="ListBullet"/>
      <w:lvlText w:val="•"/>
      <w:lvlJc w:val="left"/>
      <w:pPr>
        <w:ind w:left="720" w:hanging="360"/>
      </w:pPr>
      <w:rPr>
        <w:rFonts w:ascii="Verdana" w:hAnsi="Verdana" w:hint="default"/>
        <w:b w:val="0"/>
        <w:i w:val="0"/>
        <w:color w:val="AA0B19"/>
        <w:sz w:val="32"/>
      </w:rPr>
    </w:lvl>
    <w:lvl w:ilvl="1">
      <w:start w:val="1"/>
      <w:numFmt w:val="bullet"/>
      <w:pStyle w:val="ListBullet2"/>
      <w:lvlText w:val="•"/>
      <w:lvlJc w:val="left"/>
      <w:pPr>
        <w:ind w:left="1080" w:hanging="360"/>
      </w:pPr>
      <w:rPr>
        <w:rFonts w:ascii="Verdana" w:hAnsi="Verdana" w:cs="Courier New" w:hint="default"/>
        <w:color w:val="AA0B19"/>
        <w:sz w:val="28"/>
      </w:rPr>
    </w:lvl>
    <w:lvl w:ilvl="2">
      <w:start w:val="1"/>
      <w:numFmt w:val="bullet"/>
      <w:pStyle w:val="ListBullet3"/>
      <w:lvlText w:val="•"/>
      <w:lvlJc w:val="left"/>
      <w:pPr>
        <w:ind w:left="1440" w:hanging="360"/>
      </w:pPr>
      <w:rPr>
        <w:rFonts w:ascii="Verdana" w:hAnsi="Verdana" w:hint="default"/>
        <w:color w:val="AA0B19"/>
        <w:sz w:val="28"/>
      </w:rPr>
    </w:lvl>
    <w:lvl w:ilvl="3">
      <w:start w:val="1"/>
      <w:numFmt w:val="bullet"/>
      <w:pStyle w:val="ListBullet4"/>
      <w:lvlText w:val="•"/>
      <w:lvlJc w:val="left"/>
      <w:pPr>
        <w:ind w:left="1800" w:hanging="360"/>
      </w:pPr>
      <w:rPr>
        <w:rFonts w:ascii="Verdana" w:hAnsi="Verdana" w:hint="default"/>
        <w:color w:val="AA0B19"/>
        <w:sz w:val="24"/>
      </w:rPr>
    </w:lvl>
    <w:lvl w:ilvl="4">
      <w:start w:val="1"/>
      <w:numFmt w:val="bullet"/>
      <w:pStyle w:val="ListBullet5"/>
      <w:lvlText w:val="•"/>
      <w:lvlJc w:val="left"/>
      <w:pPr>
        <w:ind w:left="2160" w:hanging="360"/>
      </w:pPr>
      <w:rPr>
        <w:rFonts w:ascii="Verdana" w:hAnsi="Verdana" w:cs="Courier New" w:hint="default"/>
        <w:color w:val="AA0B19"/>
        <w:sz w:val="24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Verdana" w:hAnsi="Verdana" w:hint="default"/>
        <w:color w:val="AA0B19"/>
        <w:sz w:val="24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Verdana" w:hAnsi="Verdana" w:hint="default"/>
        <w:color w:val="AA0B19"/>
        <w:sz w:val="24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Verdana" w:hAnsi="Verdana" w:cs="Courier New" w:hint="default"/>
        <w:color w:val="AA0B19"/>
        <w:sz w:val="24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Verdana" w:hAnsi="Verdana" w:hint="default"/>
        <w:color w:val="AA0B19"/>
        <w:sz w:val="24"/>
      </w:rPr>
    </w:lvl>
  </w:abstractNum>
  <w:abstractNum w:abstractNumId="14">
    <w:nsid w:val="39B50F16"/>
    <w:multiLevelType w:val="multilevel"/>
    <w:tmpl w:val="C88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052DFC"/>
    <w:multiLevelType w:val="multilevel"/>
    <w:tmpl w:val="C57007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522C2D17"/>
    <w:multiLevelType w:val="multilevel"/>
    <w:tmpl w:val="2528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9518F8"/>
    <w:multiLevelType w:val="multilevel"/>
    <w:tmpl w:val="1F20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5B6B07"/>
    <w:multiLevelType w:val="hybridMultilevel"/>
    <w:tmpl w:val="1EA0492C"/>
    <w:lvl w:ilvl="0" w:tplc="C4C07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6F7651"/>
    <w:multiLevelType w:val="multilevel"/>
    <w:tmpl w:val="3F725B7A"/>
    <w:numStyleLink w:val="Endavabulletedlist"/>
  </w:abstractNum>
  <w:num w:numId="1">
    <w:abstractNumId w:val="13"/>
  </w:num>
  <w:num w:numId="2">
    <w:abstractNumId w:val="15"/>
  </w:num>
  <w:num w:numId="3">
    <w:abstractNumId w:val="15"/>
  </w:num>
  <w:num w:numId="4">
    <w:abstractNumId w:val="19"/>
  </w:num>
  <w:num w:numId="5">
    <w:abstractNumId w:val="4"/>
  </w:num>
  <w:num w:numId="6">
    <w:abstractNumId w:val="12"/>
  </w:num>
  <w:num w:numId="7">
    <w:abstractNumId w:val="15"/>
  </w:num>
  <w:num w:numId="8">
    <w:abstractNumId w:val="15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7"/>
  </w:num>
  <w:num w:numId="16">
    <w:abstractNumId w:val="5"/>
  </w:num>
  <w:num w:numId="17">
    <w:abstractNumId w:val="16"/>
  </w:num>
  <w:num w:numId="18">
    <w:abstractNumId w:val="7"/>
  </w:num>
  <w:num w:numId="19">
    <w:abstractNumId w:val="8"/>
  </w:num>
  <w:num w:numId="20">
    <w:abstractNumId w:val="9"/>
  </w:num>
  <w:num w:numId="21">
    <w:abstractNumId w:val="15"/>
  </w:num>
  <w:num w:numId="22">
    <w:abstractNumId w:val="11"/>
  </w:num>
  <w:num w:numId="23">
    <w:abstractNumId w:val="18"/>
  </w:num>
  <w:num w:numId="2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efaultTableStyle w:val="LightList-Accent21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51"/>
    <w:rsid w:val="00010F6C"/>
    <w:rsid w:val="000202A4"/>
    <w:rsid w:val="00024A41"/>
    <w:rsid w:val="000256FA"/>
    <w:rsid w:val="000349BC"/>
    <w:rsid w:val="00036F83"/>
    <w:rsid w:val="0004177A"/>
    <w:rsid w:val="0004513A"/>
    <w:rsid w:val="000560B5"/>
    <w:rsid w:val="00075F09"/>
    <w:rsid w:val="00092E7A"/>
    <w:rsid w:val="0009317A"/>
    <w:rsid w:val="000A07F0"/>
    <w:rsid w:val="000A213A"/>
    <w:rsid w:val="000A56F4"/>
    <w:rsid w:val="000A7F10"/>
    <w:rsid w:val="000B164A"/>
    <w:rsid w:val="000B5FCF"/>
    <w:rsid w:val="000B64D9"/>
    <w:rsid w:val="000B6B04"/>
    <w:rsid w:val="000C0EC2"/>
    <w:rsid w:val="000C15F5"/>
    <w:rsid w:val="000C2EBB"/>
    <w:rsid w:val="000D0BAF"/>
    <w:rsid w:val="000D1512"/>
    <w:rsid w:val="000D4DFF"/>
    <w:rsid w:val="000D6803"/>
    <w:rsid w:val="000E15BA"/>
    <w:rsid w:val="000E295E"/>
    <w:rsid w:val="000E2B2B"/>
    <w:rsid w:val="000E3DDC"/>
    <w:rsid w:val="000E55E8"/>
    <w:rsid w:val="000E5735"/>
    <w:rsid w:val="000F0ACE"/>
    <w:rsid w:val="000F2A03"/>
    <w:rsid w:val="000F68B0"/>
    <w:rsid w:val="001005FF"/>
    <w:rsid w:val="00130D59"/>
    <w:rsid w:val="0013104E"/>
    <w:rsid w:val="0013296E"/>
    <w:rsid w:val="0013479F"/>
    <w:rsid w:val="001371B5"/>
    <w:rsid w:val="00140BCB"/>
    <w:rsid w:val="00144025"/>
    <w:rsid w:val="00145815"/>
    <w:rsid w:val="00152E1D"/>
    <w:rsid w:val="00155D74"/>
    <w:rsid w:val="00161283"/>
    <w:rsid w:val="00162E02"/>
    <w:rsid w:val="00171FE2"/>
    <w:rsid w:val="00173D9C"/>
    <w:rsid w:val="00186053"/>
    <w:rsid w:val="0018625E"/>
    <w:rsid w:val="00187D2D"/>
    <w:rsid w:val="001919D9"/>
    <w:rsid w:val="00191D9F"/>
    <w:rsid w:val="00192643"/>
    <w:rsid w:val="00193FF2"/>
    <w:rsid w:val="001941AE"/>
    <w:rsid w:val="00197FCF"/>
    <w:rsid w:val="001A3446"/>
    <w:rsid w:val="001A4A62"/>
    <w:rsid w:val="001A6319"/>
    <w:rsid w:val="001A66A2"/>
    <w:rsid w:val="001A6FFD"/>
    <w:rsid w:val="001B03E3"/>
    <w:rsid w:val="001B73E8"/>
    <w:rsid w:val="001C393C"/>
    <w:rsid w:val="001C485F"/>
    <w:rsid w:val="001C4E07"/>
    <w:rsid w:val="001D3051"/>
    <w:rsid w:val="001D387D"/>
    <w:rsid w:val="001D4180"/>
    <w:rsid w:val="001D472E"/>
    <w:rsid w:val="001D78BE"/>
    <w:rsid w:val="001E2023"/>
    <w:rsid w:val="001E44BC"/>
    <w:rsid w:val="001F1011"/>
    <w:rsid w:val="001F1CB4"/>
    <w:rsid w:val="001F381A"/>
    <w:rsid w:val="001F6A47"/>
    <w:rsid w:val="001F7F65"/>
    <w:rsid w:val="00201709"/>
    <w:rsid w:val="002023E3"/>
    <w:rsid w:val="00202613"/>
    <w:rsid w:val="002053D5"/>
    <w:rsid w:val="00207C5C"/>
    <w:rsid w:val="0021023F"/>
    <w:rsid w:val="00210D0F"/>
    <w:rsid w:val="0021167A"/>
    <w:rsid w:val="00213A9E"/>
    <w:rsid w:val="00213E00"/>
    <w:rsid w:val="002151F5"/>
    <w:rsid w:val="00216DED"/>
    <w:rsid w:val="00217597"/>
    <w:rsid w:val="00222C67"/>
    <w:rsid w:val="00230223"/>
    <w:rsid w:val="00233270"/>
    <w:rsid w:val="002405D4"/>
    <w:rsid w:val="00240F46"/>
    <w:rsid w:val="0024125C"/>
    <w:rsid w:val="002431A3"/>
    <w:rsid w:val="00252393"/>
    <w:rsid w:val="00253BAA"/>
    <w:rsid w:val="0026611D"/>
    <w:rsid w:val="00271DA5"/>
    <w:rsid w:val="00277FE5"/>
    <w:rsid w:val="00295178"/>
    <w:rsid w:val="00295236"/>
    <w:rsid w:val="002A16E9"/>
    <w:rsid w:val="002A42FD"/>
    <w:rsid w:val="002A4BCE"/>
    <w:rsid w:val="002A74AD"/>
    <w:rsid w:val="002B07BD"/>
    <w:rsid w:val="002B5B4A"/>
    <w:rsid w:val="002B7095"/>
    <w:rsid w:val="002C2004"/>
    <w:rsid w:val="002D184E"/>
    <w:rsid w:val="002E0A27"/>
    <w:rsid w:val="002E230E"/>
    <w:rsid w:val="002F5F73"/>
    <w:rsid w:val="002F68C5"/>
    <w:rsid w:val="0031193F"/>
    <w:rsid w:val="0031195C"/>
    <w:rsid w:val="0031641F"/>
    <w:rsid w:val="00317CA7"/>
    <w:rsid w:val="003302C6"/>
    <w:rsid w:val="00331980"/>
    <w:rsid w:val="00337F08"/>
    <w:rsid w:val="0034180A"/>
    <w:rsid w:val="00341AF0"/>
    <w:rsid w:val="00342B17"/>
    <w:rsid w:val="00346D20"/>
    <w:rsid w:val="0035430D"/>
    <w:rsid w:val="00356C29"/>
    <w:rsid w:val="00357531"/>
    <w:rsid w:val="0037069A"/>
    <w:rsid w:val="0037078E"/>
    <w:rsid w:val="003718DC"/>
    <w:rsid w:val="00382B93"/>
    <w:rsid w:val="00390FD7"/>
    <w:rsid w:val="003927DA"/>
    <w:rsid w:val="003A346F"/>
    <w:rsid w:val="003A42F2"/>
    <w:rsid w:val="003C49B3"/>
    <w:rsid w:val="003C5286"/>
    <w:rsid w:val="003D1527"/>
    <w:rsid w:val="003D7766"/>
    <w:rsid w:val="003E3ABD"/>
    <w:rsid w:val="003F73A3"/>
    <w:rsid w:val="00400A41"/>
    <w:rsid w:val="004045BD"/>
    <w:rsid w:val="0040583C"/>
    <w:rsid w:val="004067B5"/>
    <w:rsid w:val="00412B01"/>
    <w:rsid w:val="00417C39"/>
    <w:rsid w:val="00425C22"/>
    <w:rsid w:val="00433624"/>
    <w:rsid w:val="0043616D"/>
    <w:rsid w:val="00436214"/>
    <w:rsid w:val="004379EB"/>
    <w:rsid w:val="00440BE3"/>
    <w:rsid w:val="00442572"/>
    <w:rsid w:val="00450ADE"/>
    <w:rsid w:val="00451E17"/>
    <w:rsid w:val="00457B6C"/>
    <w:rsid w:val="00466608"/>
    <w:rsid w:val="00473A03"/>
    <w:rsid w:val="00475E4D"/>
    <w:rsid w:val="004805C0"/>
    <w:rsid w:val="0048218C"/>
    <w:rsid w:val="00485810"/>
    <w:rsid w:val="00490455"/>
    <w:rsid w:val="00490827"/>
    <w:rsid w:val="004910E6"/>
    <w:rsid w:val="004A0DCE"/>
    <w:rsid w:val="004A15E6"/>
    <w:rsid w:val="004A17AE"/>
    <w:rsid w:val="004A2C89"/>
    <w:rsid w:val="004A34B5"/>
    <w:rsid w:val="004B5C50"/>
    <w:rsid w:val="004B76EB"/>
    <w:rsid w:val="004C1B52"/>
    <w:rsid w:val="004C40DB"/>
    <w:rsid w:val="004C51A0"/>
    <w:rsid w:val="004C6FC3"/>
    <w:rsid w:val="004D4920"/>
    <w:rsid w:val="004E50DF"/>
    <w:rsid w:val="004F272F"/>
    <w:rsid w:val="00500433"/>
    <w:rsid w:val="00501988"/>
    <w:rsid w:val="00504521"/>
    <w:rsid w:val="00504D3C"/>
    <w:rsid w:val="00504ED3"/>
    <w:rsid w:val="00505D65"/>
    <w:rsid w:val="0050708D"/>
    <w:rsid w:val="00512373"/>
    <w:rsid w:val="00512936"/>
    <w:rsid w:val="00512C2A"/>
    <w:rsid w:val="00514844"/>
    <w:rsid w:val="00523AAD"/>
    <w:rsid w:val="00530542"/>
    <w:rsid w:val="00533985"/>
    <w:rsid w:val="00533C70"/>
    <w:rsid w:val="00535701"/>
    <w:rsid w:val="00546259"/>
    <w:rsid w:val="005475B8"/>
    <w:rsid w:val="005522CD"/>
    <w:rsid w:val="005529D2"/>
    <w:rsid w:val="005531DE"/>
    <w:rsid w:val="00553C70"/>
    <w:rsid w:val="00554DC3"/>
    <w:rsid w:val="00563536"/>
    <w:rsid w:val="00563846"/>
    <w:rsid w:val="00570317"/>
    <w:rsid w:val="0057146A"/>
    <w:rsid w:val="00574768"/>
    <w:rsid w:val="00575C59"/>
    <w:rsid w:val="00580A41"/>
    <w:rsid w:val="0058179E"/>
    <w:rsid w:val="00586AFF"/>
    <w:rsid w:val="00590796"/>
    <w:rsid w:val="00596F28"/>
    <w:rsid w:val="005A0AF7"/>
    <w:rsid w:val="005A0DD0"/>
    <w:rsid w:val="005A2692"/>
    <w:rsid w:val="005B274C"/>
    <w:rsid w:val="005B3E91"/>
    <w:rsid w:val="005B3FD1"/>
    <w:rsid w:val="005D6B1E"/>
    <w:rsid w:val="005E035F"/>
    <w:rsid w:val="005E06FF"/>
    <w:rsid w:val="005E49B8"/>
    <w:rsid w:val="005F2FD4"/>
    <w:rsid w:val="005F62BE"/>
    <w:rsid w:val="005F7DF8"/>
    <w:rsid w:val="00600B70"/>
    <w:rsid w:val="0060214F"/>
    <w:rsid w:val="00604750"/>
    <w:rsid w:val="006075B6"/>
    <w:rsid w:val="00611ED7"/>
    <w:rsid w:val="00620827"/>
    <w:rsid w:val="00623B25"/>
    <w:rsid w:val="006251F7"/>
    <w:rsid w:val="0062668C"/>
    <w:rsid w:val="006277A7"/>
    <w:rsid w:val="00627C44"/>
    <w:rsid w:val="00637C12"/>
    <w:rsid w:val="00641E7E"/>
    <w:rsid w:val="0064529B"/>
    <w:rsid w:val="00651EB9"/>
    <w:rsid w:val="006557D1"/>
    <w:rsid w:val="00657BFA"/>
    <w:rsid w:val="00670101"/>
    <w:rsid w:val="006753C4"/>
    <w:rsid w:val="006801C2"/>
    <w:rsid w:val="0068281A"/>
    <w:rsid w:val="00683EEE"/>
    <w:rsid w:val="00684458"/>
    <w:rsid w:val="00687416"/>
    <w:rsid w:val="006931C5"/>
    <w:rsid w:val="00695B1A"/>
    <w:rsid w:val="00696B61"/>
    <w:rsid w:val="006B589B"/>
    <w:rsid w:val="006C0B6D"/>
    <w:rsid w:val="006D0611"/>
    <w:rsid w:val="006D3DB4"/>
    <w:rsid w:val="006D473F"/>
    <w:rsid w:val="006D4BBD"/>
    <w:rsid w:val="006E0119"/>
    <w:rsid w:val="006E55A4"/>
    <w:rsid w:val="006F6E64"/>
    <w:rsid w:val="006F78DA"/>
    <w:rsid w:val="007052CF"/>
    <w:rsid w:val="00705C5F"/>
    <w:rsid w:val="00711DDE"/>
    <w:rsid w:val="00712080"/>
    <w:rsid w:val="007141D0"/>
    <w:rsid w:val="00715C61"/>
    <w:rsid w:val="00716CC4"/>
    <w:rsid w:val="0072160B"/>
    <w:rsid w:val="00722D7F"/>
    <w:rsid w:val="00727FBD"/>
    <w:rsid w:val="007302FE"/>
    <w:rsid w:val="00732481"/>
    <w:rsid w:val="00743B09"/>
    <w:rsid w:val="00745766"/>
    <w:rsid w:val="0074587E"/>
    <w:rsid w:val="00746C5A"/>
    <w:rsid w:val="00747D6E"/>
    <w:rsid w:val="0075141C"/>
    <w:rsid w:val="00757829"/>
    <w:rsid w:val="007615C6"/>
    <w:rsid w:val="00767AC3"/>
    <w:rsid w:val="007707FE"/>
    <w:rsid w:val="00771468"/>
    <w:rsid w:val="007803E7"/>
    <w:rsid w:val="007833CD"/>
    <w:rsid w:val="00792993"/>
    <w:rsid w:val="007A152A"/>
    <w:rsid w:val="007A6A03"/>
    <w:rsid w:val="007B15ED"/>
    <w:rsid w:val="007B4905"/>
    <w:rsid w:val="007B67CD"/>
    <w:rsid w:val="007C4A53"/>
    <w:rsid w:val="007C73F2"/>
    <w:rsid w:val="007D1018"/>
    <w:rsid w:val="007D4A79"/>
    <w:rsid w:val="007E032D"/>
    <w:rsid w:val="007E1E83"/>
    <w:rsid w:val="007E30F1"/>
    <w:rsid w:val="007F216A"/>
    <w:rsid w:val="007F3A27"/>
    <w:rsid w:val="007F5D07"/>
    <w:rsid w:val="0080205F"/>
    <w:rsid w:val="008125E8"/>
    <w:rsid w:val="00813767"/>
    <w:rsid w:val="0081693A"/>
    <w:rsid w:val="00821D4B"/>
    <w:rsid w:val="00823B92"/>
    <w:rsid w:val="00826F58"/>
    <w:rsid w:val="00831D52"/>
    <w:rsid w:val="00835204"/>
    <w:rsid w:val="00835ABF"/>
    <w:rsid w:val="00845390"/>
    <w:rsid w:val="00845C01"/>
    <w:rsid w:val="0085028B"/>
    <w:rsid w:val="00850A96"/>
    <w:rsid w:val="0085574D"/>
    <w:rsid w:val="00856BBE"/>
    <w:rsid w:val="00861841"/>
    <w:rsid w:val="0086240D"/>
    <w:rsid w:val="00862CD8"/>
    <w:rsid w:val="00871F87"/>
    <w:rsid w:val="0087213F"/>
    <w:rsid w:val="008747B9"/>
    <w:rsid w:val="00876CC2"/>
    <w:rsid w:val="00882898"/>
    <w:rsid w:val="00894FF6"/>
    <w:rsid w:val="0089538B"/>
    <w:rsid w:val="008A11D7"/>
    <w:rsid w:val="008A430C"/>
    <w:rsid w:val="008A76BA"/>
    <w:rsid w:val="008B11E6"/>
    <w:rsid w:val="008B443A"/>
    <w:rsid w:val="008C085B"/>
    <w:rsid w:val="008C42D6"/>
    <w:rsid w:val="008D14A8"/>
    <w:rsid w:val="008D4DC7"/>
    <w:rsid w:val="008D7965"/>
    <w:rsid w:val="008E0001"/>
    <w:rsid w:val="008E22C6"/>
    <w:rsid w:val="008E6113"/>
    <w:rsid w:val="008F60BB"/>
    <w:rsid w:val="009023B7"/>
    <w:rsid w:val="00905F5E"/>
    <w:rsid w:val="0091662A"/>
    <w:rsid w:val="009173C1"/>
    <w:rsid w:val="00926100"/>
    <w:rsid w:val="00930202"/>
    <w:rsid w:val="00932BB3"/>
    <w:rsid w:val="00936ABB"/>
    <w:rsid w:val="009370FC"/>
    <w:rsid w:val="00937EC3"/>
    <w:rsid w:val="00941A0E"/>
    <w:rsid w:val="00942094"/>
    <w:rsid w:val="009435EE"/>
    <w:rsid w:val="00943E41"/>
    <w:rsid w:val="00944032"/>
    <w:rsid w:val="00952523"/>
    <w:rsid w:val="009550A3"/>
    <w:rsid w:val="00957C38"/>
    <w:rsid w:val="00963101"/>
    <w:rsid w:val="00964B9A"/>
    <w:rsid w:val="0097149A"/>
    <w:rsid w:val="00971BB6"/>
    <w:rsid w:val="00976AF3"/>
    <w:rsid w:val="00980ECE"/>
    <w:rsid w:val="00983E4A"/>
    <w:rsid w:val="00987F9A"/>
    <w:rsid w:val="00992EDD"/>
    <w:rsid w:val="009947A3"/>
    <w:rsid w:val="009A06A5"/>
    <w:rsid w:val="009A0731"/>
    <w:rsid w:val="009B79BE"/>
    <w:rsid w:val="009C7047"/>
    <w:rsid w:val="009D543C"/>
    <w:rsid w:val="009E0C38"/>
    <w:rsid w:val="009E0C5A"/>
    <w:rsid w:val="009F35DD"/>
    <w:rsid w:val="009F7AF2"/>
    <w:rsid w:val="00A0117C"/>
    <w:rsid w:val="00A01236"/>
    <w:rsid w:val="00A07E6B"/>
    <w:rsid w:val="00A12BAE"/>
    <w:rsid w:val="00A12D70"/>
    <w:rsid w:val="00A16D66"/>
    <w:rsid w:val="00A16EAF"/>
    <w:rsid w:val="00A31A4F"/>
    <w:rsid w:val="00A3428E"/>
    <w:rsid w:val="00A35CD0"/>
    <w:rsid w:val="00A35FBB"/>
    <w:rsid w:val="00A37860"/>
    <w:rsid w:val="00A403E9"/>
    <w:rsid w:val="00A4117F"/>
    <w:rsid w:val="00A42218"/>
    <w:rsid w:val="00A4312F"/>
    <w:rsid w:val="00A462BC"/>
    <w:rsid w:val="00A4794B"/>
    <w:rsid w:val="00A503D4"/>
    <w:rsid w:val="00A50B2C"/>
    <w:rsid w:val="00A52BE8"/>
    <w:rsid w:val="00A544F8"/>
    <w:rsid w:val="00A5455B"/>
    <w:rsid w:val="00A60E0B"/>
    <w:rsid w:val="00A73837"/>
    <w:rsid w:val="00A75D4C"/>
    <w:rsid w:val="00A770C5"/>
    <w:rsid w:val="00A776D4"/>
    <w:rsid w:val="00A845E3"/>
    <w:rsid w:val="00A85951"/>
    <w:rsid w:val="00A91467"/>
    <w:rsid w:val="00A947AA"/>
    <w:rsid w:val="00AA13C9"/>
    <w:rsid w:val="00AA3563"/>
    <w:rsid w:val="00AA3831"/>
    <w:rsid w:val="00AA5F4E"/>
    <w:rsid w:val="00AA62AD"/>
    <w:rsid w:val="00AA657E"/>
    <w:rsid w:val="00AA796C"/>
    <w:rsid w:val="00AB1228"/>
    <w:rsid w:val="00AC3FA5"/>
    <w:rsid w:val="00AC42E7"/>
    <w:rsid w:val="00AC6E21"/>
    <w:rsid w:val="00B0267C"/>
    <w:rsid w:val="00B033CD"/>
    <w:rsid w:val="00B04AEB"/>
    <w:rsid w:val="00B06008"/>
    <w:rsid w:val="00B06963"/>
    <w:rsid w:val="00B0708F"/>
    <w:rsid w:val="00B142DA"/>
    <w:rsid w:val="00B15326"/>
    <w:rsid w:val="00B2105F"/>
    <w:rsid w:val="00B229F0"/>
    <w:rsid w:val="00B22E4B"/>
    <w:rsid w:val="00B2321F"/>
    <w:rsid w:val="00B23867"/>
    <w:rsid w:val="00B26F99"/>
    <w:rsid w:val="00B30527"/>
    <w:rsid w:val="00B312FB"/>
    <w:rsid w:val="00B333F7"/>
    <w:rsid w:val="00B459DE"/>
    <w:rsid w:val="00B54457"/>
    <w:rsid w:val="00B6051D"/>
    <w:rsid w:val="00B6258B"/>
    <w:rsid w:val="00B62602"/>
    <w:rsid w:val="00B6354E"/>
    <w:rsid w:val="00B702EB"/>
    <w:rsid w:val="00B74BE2"/>
    <w:rsid w:val="00B7699B"/>
    <w:rsid w:val="00B81FAE"/>
    <w:rsid w:val="00B83177"/>
    <w:rsid w:val="00B91A31"/>
    <w:rsid w:val="00B94B8D"/>
    <w:rsid w:val="00BA1625"/>
    <w:rsid w:val="00BA2920"/>
    <w:rsid w:val="00BB15ED"/>
    <w:rsid w:val="00BB7665"/>
    <w:rsid w:val="00BB7DBD"/>
    <w:rsid w:val="00BC4BD8"/>
    <w:rsid w:val="00BC7964"/>
    <w:rsid w:val="00BD2040"/>
    <w:rsid w:val="00BD2BF9"/>
    <w:rsid w:val="00BD7A13"/>
    <w:rsid w:val="00BE5B7D"/>
    <w:rsid w:val="00BF0F33"/>
    <w:rsid w:val="00BF5E84"/>
    <w:rsid w:val="00C01F7B"/>
    <w:rsid w:val="00C04FC1"/>
    <w:rsid w:val="00C05374"/>
    <w:rsid w:val="00C10E9B"/>
    <w:rsid w:val="00C13474"/>
    <w:rsid w:val="00C1393D"/>
    <w:rsid w:val="00C16D25"/>
    <w:rsid w:val="00C17738"/>
    <w:rsid w:val="00C20C05"/>
    <w:rsid w:val="00C22E4E"/>
    <w:rsid w:val="00C2448E"/>
    <w:rsid w:val="00C27E0D"/>
    <w:rsid w:val="00C31482"/>
    <w:rsid w:val="00C32986"/>
    <w:rsid w:val="00C4605D"/>
    <w:rsid w:val="00C46312"/>
    <w:rsid w:val="00C47348"/>
    <w:rsid w:val="00C50063"/>
    <w:rsid w:val="00C56E72"/>
    <w:rsid w:val="00C60301"/>
    <w:rsid w:val="00C610E0"/>
    <w:rsid w:val="00C767DB"/>
    <w:rsid w:val="00C81D5C"/>
    <w:rsid w:val="00C8250E"/>
    <w:rsid w:val="00C93FB4"/>
    <w:rsid w:val="00C9575F"/>
    <w:rsid w:val="00C97DA4"/>
    <w:rsid w:val="00CA3548"/>
    <w:rsid w:val="00CA7AD4"/>
    <w:rsid w:val="00CB3DD8"/>
    <w:rsid w:val="00CB547A"/>
    <w:rsid w:val="00CB57C1"/>
    <w:rsid w:val="00CB5CAD"/>
    <w:rsid w:val="00CC0853"/>
    <w:rsid w:val="00CC1E7F"/>
    <w:rsid w:val="00CC31C2"/>
    <w:rsid w:val="00CC415E"/>
    <w:rsid w:val="00CD03BD"/>
    <w:rsid w:val="00CD1CAD"/>
    <w:rsid w:val="00CE1761"/>
    <w:rsid w:val="00CE1EFC"/>
    <w:rsid w:val="00CE374B"/>
    <w:rsid w:val="00CE7A6A"/>
    <w:rsid w:val="00CF03F5"/>
    <w:rsid w:val="00CF745B"/>
    <w:rsid w:val="00D018CC"/>
    <w:rsid w:val="00D06D81"/>
    <w:rsid w:val="00D2046A"/>
    <w:rsid w:val="00D263AF"/>
    <w:rsid w:val="00D3762B"/>
    <w:rsid w:val="00D50B9B"/>
    <w:rsid w:val="00D54C0F"/>
    <w:rsid w:val="00D6273A"/>
    <w:rsid w:val="00D73D67"/>
    <w:rsid w:val="00D74436"/>
    <w:rsid w:val="00D76047"/>
    <w:rsid w:val="00D77D38"/>
    <w:rsid w:val="00D8216D"/>
    <w:rsid w:val="00D90167"/>
    <w:rsid w:val="00DA0A91"/>
    <w:rsid w:val="00DA1707"/>
    <w:rsid w:val="00DB1C1C"/>
    <w:rsid w:val="00DB5B6A"/>
    <w:rsid w:val="00DB64F0"/>
    <w:rsid w:val="00DC06BB"/>
    <w:rsid w:val="00DD1A7B"/>
    <w:rsid w:val="00DD5192"/>
    <w:rsid w:val="00DD7294"/>
    <w:rsid w:val="00DD7E0B"/>
    <w:rsid w:val="00DE0FB0"/>
    <w:rsid w:val="00DE2467"/>
    <w:rsid w:val="00DE5A41"/>
    <w:rsid w:val="00DE79FA"/>
    <w:rsid w:val="00DF390A"/>
    <w:rsid w:val="00DF744C"/>
    <w:rsid w:val="00E03EAC"/>
    <w:rsid w:val="00E062F7"/>
    <w:rsid w:val="00E12A8B"/>
    <w:rsid w:val="00E12E27"/>
    <w:rsid w:val="00E15B51"/>
    <w:rsid w:val="00E175D1"/>
    <w:rsid w:val="00E31F22"/>
    <w:rsid w:val="00E35569"/>
    <w:rsid w:val="00E41A3A"/>
    <w:rsid w:val="00E43F41"/>
    <w:rsid w:val="00E44F1A"/>
    <w:rsid w:val="00E45FB8"/>
    <w:rsid w:val="00E50C6B"/>
    <w:rsid w:val="00E533DD"/>
    <w:rsid w:val="00E637CE"/>
    <w:rsid w:val="00E64765"/>
    <w:rsid w:val="00E66846"/>
    <w:rsid w:val="00E66DB5"/>
    <w:rsid w:val="00E67621"/>
    <w:rsid w:val="00E712AE"/>
    <w:rsid w:val="00E7167A"/>
    <w:rsid w:val="00E75277"/>
    <w:rsid w:val="00E77914"/>
    <w:rsid w:val="00E77B5E"/>
    <w:rsid w:val="00E81FCA"/>
    <w:rsid w:val="00E8275E"/>
    <w:rsid w:val="00E82F5B"/>
    <w:rsid w:val="00E86039"/>
    <w:rsid w:val="00EA1AC8"/>
    <w:rsid w:val="00EA3CA9"/>
    <w:rsid w:val="00EB0743"/>
    <w:rsid w:val="00EB1843"/>
    <w:rsid w:val="00EB1A95"/>
    <w:rsid w:val="00EB220D"/>
    <w:rsid w:val="00EB3AF9"/>
    <w:rsid w:val="00EB6232"/>
    <w:rsid w:val="00EB7014"/>
    <w:rsid w:val="00EB735E"/>
    <w:rsid w:val="00EC00FA"/>
    <w:rsid w:val="00EC1C8F"/>
    <w:rsid w:val="00EC3372"/>
    <w:rsid w:val="00EC5F0F"/>
    <w:rsid w:val="00ED4CB3"/>
    <w:rsid w:val="00ED732F"/>
    <w:rsid w:val="00ED7BE9"/>
    <w:rsid w:val="00EE0745"/>
    <w:rsid w:val="00EE1B9F"/>
    <w:rsid w:val="00EE2FD7"/>
    <w:rsid w:val="00EE3CC8"/>
    <w:rsid w:val="00EE6ADF"/>
    <w:rsid w:val="00EE71A9"/>
    <w:rsid w:val="00EE77F5"/>
    <w:rsid w:val="00EF0563"/>
    <w:rsid w:val="00F01898"/>
    <w:rsid w:val="00F050D5"/>
    <w:rsid w:val="00F067E7"/>
    <w:rsid w:val="00F07617"/>
    <w:rsid w:val="00F20BFD"/>
    <w:rsid w:val="00F26B29"/>
    <w:rsid w:val="00F2710E"/>
    <w:rsid w:val="00F31086"/>
    <w:rsid w:val="00F32EB7"/>
    <w:rsid w:val="00F347EF"/>
    <w:rsid w:val="00F37768"/>
    <w:rsid w:val="00F40065"/>
    <w:rsid w:val="00F4073A"/>
    <w:rsid w:val="00F4346B"/>
    <w:rsid w:val="00F44FB1"/>
    <w:rsid w:val="00F70BB7"/>
    <w:rsid w:val="00F70DAA"/>
    <w:rsid w:val="00F74451"/>
    <w:rsid w:val="00F81FE2"/>
    <w:rsid w:val="00F85B91"/>
    <w:rsid w:val="00F865F5"/>
    <w:rsid w:val="00F86FD6"/>
    <w:rsid w:val="00F87B0F"/>
    <w:rsid w:val="00F87DF4"/>
    <w:rsid w:val="00F9270D"/>
    <w:rsid w:val="00F93439"/>
    <w:rsid w:val="00F93C87"/>
    <w:rsid w:val="00F95AB4"/>
    <w:rsid w:val="00FA3132"/>
    <w:rsid w:val="00FA6ED5"/>
    <w:rsid w:val="00FA7D5A"/>
    <w:rsid w:val="00FB0163"/>
    <w:rsid w:val="00FB3D7A"/>
    <w:rsid w:val="00FB4319"/>
    <w:rsid w:val="00FB5AF8"/>
    <w:rsid w:val="00FB6ECC"/>
    <w:rsid w:val="00FC0876"/>
    <w:rsid w:val="00FC3644"/>
    <w:rsid w:val="00FD03B1"/>
    <w:rsid w:val="00FD0E9D"/>
    <w:rsid w:val="00FD13B4"/>
    <w:rsid w:val="00FD1526"/>
    <w:rsid w:val="00FD1F8C"/>
    <w:rsid w:val="00FD26C0"/>
    <w:rsid w:val="00FD624F"/>
    <w:rsid w:val="00FE302F"/>
    <w:rsid w:val="00FE6ABB"/>
    <w:rsid w:val="00FF1C2F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List Bullet" w:qFormat="1"/>
    <w:lsdException w:name="List Number" w:qFormat="1"/>
    <w:lsdException w:name="Title" w:qFormat="1"/>
    <w:lsdException w:name="Default Paragraph Fon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7B67CD"/>
    <w:pPr>
      <w:ind w:left="720"/>
      <w:jc w:val="both"/>
    </w:pPr>
    <w:rPr>
      <w:rFonts w:asciiTheme="minorHAnsi" w:hAnsiTheme="minorHAnsi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EE71A9"/>
    <w:pPr>
      <w:keepNext/>
      <w:numPr>
        <w:numId w:val="3"/>
      </w:numPr>
      <w:spacing w:before="240" w:after="60"/>
      <w:jc w:val="left"/>
      <w:outlineLvl w:val="0"/>
    </w:pPr>
    <w:rPr>
      <w:b/>
      <w:bCs/>
      <w:color w:val="AA0B19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191D9F"/>
    <w:pPr>
      <w:keepNext/>
      <w:keepLines/>
      <w:numPr>
        <w:ilvl w:val="1"/>
        <w:numId w:val="3"/>
      </w:numPr>
      <w:spacing w:before="200"/>
      <w:jc w:val="left"/>
      <w:outlineLvl w:val="1"/>
    </w:pPr>
    <w:rPr>
      <w:b/>
      <w:bCs/>
      <w:color w:val="AA0B1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91D9F"/>
    <w:pPr>
      <w:keepNext/>
      <w:keepLines/>
      <w:numPr>
        <w:ilvl w:val="2"/>
        <w:numId w:val="3"/>
      </w:numPr>
      <w:spacing w:before="200"/>
      <w:jc w:val="left"/>
      <w:outlineLvl w:val="2"/>
    </w:pPr>
    <w:rPr>
      <w:b/>
      <w:bCs/>
      <w:color w:val="AA0B19"/>
      <w:sz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191D9F"/>
    <w:pPr>
      <w:keepNext/>
      <w:keepLines/>
      <w:numPr>
        <w:ilvl w:val="3"/>
        <w:numId w:val="3"/>
      </w:numPr>
      <w:spacing w:before="200"/>
      <w:jc w:val="left"/>
      <w:outlineLvl w:val="3"/>
    </w:pPr>
    <w:rPr>
      <w:b/>
      <w:bCs/>
      <w:iCs/>
      <w:color w:val="AA0B19"/>
      <w:sz w:val="24"/>
    </w:rPr>
  </w:style>
  <w:style w:type="paragraph" w:styleId="Heading5">
    <w:name w:val="heading 5"/>
    <w:basedOn w:val="Normal"/>
    <w:next w:val="Normal"/>
    <w:link w:val="Heading5Char"/>
    <w:qFormat/>
    <w:rsid w:val="00191D9F"/>
    <w:pPr>
      <w:keepNext/>
      <w:keepLines/>
      <w:numPr>
        <w:ilvl w:val="4"/>
        <w:numId w:val="3"/>
      </w:numPr>
      <w:spacing w:before="200"/>
      <w:jc w:val="left"/>
      <w:outlineLvl w:val="4"/>
    </w:pPr>
    <w:rPr>
      <w:b/>
      <w:color w:val="AA0B19"/>
    </w:rPr>
  </w:style>
  <w:style w:type="paragraph" w:styleId="Heading6">
    <w:name w:val="heading 6"/>
    <w:basedOn w:val="Normal"/>
    <w:next w:val="Normal"/>
    <w:link w:val="Heading6Char"/>
    <w:qFormat/>
    <w:rsid w:val="00EE71A9"/>
    <w:pPr>
      <w:keepNext/>
      <w:keepLines/>
      <w:numPr>
        <w:ilvl w:val="5"/>
        <w:numId w:val="3"/>
      </w:numPr>
      <w:spacing w:before="200"/>
      <w:jc w:val="left"/>
      <w:outlineLvl w:val="5"/>
    </w:pPr>
    <w:rPr>
      <w:iCs/>
      <w:color w:val="AA0B19"/>
    </w:rPr>
  </w:style>
  <w:style w:type="paragraph" w:styleId="Heading7">
    <w:name w:val="heading 7"/>
    <w:basedOn w:val="Normal"/>
    <w:next w:val="Normal"/>
    <w:link w:val="Heading7Char"/>
    <w:qFormat/>
    <w:rsid w:val="00EE71A9"/>
    <w:pPr>
      <w:keepNext/>
      <w:keepLines/>
      <w:numPr>
        <w:ilvl w:val="6"/>
        <w:numId w:val="3"/>
      </w:numPr>
      <w:spacing w:before="200"/>
      <w:jc w:val="left"/>
      <w:outlineLvl w:val="6"/>
    </w:pPr>
    <w:rPr>
      <w:iCs/>
      <w:color w:val="AA0B19"/>
    </w:rPr>
  </w:style>
  <w:style w:type="paragraph" w:styleId="Heading8">
    <w:name w:val="heading 8"/>
    <w:basedOn w:val="Normal"/>
    <w:next w:val="Normal"/>
    <w:link w:val="Heading8Char"/>
    <w:qFormat/>
    <w:rsid w:val="00EE71A9"/>
    <w:pPr>
      <w:keepNext/>
      <w:keepLines/>
      <w:numPr>
        <w:ilvl w:val="7"/>
        <w:numId w:val="3"/>
      </w:numPr>
      <w:spacing w:before="200"/>
      <w:jc w:val="left"/>
      <w:outlineLvl w:val="7"/>
    </w:pPr>
    <w:rPr>
      <w:color w:val="AA0B19"/>
      <w:szCs w:val="20"/>
    </w:rPr>
  </w:style>
  <w:style w:type="paragraph" w:styleId="Heading9">
    <w:name w:val="heading 9"/>
    <w:basedOn w:val="Normal"/>
    <w:next w:val="Normal"/>
    <w:link w:val="Heading9Char"/>
    <w:qFormat/>
    <w:rsid w:val="00EE71A9"/>
    <w:pPr>
      <w:keepNext/>
      <w:keepLines/>
      <w:numPr>
        <w:ilvl w:val="8"/>
        <w:numId w:val="3"/>
      </w:numPr>
      <w:spacing w:before="200"/>
      <w:jc w:val="left"/>
      <w:outlineLvl w:val="8"/>
    </w:pPr>
    <w:rPr>
      <w:iCs/>
      <w:color w:val="AA0B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1A9"/>
    <w:rPr>
      <w:rFonts w:asciiTheme="minorHAnsi" w:hAnsiTheme="minorHAnsi"/>
      <w:b/>
      <w:bCs/>
      <w:color w:val="AA0B19"/>
      <w:kern w:val="32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rsid w:val="00600B70"/>
  </w:style>
  <w:style w:type="paragraph" w:styleId="BodyText">
    <w:name w:val="Body Text"/>
    <w:basedOn w:val="Normal"/>
    <w:link w:val="BodyTextChar"/>
    <w:rsid w:val="00600B7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00B70"/>
    <w:rPr>
      <w:rFonts w:ascii="Verdana" w:hAnsi="Verdana"/>
      <w:color w:val="4A4E52"/>
      <w:szCs w:val="24"/>
    </w:rPr>
  </w:style>
  <w:style w:type="paragraph" w:styleId="HTMLAddress">
    <w:name w:val="HTML Address"/>
    <w:basedOn w:val="Normal"/>
    <w:link w:val="HTMLAddressChar"/>
    <w:rsid w:val="00600B70"/>
    <w:rPr>
      <w:iCs/>
      <w:color w:val="AA0B19"/>
    </w:rPr>
  </w:style>
  <w:style w:type="character" w:customStyle="1" w:styleId="HTMLAddressChar">
    <w:name w:val="HTML Address Char"/>
    <w:basedOn w:val="DefaultParagraphFont"/>
    <w:link w:val="HTMLAddress"/>
    <w:rsid w:val="00600B70"/>
    <w:rPr>
      <w:rFonts w:ascii="Verdana" w:hAnsi="Verdana"/>
      <w:iCs/>
      <w:color w:val="AA0B19"/>
      <w:szCs w:val="24"/>
    </w:rPr>
  </w:style>
  <w:style w:type="character" w:styleId="HTMLCite">
    <w:name w:val="HTML Cite"/>
    <w:basedOn w:val="DefaultParagraphFont"/>
    <w:rsid w:val="00727FBD"/>
    <w:rPr>
      <w:rFonts w:ascii="Calibri" w:hAnsi="Calibri"/>
      <w:iCs/>
      <w:color w:val="auto"/>
      <w:sz w:val="22"/>
    </w:rPr>
  </w:style>
  <w:style w:type="character" w:styleId="Hyperlink">
    <w:name w:val="Hyperlink"/>
    <w:basedOn w:val="DefaultParagraphFont"/>
    <w:uiPriority w:val="99"/>
    <w:rsid w:val="00727FBD"/>
    <w:rPr>
      <w:rFonts w:ascii="Calibri" w:hAnsi="Calibri"/>
      <w:color w:val="AA0B19"/>
      <w:sz w:val="22"/>
      <w:u w:val="single"/>
    </w:rPr>
  </w:style>
  <w:style w:type="character" w:styleId="FollowedHyperlink">
    <w:name w:val="FollowedHyperlink"/>
    <w:basedOn w:val="DefaultParagraphFont"/>
    <w:rsid w:val="00191D9F"/>
    <w:rPr>
      <w:rFonts w:ascii="Calibri" w:hAnsi="Calibri"/>
      <w:color w:val="4A4E52"/>
      <w:sz w:val="22"/>
      <w:u w:val="single"/>
    </w:rPr>
  </w:style>
  <w:style w:type="paragraph" w:styleId="Header">
    <w:name w:val="header"/>
    <w:basedOn w:val="Normal"/>
    <w:link w:val="HeaderChar"/>
    <w:uiPriority w:val="99"/>
    <w:rsid w:val="00B91A31"/>
    <w:pPr>
      <w:tabs>
        <w:tab w:val="center" w:pos="4680"/>
        <w:tab w:val="right" w:pos="9360"/>
      </w:tabs>
    </w:pPr>
    <w:rPr>
      <w:color w:val="AA0B19"/>
    </w:rPr>
  </w:style>
  <w:style w:type="character" w:customStyle="1" w:styleId="HeaderChar">
    <w:name w:val="Header Char"/>
    <w:basedOn w:val="DefaultParagraphFont"/>
    <w:link w:val="Header"/>
    <w:uiPriority w:val="99"/>
    <w:rsid w:val="00B91A31"/>
    <w:rPr>
      <w:rFonts w:ascii="Verdana" w:hAnsi="Verdana"/>
      <w:color w:val="AA0B19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191D9F"/>
    <w:rPr>
      <w:rFonts w:asciiTheme="minorHAnsi" w:hAnsiTheme="minorHAnsi"/>
      <w:b/>
      <w:bCs/>
      <w:color w:val="AA0B19"/>
      <w:sz w:val="28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D9F"/>
    <w:rPr>
      <w:rFonts w:asciiTheme="minorHAnsi" w:hAnsiTheme="minorHAnsi"/>
      <w:b/>
      <w:bCs/>
      <w:color w:val="AA0B19"/>
      <w:sz w:val="26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91D9F"/>
    <w:rPr>
      <w:rFonts w:asciiTheme="minorHAnsi" w:hAnsiTheme="minorHAnsi"/>
      <w:b/>
      <w:bCs/>
      <w:iCs/>
      <w:color w:val="AA0B19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91D9F"/>
    <w:rPr>
      <w:rFonts w:asciiTheme="minorHAnsi" w:hAnsiTheme="minorHAnsi"/>
      <w:b/>
      <w:color w:val="AA0B19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EE71A9"/>
    <w:rPr>
      <w:rFonts w:asciiTheme="minorHAnsi" w:hAnsiTheme="minorHAnsi"/>
      <w:iCs/>
      <w:color w:val="AA0B19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EE71A9"/>
    <w:rPr>
      <w:rFonts w:asciiTheme="minorHAnsi" w:hAnsiTheme="minorHAnsi"/>
      <w:iCs/>
      <w:color w:val="AA0B19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EE71A9"/>
    <w:rPr>
      <w:rFonts w:asciiTheme="minorHAnsi" w:hAnsiTheme="minorHAnsi"/>
      <w:color w:val="AA0B19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EE71A9"/>
    <w:rPr>
      <w:rFonts w:asciiTheme="minorHAnsi" w:hAnsiTheme="minorHAnsi"/>
      <w:iCs/>
      <w:color w:val="AA0B19"/>
      <w:lang w:val="en-GB" w:eastAsia="en-US"/>
    </w:rPr>
  </w:style>
  <w:style w:type="paragraph" w:styleId="HTMLPreformatted">
    <w:name w:val="HTML Preformatted"/>
    <w:basedOn w:val="Normal"/>
    <w:link w:val="HTMLPreformattedChar"/>
    <w:rsid w:val="00CE7A6A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E7A6A"/>
    <w:rPr>
      <w:rFonts w:ascii="Verdana" w:hAnsi="Verdana"/>
      <w:color w:val="4A4E52"/>
    </w:rPr>
  </w:style>
  <w:style w:type="paragraph" w:styleId="MacroText">
    <w:name w:val="macro"/>
    <w:basedOn w:val="Normal"/>
    <w:link w:val="MacroTextChar"/>
    <w:rsid w:val="007B4905"/>
  </w:style>
  <w:style w:type="character" w:customStyle="1" w:styleId="MacroTextChar">
    <w:name w:val="Macro Text Char"/>
    <w:basedOn w:val="DefaultParagraphFont"/>
    <w:link w:val="MacroText"/>
    <w:rsid w:val="007B4905"/>
    <w:rPr>
      <w:rFonts w:ascii="Verdana" w:hAnsi="Verdana"/>
      <w:color w:val="4A4E52"/>
      <w:szCs w:val="24"/>
    </w:rPr>
  </w:style>
  <w:style w:type="paragraph" w:styleId="MessageHeader">
    <w:name w:val="Message Header"/>
    <w:basedOn w:val="Normal"/>
    <w:link w:val="MessageHeaderChar"/>
    <w:rsid w:val="007B4905"/>
    <w:pPr>
      <w:pBdr>
        <w:top w:val="single" w:sz="6" w:space="1" w:color="4A4E52"/>
        <w:left w:val="single" w:sz="6" w:space="1" w:color="4A4E52"/>
        <w:bottom w:val="single" w:sz="6" w:space="1" w:color="4A4E52"/>
        <w:right w:val="single" w:sz="6" w:space="1" w:color="4A4E52"/>
      </w:pBdr>
      <w:shd w:val="clear" w:color="auto" w:fill="BDBEC0"/>
      <w:ind w:left="1080" w:hanging="1080"/>
    </w:pPr>
  </w:style>
  <w:style w:type="character" w:customStyle="1" w:styleId="MessageHeaderChar">
    <w:name w:val="Message Header Char"/>
    <w:basedOn w:val="DefaultParagraphFont"/>
    <w:link w:val="MessageHeader"/>
    <w:rsid w:val="007B4905"/>
    <w:rPr>
      <w:rFonts w:ascii="Verdana" w:eastAsia="Times New Roman" w:hAnsi="Verdana" w:cs="Times New Roman"/>
      <w:color w:val="4A4E52"/>
      <w:sz w:val="22"/>
      <w:szCs w:val="24"/>
      <w:shd w:val="clear" w:color="auto" w:fill="BDBEC0"/>
    </w:rPr>
  </w:style>
  <w:style w:type="paragraph" w:styleId="PlainText">
    <w:name w:val="Plain Text"/>
    <w:basedOn w:val="Normal"/>
    <w:link w:val="PlainTextChar"/>
    <w:rsid w:val="007B4905"/>
    <w:rPr>
      <w:szCs w:val="21"/>
    </w:rPr>
  </w:style>
  <w:style w:type="character" w:customStyle="1" w:styleId="PlainTextChar">
    <w:name w:val="Plain Text Char"/>
    <w:basedOn w:val="DefaultParagraphFont"/>
    <w:link w:val="PlainText"/>
    <w:rsid w:val="007B4905"/>
    <w:rPr>
      <w:rFonts w:ascii="Verdana" w:hAnsi="Verdana"/>
      <w:color w:val="4A4E5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8275E"/>
    <w:rPr>
      <w:iCs/>
      <w:color w:val="FF73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8275E"/>
    <w:rPr>
      <w:rFonts w:ascii="Verdana" w:hAnsi="Verdana"/>
      <w:iCs/>
      <w:color w:val="FF7300"/>
      <w:sz w:val="22"/>
      <w:szCs w:val="24"/>
    </w:rPr>
  </w:style>
  <w:style w:type="paragraph" w:styleId="Salutation">
    <w:name w:val="Salutation"/>
    <w:basedOn w:val="Normal"/>
    <w:next w:val="Normal"/>
    <w:link w:val="SalutationChar"/>
    <w:rsid w:val="00936ABB"/>
  </w:style>
  <w:style w:type="character" w:customStyle="1" w:styleId="SalutationChar">
    <w:name w:val="Salutation Char"/>
    <w:basedOn w:val="DefaultParagraphFont"/>
    <w:link w:val="Salutation"/>
    <w:rsid w:val="00936ABB"/>
    <w:rPr>
      <w:rFonts w:ascii="Verdana" w:hAnsi="Verdana"/>
      <w:color w:val="4A4E52"/>
      <w:szCs w:val="24"/>
    </w:rPr>
  </w:style>
  <w:style w:type="paragraph" w:styleId="Signature">
    <w:name w:val="Signature"/>
    <w:basedOn w:val="Normal"/>
    <w:link w:val="SignatureChar"/>
    <w:rsid w:val="00936ABB"/>
  </w:style>
  <w:style w:type="character" w:customStyle="1" w:styleId="SignatureChar">
    <w:name w:val="Signature Char"/>
    <w:basedOn w:val="DefaultParagraphFont"/>
    <w:link w:val="Signature"/>
    <w:rsid w:val="00936ABB"/>
    <w:rPr>
      <w:rFonts w:ascii="Verdana" w:hAnsi="Verdana"/>
      <w:color w:val="4A4E52"/>
      <w:szCs w:val="24"/>
    </w:rPr>
  </w:style>
  <w:style w:type="paragraph" w:styleId="Subtitle">
    <w:name w:val="Subtitle"/>
    <w:basedOn w:val="Normal"/>
    <w:next w:val="Normal"/>
    <w:link w:val="SubtitleChar"/>
    <w:qFormat/>
    <w:rsid w:val="00AC42E7"/>
    <w:pPr>
      <w:numPr>
        <w:ilvl w:val="1"/>
      </w:numPr>
      <w:ind w:left="720"/>
    </w:pPr>
    <w:rPr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rsid w:val="00AC42E7"/>
    <w:rPr>
      <w:rFonts w:ascii="Verdana" w:eastAsia="Times New Roman" w:hAnsi="Verdana" w:cs="Times New Roman"/>
      <w:b/>
      <w:iCs/>
      <w:spacing w:val="15"/>
      <w:szCs w:val="24"/>
      <w:lang w:val="en-GB"/>
    </w:rPr>
  </w:style>
  <w:style w:type="paragraph" w:styleId="Caption">
    <w:name w:val="caption"/>
    <w:basedOn w:val="Normal"/>
    <w:next w:val="Normal"/>
    <w:qFormat/>
    <w:rsid w:val="00E8275E"/>
    <w:pPr>
      <w:spacing w:after="200"/>
    </w:pPr>
    <w:rPr>
      <w:b/>
      <w:bCs/>
      <w:szCs w:val="18"/>
    </w:rPr>
  </w:style>
  <w:style w:type="paragraph" w:styleId="BlockText">
    <w:name w:val="Block Text"/>
    <w:basedOn w:val="Normal"/>
    <w:rsid w:val="00FF1C2F"/>
    <w:pPr>
      <w:pBdr>
        <w:top w:val="single" w:sz="2" w:space="10" w:color="4A4E52" w:shadow="1"/>
        <w:left w:val="single" w:sz="2" w:space="10" w:color="4A4E52" w:shadow="1"/>
        <w:bottom w:val="single" w:sz="2" w:space="10" w:color="4A4E52" w:shadow="1"/>
        <w:right w:val="single" w:sz="2" w:space="10" w:color="4A4E52" w:shadow="1"/>
      </w:pBdr>
      <w:ind w:right="1152"/>
    </w:pPr>
    <w:rPr>
      <w:iCs/>
    </w:rPr>
  </w:style>
  <w:style w:type="paragraph" w:styleId="EnvelopeAddress">
    <w:name w:val="envelope address"/>
    <w:basedOn w:val="Normal"/>
    <w:rsid w:val="00FF1C2F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FF1C2F"/>
    <w:rPr>
      <w:szCs w:val="20"/>
    </w:rPr>
  </w:style>
  <w:style w:type="paragraph" w:customStyle="1" w:styleId="Titlelongdoc">
    <w:name w:val="Title long doc"/>
    <w:basedOn w:val="Normal"/>
    <w:next w:val="Normal"/>
    <w:qFormat/>
    <w:rsid w:val="00501988"/>
    <w:rPr>
      <w:color w:val="FF7300"/>
      <w:sz w:val="48"/>
      <w:szCs w:val="40"/>
    </w:rPr>
  </w:style>
  <w:style w:type="paragraph" w:styleId="IndexHeading">
    <w:name w:val="index heading"/>
    <w:basedOn w:val="Normal"/>
    <w:next w:val="Normal"/>
    <w:rsid w:val="00FF1C2F"/>
    <w:rPr>
      <w:b/>
      <w:bCs/>
    </w:rPr>
  </w:style>
  <w:style w:type="paragraph" w:styleId="ListBullet3">
    <w:name w:val="List Bullet 3"/>
    <w:basedOn w:val="Normal"/>
    <w:rsid w:val="00B2321F"/>
    <w:pPr>
      <w:numPr>
        <w:ilvl w:val="2"/>
        <w:numId w:val="4"/>
      </w:numPr>
      <w:ind w:left="1080"/>
    </w:pPr>
  </w:style>
  <w:style w:type="paragraph" w:styleId="ListParagraph">
    <w:name w:val="List Paragraph"/>
    <w:basedOn w:val="Normal"/>
    <w:uiPriority w:val="34"/>
    <w:qFormat/>
    <w:rsid w:val="00A35FBB"/>
    <w:pPr>
      <w:contextualSpacing/>
    </w:pPr>
  </w:style>
  <w:style w:type="numbering" w:customStyle="1" w:styleId="Endavabulletedlist">
    <w:name w:val="Endava bulleted list"/>
    <w:uiPriority w:val="99"/>
    <w:rsid w:val="00A35FBB"/>
    <w:pPr>
      <w:numPr>
        <w:numId w:val="1"/>
      </w:numPr>
    </w:pPr>
  </w:style>
  <w:style w:type="paragraph" w:styleId="ListBullet">
    <w:name w:val="List Bullet"/>
    <w:basedOn w:val="Normal"/>
    <w:qFormat/>
    <w:rsid w:val="00B2321F"/>
    <w:pPr>
      <w:numPr>
        <w:numId w:val="4"/>
      </w:numPr>
      <w:ind w:left="360"/>
      <w:contextualSpacing/>
    </w:pPr>
  </w:style>
  <w:style w:type="paragraph" w:styleId="ListBullet2">
    <w:name w:val="List Bullet 2"/>
    <w:basedOn w:val="Normal"/>
    <w:rsid w:val="00B2321F"/>
    <w:pPr>
      <w:numPr>
        <w:ilvl w:val="1"/>
        <w:numId w:val="4"/>
      </w:numPr>
      <w:ind w:left="720"/>
    </w:pPr>
  </w:style>
  <w:style w:type="paragraph" w:styleId="ListBullet4">
    <w:name w:val="List Bullet 4"/>
    <w:basedOn w:val="Normal"/>
    <w:rsid w:val="00B2321F"/>
    <w:pPr>
      <w:numPr>
        <w:ilvl w:val="3"/>
        <w:numId w:val="4"/>
      </w:numPr>
      <w:ind w:left="1440"/>
      <w:contextualSpacing/>
    </w:pPr>
  </w:style>
  <w:style w:type="paragraph" w:styleId="ListBullet5">
    <w:name w:val="List Bullet 5"/>
    <w:basedOn w:val="Normal"/>
    <w:rsid w:val="00B2321F"/>
    <w:pPr>
      <w:numPr>
        <w:ilvl w:val="4"/>
        <w:numId w:val="4"/>
      </w:numPr>
      <w:ind w:left="1800"/>
      <w:contextualSpacing/>
    </w:pPr>
  </w:style>
  <w:style w:type="paragraph" w:styleId="TOC1">
    <w:name w:val="toc 1"/>
    <w:basedOn w:val="Normal"/>
    <w:next w:val="Normal"/>
    <w:uiPriority w:val="39"/>
    <w:rsid w:val="00F050D5"/>
    <w:pPr>
      <w:spacing w:before="120" w:after="120"/>
      <w:ind w:left="432" w:hanging="432"/>
    </w:pPr>
    <w:rPr>
      <w:b/>
      <w:bCs/>
      <w:sz w:val="26"/>
      <w:szCs w:val="20"/>
    </w:rPr>
  </w:style>
  <w:style w:type="paragraph" w:styleId="BodyTextIndent3">
    <w:name w:val="Body Text Indent 3"/>
    <w:basedOn w:val="Normal"/>
    <w:link w:val="BodyTextIndent3Char"/>
    <w:rsid w:val="00AA796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796C"/>
    <w:rPr>
      <w:rFonts w:ascii="Verdana" w:hAnsi="Verdana"/>
      <w:color w:val="4A4E52"/>
      <w:sz w:val="16"/>
      <w:szCs w:val="16"/>
    </w:rPr>
  </w:style>
  <w:style w:type="paragraph" w:styleId="BalloonText">
    <w:name w:val="Balloon Text"/>
    <w:basedOn w:val="Normal"/>
    <w:link w:val="BalloonTextChar"/>
    <w:rsid w:val="00AA796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96C"/>
    <w:rPr>
      <w:rFonts w:ascii="Verdana" w:hAnsi="Verdana" w:cs="Tahoma"/>
      <w:color w:val="4A4E52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5E49B8"/>
    <w:rPr>
      <w:rFonts w:ascii="Calibri" w:hAnsi="Calibri"/>
      <w:color w:val="AA0B19"/>
      <w:sz w:val="22"/>
      <w:u w:val="none"/>
    </w:rPr>
  </w:style>
  <w:style w:type="paragraph" w:styleId="DocumentMap">
    <w:name w:val="Document Map"/>
    <w:basedOn w:val="Normal"/>
    <w:link w:val="DocumentMapChar"/>
    <w:rsid w:val="00191D9F"/>
    <w:rPr>
      <w:rFonts w:cs="Tahoma"/>
      <w:sz w:val="18"/>
      <w:szCs w:val="16"/>
    </w:rPr>
  </w:style>
  <w:style w:type="character" w:customStyle="1" w:styleId="DocumentMapChar">
    <w:name w:val="Document Map Char"/>
    <w:basedOn w:val="DefaultParagraphFont"/>
    <w:link w:val="DocumentMap"/>
    <w:rsid w:val="00191D9F"/>
    <w:rPr>
      <w:rFonts w:ascii="Calibri" w:hAnsi="Calibri" w:cs="Tahoma"/>
      <w:sz w:val="18"/>
      <w:szCs w:val="16"/>
      <w:lang w:val="en-GB"/>
    </w:rPr>
  </w:style>
  <w:style w:type="character" w:styleId="CommentReference">
    <w:name w:val="annotation reference"/>
    <w:basedOn w:val="DefaultParagraphFont"/>
    <w:rsid w:val="00501988"/>
    <w:rPr>
      <w:rFonts w:ascii="Calibri" w:hAnsi="Calibri"/>
      <w:color w:val="auto"/>
      <w:sz w:val="18"/>
      <w:szCs w:val="16"/>
    </w:rPr>
  </w:style>
  <w:style w:type="character" w:styleId="BookTitle">
    <w:name w:val="Book Title"/>
    <w:basedOn w:val="DefaultParagraphFont"/>
    <w:uiPriority w:val="33"/>
    <w:qFormat/>
    <w:rsid w:val="00501988"/>
    <w:rPr>
      <w:rFonts w:ascii="Calibri" w:hAnsi="Calibri"/>
      <w:b/>
      <w:bCs/>
      <w:color w:val="auto"/>
      <w:spacing w:val="5"/>
      <w:sz w:val="22"/>
    </w:rPr>
  </w:style>
  <w:style w:type="character" w:styleId="Emphasis">
    <w:name w:val="Emphasis"/>
    <w:basedOn w:val="DefaultParagraphFont"/>
    <w:qFormat/>
    <w:rsid w:val="00191D9F"/>
    <w:rPr>
      <w:rFonts w:ascii="Calibri" w:hAnsi="Calibri"/>
      <w:b/>
      <w:i/>
      <w:iCs/>
      <w:color w:val="auto"/>
      <w:sz w:val="22"/>
    </w:rPr>
  </w:style>
  <w:style w:type="character" w:styleId="EndnoteReference">
    <w:name w:val="endnote reference"/>
    <w:basedOn w:val="DefaultParagraphFont"/>
    <w:rsid w:val="00191D9F"/>
    <w:rPr>
      <w:rFonts w:ascii="Calibri" w:hAnsi="Calibri"/>
      <w:color w:val="auto"/>
      <w:sz w:val="18"/>
      <w:vertAlign w:val="superscript"/>
    </w:rPr>
  </w:style>
  <w:style w:type="character" w:styleId="FootnoteReference">
    <w:name w:val="footnote reference"/>
    <w:basedOn w:val="DefaultParagraphFont"/>
    <w:rsid w:val="00191D9F"/>
    <w:rPr>
      <w:rFonts w:ascii="Calibri" w:hAnsi="Calibri"/>
      <w:color w:val="auto"/>
      <w:sz w:val="18"/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5E49B8"/>
    <w:rPr>
      <w:rFonts w:ascii="Calibri" w:hAnsi="Calibri"/>
      <w:i/>
      <w:iCs/>
      <w:color w:val="4A4E52"/>
      <w:sz w:val="22"/>
    </w:rPr>
  </w:style>
  <w:style w:type="character" w:styleId="IntenseEmphasis">
    <w:name w:val="Intense Emphasis"/>
    <w:basedOn w:val="DefaultParagraphFont"/>
    <w:uiPriority w:val="21"/>
    <w:qFormat/>
    <w:rsid w:val="005E49B8"/>
    <w:rPr>
      <w:rFonts w:ascii="Calibri" w:hAnsi="Calibri"/>
      <w:b/>
      <w:bCs/>
      <w:i/>
      <w:iCs/>
      <w:color w:val="auto"/>
      <w:sz w:val="22"/>
    </w:rPr>
  </w:style>
  <w:style w:type="character" w:styleId="IntenseReference">
    <w:name w:val="Intense Reference"/>
    <w:aliases w:val="Appendix"/>
    <w:basedOn w:val="Heading1Char"/>
    <w:uiPriority w:val="32"/>
    <w:qFormat/>
    <w:rsid w:val="00B83177"/>
    <w:rPr>
      <w:rFonts w:ascii="Calibri" w:hAnsi="Calibri"/>
      <w:b w:val="0"/>
      <w:bCs w:val="0"/>
      <w:color w:val="AA0B19"/>
      <w:spacing w:val="5"/>
      <w:kern w:val="32"/>
      <w:sz w:val="32"/>
      <w:szCs w:val="32"/>
      <w:u w:val="none"/>
      <w:lang w:val="en-US" w:eastAsia="en-US"/>
    </w:rPr>
  </w:style>
  <w:style w:type="paragraph" w:styleId="TOC2">
    <w:name w:val="toc 2"/>
    <w:basedOn w:val="Normal"/>
    <w:next w:val="Normal"/>
    <w:uiPriority w:val="39"/>
    <w:rsid w:val="00F050D5"/>
    <w:pPr>
      <w:ind w:left="778" w:hanging="576"/>
    </w:pPr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B91A31"/>
    <w:rPr>
      <w:rFonts w:ascii="Verdana" w:hAnsi="Verdana"/>
      <w:color w:val="auto"/>
      <w:sz w:val="18"/>
    </w:rPr>
  </w:style>
  <w:style w:type="character" w:styleId="Strong">
    <w:name w:val="Strong"/>
    <w:basedOn w:val="DefaultParagraphFont"/>
    <w:uiPriority w:val="22"/>
    <w:qFormat/>
    <w:rsid w:val="005E49B8"/>
    <w:rPr>
      <w:rFonts w:ascii="Calibri" w:hAnsi="Calibri"/>
      <w:b/>
      <w:bCs/>
      <w:color w:val="auto"/>
      <w:sz w:val="22"/>
    </w:rPr>
  </w:style>
  <w:style w:type="character" w:styleId="PageNumber">
    <w:name w:val="page number"/>
    <w:basedOn w:val="DefaultParagraphFont"/>
    <w:rsid w:val="005E49B8"/>
    <w:rPr>
      <w:rFonts w:ascii="Calibri" w:hAnsi="Calibri"/>
      <w:color w:val="auto"/>
      <w:sz w:val="22"/>
    </w:rPr>
  </w:style>
  <w:style w:type="character" w:styleId="LineNumber">
    <w:name w:val="line number"/>
    <w:basedOn w:val="DefaultParagraphFont"/>
    <w:rsid w:val="005E49B8"/>
    <w:rPr>
      <w:rFonts w:ascii="Calibri" w:hAnsi="Calibri"/>
      <w:color w:val="auto"/>
      <w:sz w:val="18"/>
    </w:rPr>
  </w:style>
  <w:style w:type="character" w:styleId="HTMLAcronym">
    <w:name w:val="HTML Acronym"/>
    <w:basedOn w:val="DefaultParagraphFont"/>
    <w:rsid w:val="009023B7"/>
    <w:rPr>
      <w:rFonts w:ascii="Calibri" w:hAnsi="Calibri"/>
      <w:color w:val="auto"/>
      <w:sz w:val="18"/>
    </w:rPr>
  </w:style>
  <w:style w:type="character" w:styleId="HTMLCode">
    <w:name w:val="HTML Code"/>
    <w:basedOn w:val="DefaultParagraphFont"/>
    <w:rsid w:val="00727FBD"/>
    <w:rPr>
      <w:rFonts w:ascii="Calibri" w:hAnsi="Calibri"/>
      <w:color w:val="auto"/>
      <w:sz w:val="22"/>
      <w:szCs w:val="20"/>
    </w:rPr>
  </w:style>
  <w:style w:type="character" w:styleId="HTMLDefinition">
    <w:name w:val="HTML Definition"/>
    <w:basedOn w:val="DefaultParagraphFont"/>
    <w:rsid w:val="00727FBD"/>
    <w:rPr>
      <w:rFonts w:ascii="Calibri" w:hAnsi="Calibri"/>
      <w:i/>
      <w:iCs/>
      <w:color w:val="auto"/>
      <w:sz w:val="24"/>
    </w:rPr>
  </w:style>
  <w:style w:type="character" w:styleId="HTMLKeyboard">
    <w:name w:val="HTML Keyboard"/>
    <w:basedOn w:val="DefaultParagraphFont"/>
    <w:rsid w:val="00727FBD"/>
    <w:rPr>
      <w:rFonts w:ascii="Calibri" w:hAnsi="Calibri"/>
      <w:color w:val="auto"/>
      <w:sz w:val="22"/>
      <w:szCs w:val="20"/>
    </w:rPr>
  </w:style>
  <w:style w:type="character" w:styleId="HTMLSample">
    <w:name w:val="HTML Sample"/>
    <w:basedOn w:val="DefaultParagraphFont"/>
    <w:rsid w:val="00727FBD"/>
    <w:rPr>
      <w:rFonts w:ascii="Calibri" w:hAnsi="Calibri"/>
      <w:color w:val="auto"/>
      <w:sz w:val="24"/>
      <w:szCs w:val="24"/>
    </w:rPr>
  </w:style>
  <w:style w:type="character" w:styleId="HTMLTypewriter">
    <w:name w:val="HTML Typewriter"/>
    <w:basedOn w:val="DefaultParagraphFont"/>
    <w:rsid w:val="00727FBD"/>
    <w:rPr>
      <w:rFonts w:ascii="Calibri" w:hAnsi="Calibri"/>
      <w:color w:val="auto"/>
      <w:sz w:val="22"/>
      <w:szCs w:val="20"/>
    </w:rPr>
  </w:style>
  <w:style w:type="character" w:styleId="HTMLVariable">
    <w:name w:val="HTML Variable"/>
    <w:basedOn w:val="DefaultParagraphFont"/>
    <w:rsid w:val="00727FBD"/>
    <w:rPr>
      <w:rFonts w:ascii="Calibri" w:hAnsi="Calibri"/>
      <w:i/>
      <w:iCs/>
      <w:color w:val="auto"/>
      <w:sz w:val="18"/>
    </w:rPr>
  </w:style>
  <w:style w:type="paragraph" w:styleId="TOC3">
    <w:name w:val="toc 3"/>
    <w:basedOn w:val="Normal"/>
    <w:next w:val="Normal"/>
    <w:uiPriority w:val="39"/>
    <w:rsid w:val="00823B92"/>
    <w:pPr>
      <w:ind w:left="1123" w:hanging="720"/>
    </w:pPr>
    <w:rPr>
      <w:iCs/>
      <w:szCs w:val="20"/>
    </w:rPr>
  </w:style>
  <w:style w:type="paragraph" w:styleId="TOC4">
    <w:name w:val="toc 4"/>
    <w:basedOn w:val="Normal"/>
    <w:next w:val="Normal"/>
    <w:uiPriority w:val="39"/>
    <w:rsid w:val="00F050D5"/>
    <w:pPr>
      <w:ind w:left="1469" w:hanging="864"/>
    </w:pPr>
    <w:rPr>
      <w:szCs w:val="18"/>
    </w:rPr>
  </w:style>
  <w:style w:type="paragraph" w:styleId="TOC5">
    <w:name w:val="toc 5"/>
    <w:basedOn w:val="Normal"/>
    <w:next w:val="Normal"/>
    <w:uiPriority w:val="39"/>
    <w:rsid w:val="00823B92"/>
    <w:pPr>
      <w:ind w:left="1742" w:hanging="936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823B92"/>
    <w:pPr>
      <w:ind w:left="2074" w:hanging="108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823B92"/>
    <w:pPr>
      <w:ind w:left="2491" w:hanging="1296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823B92"/>
    <w:pPr>
      <w:ind w:left="2909" w:hanging="1512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823B92"/>
    <w:pPr>
      <w:ind w:left="3254" w:hanging="1656"/>
    </w:pPr>
    <w:rPr>
      <w:sz w:val="18"/>
      <w:szCs w:val="18"/>
    </w:rPr>
  </w:style>
  <w:style w:type="paragraph" w:styleId="TOAHeading">
    <w:name w:val="toa heading"/>
    <w:basedOn w:val="Normal"/>
    <w:next w:val="Normal"/>
    <w:rsid w:val="00F050D5"/>
    <w:pPr>
      <w:spacing w:before="120"/>
    </w:pPr>
    <w:rPr>
      <w:b/>
      <w:bCs/>
      <w:sz w:val="28"/>
    </w:rPr>
  </w:style>
  <w:style w:type="paragraph" w:styleId="TOCHeading">
    <w:name w:val="TOC Heading"/>
    <w:basedOn w:val="Heading1"/>
    <w:next w:val="Normal"/>
    <w:uiPriority w:val="39"/>
    <w:qFormat/>
    <w:rsid w:val="00E12E27"/>
    <w:pPr>
      <w:keepLines/>
      <w:numPr>
        <w:numId w:val="0"/>
      </w:numPr>
      <w:spacing w:before="480" w:after="0"/>
      <w:outlineLvl w:val="9"/>
    </w:pPr>
    <w:rPr>
      <w:color w:val="auto"/>
      <w:kern w:val="0"/>
      <w:sz w:val="28"/>
      <w:szCs w:val="28"/>
    </w:rPr>
  </w:style>
  <w:style w:type="paragraph" w:styleId="Footer">
    <w:name w:val="footer"/>
    <w:basedOn w:val="Normal"/>
    <w:link w:val="FooterChar"/>
    <w:rsid w:val="00E12E27"/>
    <w:pPr>
      <w:tabs>
        <w:tab w:val="center" w:pos="4680"/>
        <w:tab w:val="right" w:pos="9360"/>
      </w:tabs>
    </w:pPr>
    <w:rPr>
      <w:color w:val="AA0B19"/>
    </w:rPr>
  </w:style>
  <w:style w:type="character" w:customStyle="1" w:styleId="FooterChar">
    <w:name w:val="Footer Char"/>
    <w:basedOn w:val="DefaultParagraphFont"/>
    <w:link w:val="Footer"/>
    <w:rsid w:val="00E12E27"/>
    <w:rPr>
      <w:rFonts w:ascii="Verdana" w:hAnsi="Verdana"/>
      <w:color w:val="AA0B19"/>
      <w:szCs w:val="24"/>
      <w:lang w:val="en-GB"/>
    </w:rPr>
  </w:style>
  <w:style w:type="paragraph" w:styleId="NoSpacing">
    <w:name w:val="No Spacing"/>
    <w:uiPriority w:val="1"/>
    <w:qFormat/>
    <w:rsid w:val="005E49B8"/>
    <w:rPr>
      <w:rFonts w:ascii="Calibri" w:hAnsi="Calibri"/>
      <w:sz w:val="22"/>
      <w:szCs w:val="24"/>
      <w:lang w:val="en-US" w:eastAsia="en-US"/>
    </w:rPr>
  </w:style>
  <w:style w:type="table" w:styleId="TableGrid">
    <w:name w:val="Table Grid"/>
    <w:basedOn w:val="TableNormal"/>
    <w:rsid w:val="004B5C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">
    <w:name w:val="Light List - Accent 21"/>
    <w:aliases w:val="Endava table"/>
    <w:basedOn w:val="TableNormal"/>
    <w:uiPriority w:val="61"/>
    <w:rsid w:val="00DF744C"/>
    <w:tblPr>
      <w:tblStyleRowBandSize w:val="1"/>
      <w:tblStyleColBandSize w:val="1"/>
      <w:tblInd w:w="0" w:type="dxa"/>
      <w:tblBorders>
        <w:top w:val="single" w:sz="8" w:space="0" w:color="913834"/>
        <w:left w:val="single" w:sz="8" w:space="0" w:color="913834"/>
        <w:bottom w:val="single" w:sz="8" w:space="0" w:color="913834"/>
        <w:right w:val="single" w:sz="8" w:space="0" w:color="913834"/>
        <w:insideH w:val="single" w:sz="8" w:space="0" w:color="913834"/>
        <w:insideV w:val="single" w:sz="8" w:space="0" w:color="913834"/>
      </w:tblBorders>
      <w:tblCellMar>
        <w:top w:w="0" w:type="dxa"/>
        <w:left w:w="0" w:type="dxa"/>
        <w:bottom w:w="115" w:type="dxa"/>
        <w:right w:w="115" w:type="dxa"/>
      </w:tblCellMar>
    </w:tblPr>
    <w:tblStylePr w:type="firstRow">
      <w:pPr>
        <w:spacing w:before="0" w:after="0" w:line="240" w:lineRule="auto"/>
        <w:jc w:val="left"/>
      </w:pPr>
      <w:rPr>
        <w:b/>
        <w:bCs/>
        <w:i w:val="0"/>
        <w:color w:val="FFFFFF"/>
      </w:rPr>
      <w:tblPr/>
      <w:tcPr>
        <w:shd w:val="clear" w:color="auto" w:fill="FBD4B4" w:themeFill="accent6" w:themeFillTint="66"/>
      </w:tcPr>
    </w:tblStylePr>
    <w:tblStylePr w:type="lastRow">
      <w:pPr>
        <w:spacing w:before="0" w:after="0" w:line="240" w:lineRule="auto"/>
        <w:jc w:val="left"/>
      </w:pPr>
      <w:rPr>
        <w:b/>
        <w:bCs/>
      </w:rPr>
      <w:tblPr/>
      <w:tcPr>
        <w:tcBorders>
          <w:top w:val="double" w:sz="6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  <w:tblStylePr w:type="firstCol">
      <w:pPr>
        <w:jc w:val="left"/>
      </w:pPr>
      <w:rPr>
        <w:b w:val="0"/>
        <w:bCs/>
      </w:rPr>
      <w:tblPr/>
      <w:tcPr>
        <w:vAlign w:val="center"/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C36E2D"/>
          <w:left w:val="single" w:sz="8" w:space="0" w:color="C36E2D"/>
          <w:bottom w:val="single" w:sz="8" w:space="0" w:color="C36E2D"/>
          <w:right w:val="single" w:sz="8" w:space="0" w:color="C36E2D"/>
        </w:tcBorders>
      </w:tcPr>
    </w:tblStylePr>
    <w:tblStylePr w:type="band1Horz">
      <w:tblPr/>
      <w:tcPr>
        <w:tc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</w:style>
  <w:style w:type="paragraph" w:customStyle="1" w:styleId="Copyright">
    <w:name w:val="Copyright"/>
    <w:basedOn w:val="Normal"/>
    <w:link w:val="CopyrightChar"/>
    <w:qFormat/>
    <w:rsid w:val="00501988"/>
    <w:rPr>
      <w:color w:val="FFFFFF"/>
      <w:sz w:val="28"/>
    </w:rPr>
  </w:style>
  <w:style w:type="paragraph" w:styleId="ListNumber">
    <w:name w:val="List Number"/>
    <w:basedOn w:val="Normal"/>
    <w:qFormat/>
    <w:rsid w:val="00E8275E"/>
    <w:pPr>
      <w:numPr>
        <w:numId w:val="5"/>
      </w:numPr>
      <w:contextualSpacing/>
    </w:pPr>
  </w:style>
  <w:style w:type="paragraph" w:customStyle="1" w:styleId="Subtitlelongdocument2">
    <w:name w:val="Subtitle long document 2"/>
    <w:basedOn w:val="Normal"/>
    <w:next w:val="Normal"/>
    <w:link w:val="Subtitlelongdocument2Char"/>
    <w:qFormat/>
    <w:rsid w:val="00E8275E"/>
    <w:pPr>
      <w:tabs>
        <w:tab w:val="left" w:pos="1890"/>
        <w:tab w:val="left" w:pos="2160"/>
      </w:tabs>
    </w:pPr>
    <w:rPr>
      <w:b/>
      <w:color w:val="4A4E52"/>
    </w:rPr>
  </w:style>
  <w:style w:type="character" w:customStyle="1" w:styleId="Subtitlelongdocument2Char">
    <w:name w:val="Subtitle long document 2 Char"/>
    <w:basedOn w:val="HeaderChar"/>
    <w:link w:val="Subtitlelongdocument2"/>
    <w:rsid w:val="00E8275E"/>
    <w:rPr>
      <w:rFonts w:ascii="Verdana" w:hAnsi="Verdana"/>
      <w:b/>
      <w:color w:val="4A4E52"/>
      <w:szCs w:val="24"/>
      <w:lang w:val="en-GB"/>
    </w:rPr>
  </w:style>
  <w:style w:type="paragraph" w:customStyle="1" w:styleId="Subtitlelongdocument1">
    <w:name w:val="Subtitle long document 1"/>
    <w:basedOn w:val="Normal"/>
    <w:next w:val="Normal"/>
    <w:link w:val="Subtitlelongdocument1Char"/>
    <w:qFormat/>
    <w:rsid w:val="00501988"/>
    <w:rPr>
      <w:b/>
      <w:color w:val="4A4E52"/>
      <w:sz w:val="28"/>
      <w:szCs w:val="28"/>
    </w:rPr>
  </w:style>
  <w:style w:type="character" w:customStyle="1" w:styleId="Subtitlelongdocument1Char">
    <w:name w:val="Subtitle long document 1 Char"/>
    <w:basedOn w:val="DefaultParagraphFont"/>
    <w:link w:val="Subtitlelongdocument1"/>
    <w:rsid w:val="00501988"/>
    <w:rPr>
      <w:rFonts w:ascii="Calibri" w:hAnsi="Calibri"/>
      <w:b/>
      <w:color w:val="4A4E52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qFormat/>
    <w:rsid w:val="005E49B8"/>
    <w:pPr>
      <w:spacing w:after="300"/>
      <w:contextualSpacing/>
    </w:pPr>
    <w:rPr>
      <w:b/>
      <w:color w:val="AA0B19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5E49B8"/>
    <w:rPr>
      <w:rFonts w:ascii="Calibri" w:eastAsia="Times New Roman" w:hAnsi="Calibri" w:cs="Times New Roman"/>
      <w:b/>
      <w:color w:val="AA0B19"/>
      <w:spacing w:val="5"/>
      <w:kern w:val="28"/>
      <w:sz w:val="48"/>
      <w:szCs w:val="52"/>
      <w:lang w:val="en-GB"/>
    </w:rPr>
  </w:style>
  <w:style w:type="paragraph" w:customStyle="1" w:styleId="Address1">
    <w:name w:val="Address 1"/>
    <w:basedOn w:val="Normal"/>
    <w:next w:val="Normal"/>
    <w:link w:val="Address1Char"/>
    <w:qFormat/>
    <w:rsid w:val="00501988"/>
    <w:rPr>
      <w:b/>
      <w:color w:val="AA0B19"/>
      <w:sz w:val="18"/>
      <w:szCs w:val="16"/>
    </w:rPr>
  </w:style>
  <w:style w:type="paragraph" w:customStyle="1" w:styleId="Address2">
    <w:name w:val="Address 2"/>
    <w:basedOn w:val="Normal"/>
    <w:next w:val="Normal"/>
    <w:link w:val="Address2Char"/>
    <w:qFormat/>
    <w:rsid w:val="00501988"/>
    <w:rPr>
      <w:sz w:val="18"/>
    </w:rPr>
  </w:style>
  <w:style w:type="character" w:customStyle="1" w:styleId="Address1Char">
    <w:name w:val="Address 1 Char"/>
    <w:basedOn w:val="DefaultParagraphFont"/>
    <w:link w:val="Address1"/>
    <w:rsid w:val="00501988"/>
    <w:rPr>
      <w:rFonts w:ascii="Calibri" w:hAnsi="Calibri"/>
      <w:b/>
      <w:color w:val="AA0B19"/>
      <w:sz w:val="18"/>
      <w:szCs w:val="16"/>
      <w:lang w:val="en-GB"/>
    </w:rPr>
  </w:style>
  <w:style w:type="character" w:customStyle="1" w:styleId="Address2Char">
    <w:name w:val="Address 2 Char"/>
    <w:basedOn w:val="DefaultParagraphFont"/>
    <w:link w:val="Address2"/>
    <w:rsid w:val="00501988"/>
    <w:rPr>
      <w:rFonts w:ascii="Calibri" w:hAnsi="Calibri"/>
      <w:sz w:val="18"/>
      <w:szCs w:val="24"/>
      <w:lang w:val="en-GB"/>
    </w:rPr>
  </w:style>
  <w:style w:type="character" w:customStyle="1" w:styleId="CopyrightChar">
    <w:name w:val="Copyright Char"/>
    <w:basedOn w:val="DefaultParagraphFont"/>
    <w:link w:val="Copyright"/>
    <w:rsid w:val="00501988"/>
    <w:rPr>
      <w:rFonts w:ascii="Calibri" w:hAnsi="Calibri"/>
      <w:color w:val="FFFFFF"/>
      <w:sz w:val="28"/>
      <w:szCs w:val="24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1988"/>
  </w:style>
  <w:style w:type="paragraph" w:styleId="CommentText">
    <w:name w:val="annotation text"/>
    <w:basedOn w:val="Normal"/>
    <w:link w:val="CommentTextChar"/>
    <w:rsid w:val="00191D9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1D9F"/>
    <w:rPr>
      <w:rFonts w:ascii="Calibri" w:hAnsi="Calibri"/>
      <w:sz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191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1D9F"/>
    <w:rPr>
      <w:rFonts w:ascii="Calibri" w:hAnsi="Calibri"/>
      <w:b/>
      <w:bCs/>
      <w:sz w:val="22"/>
      <w:lang w:val="en-GB"/>
    </w:rPr>
  </w:style>
  <w:style w:type="paragraph" w:styleId="Date">
    <w:name w:val="Date"/>
    <w:basedOn w:val="Normal"/>
    <w:next w:val="Normal"/>
    <w:link w:val="DateChar"/>
    <w:rsid w:val="00191D9F"/>
  </w:style>
  <w:style w:type="character" w:customStyle="1" w:styleId="DateChar">
    <w:name w:val="Date Char"/>
    <w:basedOn w:val="DefaultParagraphFont"/>
    <w:link w:val="Date"/>
    <w:rsid w:val="00191D9F"/>
    <w:rPr>
      <w:rFonts w:ascii="Calibri" w:hAnsi="Calibri"/>
      <w:sz w:val="22"/>
      <w:szCs w:val="24"/>
      <w:lang w:val="en-GB"/>
    </w:rPr>
  </w:style>
  <w:style w:type="paragraph" w:styleId="E-mailSignature">
    <w:name w:val="E-mail Signature"/>
    <w:basedOn w:val="Normal"/>
    <w:link w:val="E-mailSignatureChar"/>
    <w:rsid w:val="00191D9F"/>
  </w:style>
  <w:style w:type="character" w:customStyle="1" w:styleId="E-mailSignatureChar">
    <w:name w:val="E-mail Signature Char"/>
    <w:basedOn w:val="DefaultParagraphFont"/>
    <w:link w:val="E-mailSignature"/>
    <w:rsid w:val="00191D9F"/>
    <w:rPr>
      <w:rFonts w:ascii="Calibri" w:hAnsi="Calibri"/>
      <w:sz w:val="22"/>
      <w:szCs w:val="24"/>
      <w:lang w:val="en-GB"/>
    </w:rPr>
  </w:style>
  <w:style w:type="paragraph" w:styleId="EndnoteText">
    <w:name w:val="endnote text"/>
    <w:basedOn w:val="Normal"/>
    <w:link w:val="EndnoteTextChar"/>
    <w:rsid w:val="00191D9F"/>
    <w:rPr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rsid w:val="00191D9F"/>
    <w:rPr>
      <w:rFonts w:ascii="Calibri" w:hAnsi="Calibri"/>
      <w:sz w:val="18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9B8"/>
    <w:pPr>
      <w:pBdr>
        <w:bottom w:val="single" w:sz="4" w:space="4" w:color="FF7300"/>
      </w:pBdr>
      <w:spacing w:before="200" w:after="280"/>
      <w:ind w:left="936" w:right="936"/>
    </w:pPr>
    <w:rPr>
      <w:b/>
      <w:bCs/>
      <w:i/>
      <w:iCs/>
      <w:color w:val="FF73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9B8"/>
    <w:rPr>
      <w:rFonts w:ascii="Calibri" w:hAnsi="Calibri"/>
      <w:b/>
      <w:bCs/>
      <w:i/>
      <w:iCs/>
      <w:color w:val="FF7300"/>
      <w:sz w:val="22"/>
      <w:szCs w:val="24"/>
      <w:lang w:val="en-GB"/>
    </w:rPr>
  </w:style>
  <w:style w:type="paragraph" w:styleId="TableofAuthorities">
    <w:name w:val="table of authorities"/>
    <w:basedOn w:val="Normal"/>
    <w:next w:val="Normal"/>
    <w:rsid w:val="005E49B8"/>
    <w:pPr>
      <w:ind w:left="220" w:hanging="220"/>
    </w:pPr>
  </w:style>
  <w:style w:type="paragraph" w:styleId="TableofFigures">
    <w:name w:val="table of figures"/>
    <w:basedOn w:val="Normal"/>
    <w:next w:val="Normal"/>
    <w:rsid w:val="005E49B8"/>
  </w:style>
  <w:style w:type="paragraph" w:customStyle="1" w:styleId="Code">
    <w:name w:val="Code"/>
    <w:basedOn w:val="Normal"/>
    <w:qFormat/>
    <w:rsid w:val="00C27E0D"/>
    <w:pPr>
      <w:autoSpaceDE w:val="0"/>
      <w:autoSpaceDN w:val="0"/>
      <w:adjustRightInd w:val="0"/>
      <w:ind w:firstLine="432"/>
      <w:jc w:val="left"/>
    </w:pPr>
    <w:rPr>
      <w:rFonts w:cs="Courier New"/>
      <w:noProof/>
      <w:szCs w:val="20"/>
      <w:lang w:val="ro-RO" w:eastAsia="ro-RO"/>
    </w:rPr>
  </w:style>
  <w:style w:type="table" w:styleId="Table3Deffects2">
    <w:name w:val="Table 3D effects 2"/>
    <w:basedOn w:val="TableNormal"/>
    <w:rsid w:val="00971BB6"/>
    <w:pPr>
      <w:ind w:left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rst-para">
    <w:name w:val="first-para"/>
    <w:basedOn w:val="Normal"/>
    <w:rsid w:val="00E15B51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List Bullet" w:qFormat="1"/>
    <w:lsdException w:name="List Number" w:qFormat="1"/>
    <w:lsdException w:name="Title" w:qFormat="1"/>
    <w:lsdException w:name="Default Paragraph Fon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7B67CD"/>
    <w:pPr>
      <w:ind w:left="720"/>
      <w:jc w:val="both"/>
    </w:pPr>
    <w:rPr>
      <w:rFonts w:asciiTheme="minorHAnsi" w:hAnsiTheme="minorHAnsi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EE71A9"/>
    <w:pPr>
      <w:keepNext/>
      <w:numPr>
        <w:numId w:val="3"/>
      </w:numPr>
      <w:spacing w:before="240" w:after="60"/>
      <w:jc w:val="left"/>
      <w:outlineLvl w:val="0"/>
    </w:pPr>
    <w:rPr>
      <w:b/>
      <w:bCs/>
      <w:color w:val="AA0B19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191D9F"/>
    <w:pPr>
      <w:keepNext/>
      <w:keepLines/>
      <w:numPr>
        <w:ilvl w:val="1"/>
        <w:numId w:val="3"/>
      </w:numPr>
      <w:spacing w:before="200"/>
      <w:jc w:val="left"/>
      <w:outlineLvl w:val="1"/>
    </w:pPr>
    <w:rPr>
      <w:b/>
      <w:bCs/>
      <w:color w:val="AA0B1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91D9F"/>
    <w:pPr>
      <w:keepNext/>
      <w:keepLines/>
      <w:numPr>
        <w:ilvl w:val="2"/>
        <w:numId w:val="3"/>
      </w:numPr>
      <w:spacing w:before="200"/>
      <w:jc w:val="left"/>
      <w:outlineLvl w:val="2"/>
    </w:pPr>
    <w:rPr>
      <w:b/>
      <w:bCs/>
      <w:color w:val="AA0B19"/>
      <w:sz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191D9F"/>
    <w:pPr>
      <w:keepNext/>
      <w:keepLines/>
      <w:numPr>
        <w:ilvl w:val="3"/>
        <w:numId w:val="3"/>
      </w:numPr>
      <w:spacing w:before="200"/>
      <w:jc w:val="left"/>
      <w:outlineLvl w:val="3"/>
    </w:pPr>
    <w:rPr>
      <w:b/>
      <w:bCs/>
      <w:iCs/>
      <w:color w:val="AA0B19"/>
      <w:sz w:val="24"/>
    </w:rPr>
  </w:style>
  <w:style w:type="paragraph" w:styleId="Heading5">
    <w:name w:val="heading 5"/>
    <w:basedOn w:val="Normal"/>
    <w:next w:val="Normal"/>
    <w:link w:val="Heading5Char"/>
    <w:qFormat/>
    <w:rsid w:val="00191D9F"/>
    <w:pPr>
      <w:keepNext/>
      <w:keepLines/>
      <w:numPr>
        <w:ilvl w:val="4"/>
        <w:numId w:val="3"/>
      </w:numPr>
      <w:spacing w:before="200"/>
      <w:jc w:val="left"/>
      <w:outlineLvl w:val="4"/>
    </w:pPr>
    <w:rPr>
      <w:b/>
      <w:color w:val="AA0B19"/>
    </w:rPr>
  </w:style>
  <w:style w:type="paragraph" w:styleId="Heading6">
    <w:name w:val="heading 6"/>
    <w:basedOn w:val="Normal"/>
    <w:next w:val="Normal"/>
    <w:link w:val="Heading6Char"/>
    <w:qFormat/>
    <w:rsid w:val="00EE71A9"/>
    <w:pPr>
      <w:keepNext/>
      <w:keepLines/>
      <w:numPr>
        <w:ilvl w:val="5"/>
        <w:numId w:val="3"/>
      </w:numPr>
      <w:spacing w:before="200"/>
      <w:jc w:val="left"/>
      <w:outlineLvl w:val="5"/>
    </w:pPr>
    <w:rPr>
      <w:iCs/>
      <w:color w:val="AA0B19"/>
    </w:rPr>
  </w:style>
  <w:style w:type="paragraph" w:styleId="Heading7">
    <w:name w:val="heading 7"/>
    <w:basedOn w:val="Normal"/>
    <w:next w:val="Normal"/>
    <w:link w:val="Heading7Char"/>
    <w:qFormat/>
    <w:rsid w:val="00EE71A9"/>
    <w:pPr>
      <w:keepNext/>
      <w:keepLines/>
      <w:numPr>
        <w:ilvl w:val="6"/>
        <w:numId w:val="3"/>
      </w:numPr>
      <w:spacing w:before="200"/>
      <w:jc w:val="left"/>
      <w:outlineLvl w:val="6"/>
    </w:pPr>
    <w:rPr>
      <w:iCs/>
      <w:color w:val="AA0B19"/>
    </w:rPr>
  </w:style>
  <w:style w:type="paragraph" w:styleId="Heading8">
    <w:name w:val="heading 8"/>
    <w:basedOn w:val="Normal"/>
    <w:next w:val="Normal"/>
    <w:link w:val="Heading8Char"/>
    <w:qFormat/>
    <w:rsid w:val="00EE71A9"/>
    <w:pPr>
      <w:keepNext/>
      <w:keepLines/>
      <w:numPr>
        <w:ilvl w:val="7"/>
        <w:numId w:val="3"/>
      </w:numPr>
      <w:spacing w:before="200"/>
      <w:jc w:val="left"/>
      <w:outlineLvl w:val="7"/>
    </w:pPr>
    <w:rPr>
      <w:color w:val="AA0B19"/>
      <w:szCs w:val="20"/>
    </w:rPr>
  </w:style>
  <w:style w:type="paragraph" w:styleId="Heading9">
    <w:name w:val="heading 9"/>
    <w:basedOn w:val="Normal"/>
    <w:next w:val="Normal"/>
    <w:link w:val="Heading9Char"/>
    <w:qFormat/>
    <w:rsid w:val="00EE71A9"/>
    <w:pPr>
      <w:keepNext/>
      <w:keepLines/>
      <w:numPr>
        <w:ilvl w:val="8"/>
        <w:numId w:val="3"/>
      </w:numPr>
      <w:spacing w:before="200"/>
      <w:jc w:val="left"/>
      <w:outlineLvl w:val="8"/>
    </w:pPr>
    <w:rPr>
      <w:iCs/>
      <w:color w:val="AA0B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1A9"/>
    <w:rPr>
      <w:rFonts w:asciiTheme="minorHAnsi" w:hAnsiTheme="minorHAnsi"/>
      <w:b/>
      <w:bCs/>
      <w:color w:val="AA0B19"/>
      <w:kern w:val="32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rsid w:val="00600B70"/>
  </w:style>
  <w:style w:type="paragraph" w:styleId="BodyText">
    <w:name w:val="Body Text"/>
    <w:basedOn w:val="Normal"/>
    <w:link w:val="BodyTextChar"/>
    <w:rsid w:val="00600B7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00B70"/>
    <w:rPr>
      <w:rFonts w:ascii="Verdana" w:hAnsi="Verdana"/>
      <w:color w:val="4A4E52"/>
      <w:szCs w:val="24"/>
    </w:rPr>
  </w:style>
  <w:style w:type="paragraph" w:styleId="HTMLAddress">
    <w:name w:val="HTML Address"/>
    <w:basedOn w:val="Normal"/>
    <w:link w:val="HTMLAddressChar"/>
    <w:rsid w:val="00600B70"/>
    <w:rPr>
      <w:iCs/>
      <w:color w:val="AA0B19"/>
    </w:rPr>
  </w:style>
  <w:style w:type="character" w:customStyle="1" w:styleId="HTMLAddressChar">
    <w:name w:val="HTML Address Char"/>
    <w:basedOn w:val="DefaultParagraphFont"/>
    <w:link w:val="HTMLAddress"/>
    <w:rsid w:val="00600B70"/>
    <w:rPr>
      <w:rFonts w:ascii="Verdana" w:hAnsi="Verdana"/>
      <w:iCs/>
      <w:color w:val="AA0B19"/>
      <w:szCs w:val="24"/>
    </w:rPr>
  </w:style>
  <w:style w:type="character" w:styleId="HTMLCite">
    <w:name w:val="HTML Cite"/>
    <w:basedOn w:val="DefaultParagraphFont"/>
    <w:rsid w:val="00727FBD"/>
    <w:rPr>
      <w:rFonts w:ascii="Calibri" w:hAnsi="Calibri"/>
      <w:iCs/>
      <w:color w:val="auto"/>
      <w:sz w:val="22"/>
    </w:rPr>
  </w:style>
  <w:style w:type="character" w:styleId="Hyperlink">
    <w:name w:val="Hyperlink"/>
    <w:basedOn w:val="DefaultParagraphFont"/>
    <w:uiPriority w:val="99"/>
    <w:rsid w:val="00727FBD"/>
    <w:rPr>
      <w:rFonts w:ascii="Calibri" w:hAnsi="Calibri"/>
      <w:color w:val="AA0B19"/>
      <w:sz w:val="22"/>
      <w:u w:val="single"/>
    </w:rPr>
  </w:style>
  <w:style w:type="character" w:styleId="FollowedHyperlink">
    <w:name w:val="FollowedHyperlink"/>
    <w:basedOn w:val="DefaultParagraphFont"/>
    <w:rsid w:val="00191D9F"/>
    <w:rPr>
      <w:rFonts w:ascii="Calibri" w:hAnsi="Calibri"/>
      <w:color w:val="4A4E52"/>
      <w:sz w:val="22"/>
      <w:u w:val="single"/>
    </w:rPr>
  </w:style>
  <w:style w:type="paragraph" w:styleId="Header">
    <w:name w:val="header"/>
    <w:basedOn w:val="Normal"/>
    <w:link w:val="HeaderChar"/>
    <w:uiPriority w:val="99"/>
    <w:rsid w:val="00B91A31"/>
    <w:pPr>
      <w:tabs>
        <w:tab w:val="center" w:pos="4680"/>
        <w:tab w:val="right" w:pos="9360"/>
      </w:tabs>
    </w:pPr>
    <w:rPr>
      <w:color w:val="AA0B19"/>
    </w:rPr>
  </w:style>
  <w:style w:type="character" w:customStyle="1" w:styleId="HeaderChar">
    <w:name w:val="Header Char"/>
    <w:basedOn w:val="DefaultParagraphFont"/>
    <w:link w:val="Header"/>
    <w:uiPriority w:val="99"/>
    <w:rsid w:val="00B91A31"/>
    <w:rPr>
      <w:rFonts w:ascii="Verdana" w:hAnsi="Verdana"/>
      <w:color w:val="AA0B19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191D9F"/>
    <w:rPr>
      <w:rFonts w:asciiTheme="minorHAnsi" w:hAnsiTheme="minorHAnsi"/>
      <w:b/>
      <w:bCs/>
      <w:color w:val="AA0B19"/>
      <w:sz w:val="28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D9F"/>
    <w:rPr>
      <w:rFonts w:asciiTheme="minorHAnsi" w:hAnsiTheme="minorHAnsi"/>
      <w:b/>
      <w:bCs/>
      <w:color w:val="AA0B19"/>
      <w:sz w:val="26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91D9F"/>
    <w:rPr>
      <w:rFonts w:asciiTheme="minorHAnsi" w:hAnsiTheme="minorHAnsi"/>
      <w:b/>
      <w:bCs/>
      <w:iCs/>
      <w:color w:val="AA0B19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91D9F"/>
    <w:rPr>
      <w:rFonts w:asciiTheme="minorHAnsi" w:hAnsiTheme="minorHAnsi"/>
      <w:b/>
      <w:color w:val="AA0B19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EE71A9"/>
    <w:rPr>
      <w:rFonts w:asciiTheme="minorHAnsi" w:hAnsiTheme="minorHAnsi"/>
      <w:iCs/>
      <w:color w:val="AA0B19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EE71A9"/>
    <w:rPr>
      <w:rFonts w:asciiTheme="minorHAnsi" w:hAnsiTheme="minorHAnsi"/>
      <w:iCs/>
      <w:color w:val="AA0B19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EE71A9"/>
    <w:rPr>
      <w:rFonts w:asciiTheme="minorHAnsi" w:hAnsiTheme="minorHAnsi"/>
      <w:color w:val="AA0B19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EE71A9"/>
    <w:rPr>
      <w:rFonts w:asciiTheme="minorHAnsi" w:hAnsiTheme="minorHAnsi"/>
      <w:iCs/>
      <w:color w:val="AA0B19"/>
      <w:lang w:val="en-GB" w:eastAsia="en-US"/>
    </w:rPr>
  </w:style>
  <w:style w:type="paragraph" w:styleId="HTMLPreformatted">
    <w:name w:val="HTML Preformatted"/>
    <w:basedOn w:val="Normal"/>
    <w:link w:val="HTMLPreformattedChar"/>
    <w:rsid w:val="00CE7A6A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E7A6A"/>
    <w:rPr>
      <w:rFonts w:ascii="Verdana" w:hAnsi="Verdana"/>
      <w:color w:val="4A4E52"/>
    </w:rPr>
  </w:style>
  <w:style w:type="paragraph" w:styleId="MacroText">
    <w:name w:val="macro"/>
    <w:basedOn w:val="Normal"/>
    <w:link w:val="MacroTextChar"/>
    <w:rsid w:val="007B4905"/>
  </w:style>
  <w:style w:type="character" w:customStyle="1" w:styleId="MacroTextChar">
    <w:name w:val="Macro Text Char"/>
    <w:basedOn w:val="DefaultParagraphFont"/>
    <w:link w:val="MacroText"/>
    <w:rsid w:val="007B4905"/>
    <w:rPr>
      <w:rFonts w:ascii="Verdana" w:hAnsi="Verdana"/>
      <w:color w:val="4A4E52"/>
      <w:szCs w:val="24"/>
    </w:rPr>
  </w:style>
  <w:style w:type="paragraph" w:styleId="MessageHeader">
    <w:name w:val="Message Header"/>
    <w:basedOn w:val="Normal"/>
    <w:link w:val="MessageHeaderChar"/>
    <w:rsid w:val="007B4905"/>
    <w:pPr>
      <w:pBdr>
        <w:top w:val="single" w:sz="6" w:space="1" w:color="4A4E52"/>
        <w:left w:val="single" w:sz="6" w:space="1" w:color="4A4E52"/>
        <w:bottom w:val="single" w:sz="6" w:space="1" w:color="4A4E52"/>
        <w:right w:val="single" w:sz="6" w:space="1" w:color="4A4E52"/>
      </w:pBdr>
      <w:shd w:val="clear" w:color="auto" w:fill="BDBEC0"/>
      <w:ind w:left="1080" w:hanging="1080"/>
    </w:pPr>
  </w:style>
  <w:style w:type="character" w:customStyle="1" w:styleId="MessageHeaderChar">
    <w:name w:val="Message Header Char"/>
    <w:basedOn w:val="DefaultParagraphFont"/>
    <w:link w:val="MessageHeader"/>
    <w:rsid w:val="007B4905"/>
    <w:rPr>
      <w:rFonts w:ascii="Verdana" w:eastAsia="Times New Roman" w:hAnsi="Verdana" w:cs="Times New Roman"/>
      <w:color w:val="4A4E52"/>
      <w:sz w:val="22"/>
      <w:szCs w:val="24"/>
      <w:shd w:val="clear" w:color="auto" w:fill="BDBEC0"/>
    </w:rPr>
  </w:style>
  <w:style w:type="paragraph" w:styleId="PlainText">
    <w:name w:val="Plain Text"/>
    <w:basedOn w:val="Normal"/>
    <w:link w:val="PlainTextChar"/>
    <w:rsid w:val="007B4905"/>
    <w:rPr>
      <w:szCs w:val="21"/>
    </w:rPr>
  </w:style>
  <w:style w:type="character" w:customStyle="1" w:styleId="PlainTextChar">
    <w:name w:val="Plain Text Char"/>
    <w:basedOn w:val="DefaultParagraphFont"/>
    <w:link w:val="PlainText"/>
    <w:rsid w:val="007B4905"/>
    <w:rPr>
      <w:rFonts w:ascii="Verdana" w:hAnsi="Verdana"/>
      <w:color w:val="4A4E5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8275E"/>
    <w:rPr>
      <w:iCs/>
      <w:color w:val="FF73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8275E"/>
    <w:rPr>
      <w:rFonts w:ascii="Verdana" w:hAnsi="Verdana"/>
      <w:iCs/>
      <w:color w:val="FF7300"/>
      <w:sz w:val="22"/>
      <w:szCs w:val="24"/>
    </w:rPr>
  </w:style>
  <w:style w:type="paragraph" w:styleId="Salutation">
    <w:name w:val="Salutation"/>
    <w:basedOn w:val="Normal"/>
    <w:next w:val="Normal"/>
    <w:link w:val="SalutationChar"/>
    <w:rsid w:val="00936ABB"/>
  </w:style>
  <w:style w:type="character" w:customStyle="1" w:styleId="SalutationChar">
    <w:name w:val="Salutation Char"/>
    <w:basedOn w:val="DefaultParagraphFont"/>
    <w:link w:val="Salutation"/>
    <w:rsid w:val="00936ABB"/>
    <w:rPr>
      <w:rFonts w:ascii="Verdana" w:hAnsi="Verdana"/>
      <w:color w:val="4A4E52"/>
      <w:szCs w:val="24"/>
    </w:rPr>
  </w:style>
  <w:style w:type="paragraph" w:styleId="Signature">
    <w:name w:val="Signature"/>
    <w:basedOn w:val="Normal"/>
    <w:link w:val="SignatureChar"/>
    <w:rsid w:val="00936ABB"/>
  </w:style>
  <w:style w:type="character" w:customStyle="1" w:styleId="SignatureChar">
    <w:name w:val="Signature Char"/>
    <w:basedOn w:val="DefaultParagraphFont"/>
    <w:link w:val="Signature"/>
    <w:rsid w:val="00936ABB"/>
    <w:rPr>
      <w:rFonts w:ascii="Verdana" w:hAnsi="Verdana"/>
      <w:color w:val="4A4E52"/>
      <w:szCs w:val="24"/>
    </w:rPr>
  </w:style>
  <w:style w:type="paragraph" w:styleId="Subtitle">
    <w:name w:val="Subtitle"/>
    <w:basedOn w:val="Normal"/>
    <w:next w:val="Normal"/>
    <w:link w:val="SubtitleChar"/>
    <w:qFormat/>
    <w:rsid w:val="00AC42E7"/>
    <w:pPr>
      <w:numPr>
        <w:ilvl w:val="1"/>
      </w:numPr>
      <w:ind w:left="720"/>
    </w:pPr>
    <w:rPr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rsid w:val="00AC42E7"/>
    <w:rPr>
      <w:rFonts w:ascii="Verdana" w:eastAsia="Times New Roman" w:hAnsi="Verdana" w:cs="Times New Roman"/>
      <w:b/>
      <w:iCs/>
      <w:spacing w:val="15"/>
      <w:szCs w:val="24"/>
      <w:lang w:val="en-GB"/>
    </w:rPr>
  </w:style>
  <w:style w:type="paragraph" w:styleId="Caption">
    <w:name w:val="caption"/>
    <w:basedOn w:val="Normal"/>
    <w:next w:val="Normal"/>
    <w:qFormat/>
    <w:rsid w:val="00E8275E"/>
    <w:pPr>
      <w:spacing w:after="200"/>
    </w:pPr>
    <w:rPr>
      <w:b/>
      <w:bCs/>
      <w:szCs w:val="18"/>
    </w:rPr>
  </w:style>
  <w:style w:type="paragraph" w:styleId="BlockText">
    <w:name w:val="Block Text"/>
    <w:basedOn w:val="Normal"/>
    <w:rsid w:val="00FF1C2F"/>
    <w:pPr>
      <w:pBdr>
        <w:top w:val="single" w:sz="2" w:space="10" w:color="4A4E52" w:shadow="1"/>
        <w:left w:val="single" w:sz="2" w:space="10" w:color="4A4E52" w:shadow="1"/>
        <w:bottom w:val="single" w:sz="2" w:space="10" w:color="4A4E52" w:shadow="1"/>
        <w:right w:val="single" w:sz="2" w:space="10" w:color="4A4E52" w:shadow="1"/>
      </w:pBdr>
      <w:ind w:right="1152"/>
    </w:pPr>
    <w:rPr>
      <w:iCs/>
    </w:rPr>
  </w:style>
  <w:style w:type="paragraph" w:styleId="EnvelopeAddress">
    <w:name w:val="envelope address"/>
    <w:basedOn w:val="Normal"/>
    <w:rsid w:val="00FF1C2F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FF1C2F"/>
    <w:rPr>
      <w:szCs w:val="20"/>
    </w:rPr>
  </w:style>
  <w:style w:type="paragraph" w:customStyle="1" w:styleId="Titlelongdoc">
    <w:name w:val="Title long doc"/>
    <w:basedOn w:val="Normal"/>
    <w:next w:val="Normal"/>
    <w:qFormat/>
    <w:rsid w:val="00501988"/>
    <w:rPr>
      <w:color w:val="FF7300"/>
      <w:sz w:val="48"/>
      <w:szCs w:val="40"/>
    </w:rPr>
  </w:style>
  <w:style w:type="paragraph" w:styleId="IndexHeading">
    <w:name w:val="index heading"/>
    <w:basedOn w:val="Normal"/>
    <w:next w:val="Normal"/>
    <w:rsid w:val="00FF1C2F"/>
    <w:rPr>
      <w:b/>
      <w:bCs/>
    </w:rPr>
  </w:style>
  <w:style w:type="paragraph" w:styleId="ListBullet3">
    <w:name w:val="List Bullet 3"/>
    <w:basedOn w:val="Normal"/>
    <w:rsid w:val="00B2321F"/>
    <w:pPr>
      <w:numPr>
        <w:ilvl w:val="2"/>
        <w:numId w:val="4"/>
      </w:numPr>
      <w:ind w:left="1080"/>
    </w:pPr>
  </w:style>
  <w:style w:type="paragraph" w:styleId="ListParagraph">
    <w:name w:val="List Paragraph"/>
    <w:basedOn w:val="Normal"/>
    <w:uiPriority w:val="34"/>
    <w:qFormat/>
    <w:rsid w:val="00A35FBB"/>
    <w:pPr>
      <w:contextualSpacing/>
    </w:pPr>
  </w:style>
  <w:style w:type="numbering" w:customStyle="1" w:styleId="Endavabulletedlist">
    <w:name w:val="Endava bulleted list"/>
    <w:uiPriority w:val="99"/>
    <w:rsid w:val="00A35FBB"/>
    <w:pPr>
      <w:numPr>
        <w:numId w:val="1"/>
      </w:numPr>
    </w:pPr>
  </w:style>
  <w:style w:type="paragraph" w:styleId="ListBullet">
    <w:name w:val="List Bullet"/>
    <w:basedOn w:val="Normal"/>
    <w:qFormat/>
    <w:rsid w:val="00B2321F"/>
    <w:pPr>
      <w:numPr>
        <w:numId w:val="4"/>
      </w:numPr>
      <w:ind w:left="360"/>
      <w:contextualSpacing/>
    </w:pPr>
  </w:style>
  <w:style w:type="paragraph" w:styleId="ListBullet2">
    <w:name w:val="List Bullet 2"/>
    <w:basedOn w:val="Normal"/>
    <w:rsid w:val="00B2321F"/>
    <w:pPr>
      <w:numPr>
        <w:ilvl w:val="1"/>
        <w:numId w:val="4"/>
      </w:numPr>
      <w:ind w:left="720"/>
    </w:pPr>
  </w:style>
  <w:style w:type="paragraph" w:styleId="ListBullet4">
    <w:name w:val="List Bullet 4"/>
    <w:basedOn w:val="Normal"/>
    <w:rsid w:val="00B2321F"/>
    <w:pPr>
      <w:numPr>
        <w:ilvl w:val="3"/>
        <w:numId w:val="4"/>
      </w:numPr>
      <w:ind w:left="1440"/>
      <w:contextualSpacing/>
    </w:pPr>
  </w:style>
  <w:style w:type="paragraph" w:styleId="ListBullet5">
    <w:name w:val="List Bullet 5"/>
    <w:basedOn w:val="Normal"/>
    <w:rsid w:val="00B2321F"/>
    <w:pPr>
      <w:numPr>
        <w:ilvl w:val="4"/>
        <w:numId w:val="4"/>
      </w:numPr>
      <w:ind w:left="1800"/>
      <w:contextualSpacing/>
    </w:pPr>
  </w:style>
  <w:style w:type="paragraph" w:styleId="TOC1">
    <w:name w:val="toc 1"/>
    <w:basedOn w:val="Normal"/>
    <w:next w:val="Normal"/>
    <w:uiPriority w:val="39"/>
    <w:rsid w:val="00F050D5"/>
    <w:pPr>
      <w:spacing w:before="120" w:after="120"/>
      <w:ind w:left="432" w:hanging="432"/>
    </w:pPr>
    <w:rPr>
      <w:b/>
      <w:bCs/>
      <w:sz w:val="26"/>
      <w:szCs w:val="20"/>
    </w:rPr>
  </w:style>
  <w:style w:type="paragraph" w:styleId="BodyTextIndent3">
    <w:name w:val="Body Text Indent 3"/>
    <w:basedOn w:val="Normal"/>
    <w:link w:val="BodyTextIndent3Char"/>
    <w:rsid w:val="00AA796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796C"/>
    <w:rPr>
      <w:rFonts w:ascii="Verdana" w:hAnsi="Verdana"/>
      <w:color w:val="4A4E52"/>
      <w:sz w:val="16"/>
      <w:szCs w:val="16"/>
    </w:rPr>
  </w:style>
  <w:style w:type="paragraph" w:styleId="BalloonText">
    <w:name w:val="Balloon Text"/>
    <w:basedOn w:val="Normal"/>
    <w:link w:val="BalloonTextChar"/>
    <w:rsid w:val="00AA796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96C"/>
    <w:rPr>
      <w:rFonts w:ascii="Verdana" w:hAnsi="Verdana" w:cs="Tahoma"/>
      <w:color w:val="4A4E52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5E49B8"/>
    <w:rPr>
      <w:rFonts w:ascii="Calibri" w:hAnsi="Calibri"/>
      <w:color w:val="AA0B19"/>
      <w:sz w:val="22"/>
      <w:u w:val="none"/>
    </w:rPr>
  </w:style>
  <w:style w:type="paragraph" w:styleId="DocumentMap">
    <w:name w:val="Document Map"/>
    <w:basedOn w:val="Normal"/>
    <w:link w:val="DocumentMapChar"/>
    <w:rsid w:val="00191D9F"/>
    <w:rPr>
      <w:rFonts w:cs="Tahoma"/>
      <w:sz w:val="18"/>
      <w:szCs w:val="16"/>
    </w:rPr>
  </w:style>
  <w:style w:type="character" w:customStyle="1" w:styleId="DocumentMapChar">
    <w:name w:val="Document Map Char"/>
    <w:basedOn w:val="DefaultParagraphFont"/>
    <w:link w:val="DocumentMap"/>
    <w:rsid w:val="00191D9F"/>
    <w:rPr>
      <w:rFonts w:ascii="Calibri" w:hAnsi="Calibri" w:cs="Tahoma"/>
      <w:sz w:val="18"/>
      <w:szCs w:val="16"/>
      <w:lang w:val="en-GB"/>
    </w:rPr>
  </w:style>
  <w:style w:type="character" w:styleId="CommentReference">
    <w:name w:val="annotation reference"/>
    <w:basedOn w:val="DefaultParagraphFont"/>
    <w:rsid w:val="00501988"/>
    <w:rPr>
      <w:rFonts w:ascii="Calibri" w:hAnsi="Calibri"/>
      <w:color w:val="auto"/>
      <w:sz w:val="18"/>
      <w:szCs w:val="16"/>
    </w:rPr>
  </w:style>
  <w:style w:type="character" w:styleId="BookTitle">
    <w:name w:val="Book Title"/>
    <w:basedOn w:val="DefaultParagraphFont"/>
    <w:uiPriority w:val="33"/>
    <w:qFormat/>
    <w:rsid w:val="00501988"/>
    <w:rPr>
      <w:rFonts w:ascii="Calibri" w:hAnsi="Calibri"/>
      <w:b/>
      <w:bCs/>
      <w:color w:val="auto"/>
      <w:spacing w:val="5"/>
      <w:sz w:val="22"/>
    </w:rPr>
  </w:style>
  <w:style w:type="character" w:styleId="Emphasis">
    <w:name w:val="Emphasis"/>
    <w:basedOn w:val="DefaultParagraphFont"/>
    <w:qFormat/>
    <w:rsid w:val="00191D9F"/>
    <w:rPr>
      <w:rFonts w:ascii="Calibri" w:hAnsi="Calibri"/>
      <w:b/>
      <w:i/>
      <w:iCs/>
      <w:color w:val="auto"/>
      <w:sz w:val="22"/>
    </w:rPr>
  </w:style>
  <w:style w:type="character" w:styleId="EndnoteReference">
    <w:name w:val="endnote reference"/>
    <w:basedOn w:val="DefaultParagraphFont"/>
    <w:rsid w:val="00191D9F"/>
    <w:rPr>
      <w:rFonts w:ascii="Calibri" w:hAnsi="Calibri"/>
      <w:color w:val="auto"/>
      <w:sz w:val="18"/>
      <w:vertAlign w:val="superscript"/>
    </w:rPr>
  </w:style>
  <w:style w:type="character" w:styleId="FootnoteReference">
    <w:name w:val="footnote reference"/>
    <w:basedOn w:val="DefaultParagraphFont"/>
    <w:rsid w:val="00191D9F"/>
    <w:rPr>
      <w:rFonts w:ascii="Calibri" w:hAnsi="Calibri"/>
      <w:color w:val="auto"/>
      <w:sz w:val="18"/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5E49B8"/>
    <w:rPr>
      <w:rFonts w:ascii="Calibri" w:hAnsi="Calibri"/>
      <w:i/>
      <w:iCs/>
      <w:color w:val="4A4E52"/>
      <w:sz w:val="22"/>
    </w:rPr>
  </w:style>
  <w:style w:type="character" w:styleId="IntenseEmphasis">
    <w:name w:val="Intense Emphasis"/>
    <w:basedOn w:val="DefaultParagraphFont"/>
    <w:uiPriority w:val="21"/>
    <w:qFormat/>
    <w:rsid w:val="005E49B8"/>
    <w:rPr>
      <w:rFonts w:ascii="Calibri" w:hAnsi="Calibri"/>
      <w:b/>
      <w:bCs/>
      <w:i/>
      <w:iCs/>
      <w:color w:val="auto"/>
      <w:sz w:val="22"/>
    </w:rPr>
  </w:style>
  <w:style w:type="character" w:styleId="IntenseReference">
    <w:name w:val="Intense Reference"/>
    <w:aliases w:val="Appendix"/>
    <w:basedOn w:val="Heading1Char"/>
    <w:uiPriority w:val="32"/>
    <w:qFormat/>
    <w:rsid w:val="00B83177"/>
    <w:rPr>
      <w:rFonts w:ascii="Calibri" w:hAnsi="Calibri"/>
      <w:b w:val="0"/>
      <w:bCs w:val="0"/>
      <w:color w:val="AA0B19"/>
      <w:spacing w:val="5"/>
      <w:kern w:val="32"/>
      <w:sz w:val="32"/>
      <w:szCs w:val="32"/>
      <w:u w:val="none"/>
      <w:lang w:val="en-US" w:eastAsia="en-US"/>
    </w:rPr>
  </w:style>
  <w:style w:type="paragraph" w:styleId="TOC2">
    <w:name w:val="toc 2"/>
    <w:basedOn w:val="Normal"/>
    <w:next w:val="Normal"/>
    <w:uiPriority w:val="39"/>
    <w:rsid w:val="00F050D5"/>
    <w:pPr>
      <w:ind w:left="778" w:hanging="576"/>
    </w:pPr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B91A31"/>
    <w:rPr>
      <w:rFonts w:ascii="Verdana" w:hAnsi="Verdana"/>
      <w:color w:val="auto"/>
      <w:sz w:val="18"/>
    </w:rPr>
  </w:style>
  <w:style w:type="character" w:styleId="Strong">
    <w:name w:val="Strong"/>
    <w:basedOn w:val="DefaultParagraphFont"/>
    <w:uiPriority w:val="22"/>
    <w:qFormat/>
    <w:rsid w:val="005E49B8"/>
    <w:rPr>
      <w:rFonts w:ascii="Calibri" w:hAnsi="Calibri"/>
      <w:b/>
      <w:bCs/>
      <w:color w:val="auto"/>
      <w:sz w:val="22"/>
    </w:rPr>
  </w:style>
  <w:style w:type="character" w:styleId="PageNumber">
    <w:name w:val="page number"/>
    <w:basedOn w:val="DefaultParagraphFont"/>
    <w:rsid w:val="005E49B8"/>
    <w:rPr>
      <w:rFonts w:ascii="Calibri" w:hAnsi="Calibri"/>
      <w:color w:val="auto"/>
      <w:sz w:val="22"/>
    </w:rPr>
  </w:style>
  <w:style w:type="character" w:styleId="LineNumber">
    <w:name w:val="line number"/>
    <w:basedOn w:val="DefaultParagraphFont"/>
    <w:rsid w:val="005E49B8"/>
    <w:rPr>
      <w:rFonts w:ascii="Calibri" w:hAnsi="Calibri"/>
      <w:color w:val="auto"/>
      <w:sz w:val="18"/>
    </w:rPr>
  </w:style>
  <w:style w:type="character" w:styleId="HTMLAcronym">
    <w:name w:val="HTML Acronym"/>
    <w:basedOn w:val="DefaultParagraphFont"/>
    <w:rsid w:val="009023B7"/>
    <w:rPr>
      <w:rFonts w:ascii="Calibri" w:hAnsi="Calibri"/>
      <w:color w:val="auto"/>
      <w:sz w:val="18"/>
    </w:rPr>
  </w:style>
  <w:style w:type="character" w:styleId="HTMLCode">
    <w:name w:val="HTML Code"/>
    <w:basedOn w:val="DefaultParagraphFont"/>
    <w:rsid w:val="00727FBD"/>
    <w:rPr>
      <w:rFonts w:ascii="Calibri" w:hAnsi="Calibri"/>
      <w:color w:val="auto"/>
      <w:sz w:val="22"/>
      <w:szCs w:val="20"/>
    </w:rPr>
  </w:style>
  <w:style w:type="character" w:styleId="HTMLDefinition">
    <w:name w:val="HTML Definition"/>
    <w:basedOn w:val="DefaultParagraphFont"/>
    <w:rsid w:val="00727FBD"/>
    <w:rPr>
      <w:rFonts w:ascii="Calibri" w:hAnsi="Calibri"/>
      <w:i/>
      <w:iCs/>
      <w:color w:val="auto"/>
      <w:sz w:val="24"/>
    </w:rPr>
  </w:style>
  <w:style w:type="character" w:styleId="HTMLKeyboard">
    <w:name w:val="HTML Keyboard"/>
    <w:basedOn w:val="DefaultParagraphFont"/>
    <w:rsid w:val="00727FBD"/>
    <w:rPr>
      <w:rFonts w:ascii="Calibri" w:hAnsi="Calibri"/>
      <w:color w:val="auto"/>
      <w:sz w:val="22"/>
      <w:szCs w:val="20"/>
    </w:rPr>
  </w:style>
  <w:style w:type="character" w:styleId="HTMLSample">
    <w:name w:val="HTML Sample"/>
    <w:basedOn w:val="DefaultParagraphFont"/>
    <w:rsid w:val="00727FBD"/>
    <w:rPr>
      <w:rFonts w:ascii="Calibri" w:hAnsi="Calibri"/>
      <w:color w:val="auto"/>
      <w:sz w:val="24"/>
      <w:szCs w:val="24"/>
    </w:rPr>
  </w:style>
  <w:style w:type="character" w:styleId="HTMLTypewriter">
    <w:name w:val="HTML Typewriter"/>
    <w:basedOn w:val="DefaultParagraphFont"/>
    <w:rsid w:val="00727FBD"/>
    <w:rPr>
      <w:rFonts w:ascii="Calibri" w:hAnsi="Calibri"/>
      <w:color w:val="auto"/>
      <w:sz w:val="22"/>
      <w:szCs w:val="20"/>
    </w:rPr>
  </w:style>
  <w:style w:type="character" w:styleId="HTMLVariable">
    <w:name w:val="HTML Variable"/>
    <w:basedOn w:val="DefaultParagraphFont"/>
    <w:rsid w:val="00727FBD"/>
    <w:rPr>
      <w:rFonts w:ascii="Calibri" w:hAnsi="Calibri"/>
      <w:i/>
      <w:iCs/>
      <w:color w:val="auto"/>
      <w:sz w:val="18"/>
    </w:rPr>
  </w:style>
  <w:style w:type="paragraph" w:styleId="TOC3">
    <w:name w:val="toc 3"/>
    <w:basedOn w:val="Normal"/>
    <w:next w:val="Normal"/>
    <w:uiPriority w:val="39"/>
    <w:rsid w:val="00823B92"/>
    <w:pPr>
      <w:ind w:left="1123" w:hanging="720"/>
    </w:pPr>
    <w:rPr>
      <w:iCs/>
      <w:szCs w:val="20"/>
    </w:rPr>
  </w:style>
  <w:style w:type="paragraph" w:styleId="TOC4">
    <w:name w:val="toc 4"/>
    <w:basedOn w:val="Normal"/>
    <w:next w:val="Normal"/>
    <w:uiPriority w:val="39"/>
    <w:rsid w:val="00F050D5"/>
    <w:pPr>
      <w:ind w:left="1469" w:hanging="864"/>
    </w:pPr>
    <w:rPr>
      <w:szCs w:val="18"/>
    </w:rPr>
  </w:style>
  <w:style w:type="paragraph" w:styleId="TOC5">
    <w:name w:val="toc 5"/>
    <w:basedOn w:val="Normal"/>
    <w:next w:val="Normal"/>
    <w:uiPriority w:val="39"/>
    <w:rsid w:val="00823B92"/>
    <w:pPr>
      <w:ind w:left="1742" w:hanging="936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823B92"/>
    <w:pPr>
      <w:ind w:left="2074" w:hanging="108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823B92"/>
    <w:pPr>
      <w:ind w:left="2491" w:hanging="1296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823B92"/>
    <w:pPr>
      <w:ind w:left="2909" w:hanging="1512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823B92"/>
    <w:pPr>
      <w:ind w:left="3254" w:hanging="1656"/>
    </w:pPr>
    <w:rPr>
      <w:sz w:val="18"/>
      <w:szCs w:val="18"/>
    </w:rPr>
  </w:style>
  <w:style w:type="paragraph" w:styleId="TOAHeading">
    <w:name w:val="toa heading"/>
    <w:basedOn w:val="Normal"/>
    <w:next w:val="Normal"/>
    <w:rsid w:val="00F050D5"/>
    <w:pPr>
      <w:spacing w:before="120"/>
    </w:pPr>
    <w:rPr>
      <w:b/>
      <w:bCs/>
      <w:sz w:val="28"/>
    </w:rPr>
  </w:style>
  <w:style w:type="paragraph" w:styleId="TOCHeading">
    <w:name w:val="TOC Heading"/>
    <w:basedOn w:val="Heading1"/>
    <w:next w:val="Normal"/>
    <w:uiPriority w:val="39"/>
    <w:qFormat/>
    <w:rsid w:val="00E12E27"/>
    <w:pPr>
      <w:keepLines/>
      <w:numPr>
        <w:numId w:val="0"/>
      </w:numPr>
      <w:spacing w:before="480" w:after="0"/>
      <w:outlineLvl w:val="9"/>
    </w:pPr>
    <w:rPr>
      <w:color w:val="auto"/>
      <w:kern w:val="0"/>
      <w:sz w:val="28"/>
      <w:szCs w:val="28"/>
    </w:rPr>
  </w:style>
  <w:style w:type="paragraph" w:styleId="Footer">
    <w:name w:val="footer"/>
    <w:basedOn w:val="Normal"/>
    <w:link w:val="FooterChar"/>
    <w:rsid w:val="00E12E27"/>
    <w:pPr>
      <w:tabs>
        <w:tab w:val="center" w:pos="4680"/>
        <w:tab w:val="right" w:pos="9360"/>
      </w:tabs>
    </w:pPr>
    <w:rPr>
      <w:color w:val="AA0B19"/>
    </w:rPr>
  </w:style>
  <w:style w:type="character" w:customStyle="1" w:styleId="FooterChar">
    <w:name w:val="Footer Char"/>
    <w:basedOn w:val="DefaultParagraphFont"/>
    <w:link w:val="Footer"/>
    <w:rsid w:val="00E12E27"/>
    <w:rPr>
      <w:rFonts w:ascii="Verdana" w:hAnsi="Verdana"/>
      <w:color w:val="AA0B19"/>
      <w:szCs w:val="24"/>
      <w:lang w:val="en-GB"/>
    </w:rPr>
  </w:style>
  <w:style w:type="paragraph" w:styleId="NoSpacing">
    <w:name w:val="No Spacing"/>
    <w:uiPriority w:val="1"/>
    <w:qFormat/>
    <w:rsid w:val="005E49B8"/>
    <w:rPr>
      <w:rFonts w:ascii="Calibri" w:hAnsi="Calibri"/>
      <w:sz w:val="22"/>
      <w:szCs w:val="24"/>
      <w:lang w:val="en-US" w:eastAsia="en-US"/>
    </w:rPr>
  </w:style>
  <w:style w:type="table" w:styleId="TableGrid">
    <w:name w:val="Table Grid"/>
    <w:basedOn w:val="TableNormal"/>
    <w:rsid w:val="004B5C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">
    <w:name w:val="Light List - Accent 21"/>
    <w:aliases w:val="Endava table"/>
    <w:basedOn w:val="TableNormal"/>
    <w:uiPriority w:val="61"/>
    <w:rsid w:val="00DF744C"/>
    <w:tblPr>
      <w:tblStyleRowBandSize w:val="1"/>
      <w:tblStyleColBandSize w:val="1"/>
      <w:tblInd w:w="0" w:type="dxa"/>
      <w:tblBorders>
        <w:top w:val="single" w:sz="8" w:space="0" w:color="913834"/>
        <w:left w:val="single" w:sz="8" w:space="0" w:color="913834"/>
        <w:bottom w:val="single" w:sz="8" w:space="0" w:color="913834"/>
        <w:right w:val="single" w:sz="8" w:space="0" w:color="913834"/>
        <w:insideH w:val="single" w:sz="8" w:space="0" w:color="913834"/>
        <w:insideV w:val="single" w:sz="8" w:space="0" w:color="913834"/>
      </w:tblBorders>
      <w:tblCellMar>
        <w:top w:w="0" w:type="dxa"/>
        <w:left w:w="0" w:type="dxa"/>
        <w:bottom w:w="115" w:type="dxa"/>
        <w:right w:w="115" w:type="dxa"/>
      </w:tblCellMar>
    </w:tblPr>
    <w:tblStylePr w:type="firstRow">
      <w:pPr>
        <w:spacing w:before="0" w:after="0" w:line="240" w:lineRule="auto"/>
        <w:jc w:val="left"/>
      </w:pPr>
      <w:rPr>
        <w:b/>
        <w:bCs/>
        <w:i w:val="0"/>
        <w:color w:val="FFFFFF"/>
      </w:rPr>
      <w:tblPr/>
      <w:tcPr>
        <w:shd w:val="clear" w:color="auto" w:fill="FBD4B4" w:themeFill="accent6" w:themeFillTint="66"/>
      </w:tcPr>
    </w:tblStylePr>
    <w:tblStylePr w:type="lastRow">
      <w:pPr>
        <w:spacing w:before="0" w:after="0" w:line="240" w:lineRule="auto"/>
        <w:jc w:val="left"/>
      </w:pPr>
      <w:rPr>
        <w:b/>
        <w:bCs/>
      </w:rPr>
      <w:tblPr/>
      <w:tcPr>
        <w:tcBorders>
          <w:top w:val="double" w:sz="6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  <w:tblStylePr w:type="firstCol">
      <w:pPr>
        <w:jc w:val="left"/>
      </w:pPr>
      <w:rPr>
        <w:b w:val="0"/>
        <w:bCs/>
      </w:rPr>
      <w:tblPr/>
      <w:tcPr>
        <w:vAlign w:val="center"/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C36E2D"/>
          <w:left w:val="single" w:sz="8" w:space="0" w:color="C36E2D"/>
          <w:bottom w:val="single" w:sz="8" w:space="0" w:color="C36E2D"/>
          <w:right w:val="single" w:sz="8" w:space="0" w:color="C36E2D"/>
        </w:tcBorders>
      </w:tcPr>
    </w:tblStylePr>
    <w:tblStylePr w:type="band1Horz">
      <w:tblPr/>
      <w:tcPr>
        <w:tc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</w:style>
  <w:style w:type="paragraph" w:customStyle="1" w:styleId="Copyright">
    <w:name w:val="Copyright"/>
    <w:basedOn w:val="Normal"/>
    <w:link w:val="CopyrightChar"/>
    <w:qFormat/>
    <w:rsid w:val="00501988"/>
    <w:rPr>
      <w:color w:val="FFFFFF"/>
      <w:sz w:val="28"/>
    </w:rPr>
  </w:style>
  <w:style w:type="paragraph" w:styleId="ListNumber">
    <w:name w:val="List Number"/>
    <w:basedOn w:val="Normal"/>
    <w:qFormat/>
    <w:rsid w:val="00E8275E"/>
    <w:pPr>
      <w:numPr>
        <w:numId w:val="5"/>
      </w:numPr>
      <w:contextualSpacing/>
    </w:pPr>
  </w:style>
  <w:style w:type="paragraph" w:customStyle="1" w:styleId="Subtitlelongdocument2">
    <w:name w:val="Subtitle long document 2"/>
    <w:basedOn w:val="Normal"/>
    <w:next w:val="Normal"/>
    <w:link w:val="Subtitlelongdocument2Char"/>
    <w:qFormat/>
    <w:rsid w:val="00E8275E"/>
    <w:pPr>
      <w:tabs>
        <w:tab w:val="left" w:pos="1890"/>
        <w:tab w:val="left" w:pos="2160"/>
      </w:tabs>
    </w:pPr>
    <w:rPr>
      <w:b/>
      <w:color w:val="4A4E52"/>
    </w:rPr>
  </w:style>
  <w:style w:type="character" w:customStyle="1" w:styleId="Subtitlelongdocument2Char">
    <w:name w:val="Subtitle long document 2 Char"/>
    <w:basedOn w:val="HeaderChar"/>
    <w:link w:val="Subtitlelongdocument2"/>
    <w:rsid w:val="00E8275E"/>
    <w:rPr>
      <w:rFonts w:ascii="Verdana" w:hAnsi="Verdana"/>
      <w:b/>
      <w:color w:val="4A4E52"/>
      <w:szCs w:val="24"/>
      <w:lang w:val="en-GB"/>
    </w:rPr>
  </w:style>
  <w:style w:type="paragraph" w:customStyle="1" w:styleId="Subtitlelongdocument1">
    <w:name w:val="Subtitle long document 1"/>
    <w:basedOn w:val="Normal"/>
    <w:next w:val="Normal"/>
    <w:link w:val="Subtitlelongdocument1Char"/>
    <w:qFormat/>
    <w:rsid w:val="00501988"/>
    <w:rPr>
      <w:b/>
      <w:color w:val="4A4E52"/>
      <w:sz w:val="28"/>
      <w:szCs w:val="28"/>
    </w:rPr>
  </w:style>
  <w:style w:type="character" w:customStyle="1" w:styleId="Subtitlelongdocument1Char">
    <w:name w:val="Subtitle long document 1 Char"/>
    <w:basedOn w:val="DefaultParagraphFont"/>
    <w:link w:val="Subtitlelongdocument1"/>
    <w:rsid w:val="00501988"/>
    <w:rPr>
      <w:rFonts w:ascii="Calibri" w:hAnsi="Calibri"/>
      <w:b/>
      <w:color w:val="4A4E52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qFormat/>
    <w:rsid w:val="005E49B8"/>
    <w:pPr>
      <w:spacing w:after="300"/>
      <w:contextualSpacing/>
    </w:pPr>
    <w:rPr>
      <w:b/>
      <w:color w:val="AA0B19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5E49B8"/>
    <w:rPr>
      <w:rFonts w:ascii="Calibri" w:eastAsia="Times New Roman" w:hAnsi="Calibri" w:cs="Times New Roman"/>
      <w:b/>
      <w:color w:val="AA0B19"/>
      <w:spacing w:val="5"/>
      <w:kern w:val="28"/>
      <w:sz w:val="48"/>
      <w:szCs w:val="52"/>
      <w:lang w:val="en-GB"/>
    </w:rPr>
  </w:style>
  <w:style w:type="paragraph" w:customStyle="1" w:styleId="Address1">
    <w:name w:val="Address 1"/>
    <w:basedOn w:val="Normal"/>
    <w:next w:val="Normal"/>
    <w:link w:val="Address1Char"/>
    <w:qFormat/>
    <w:rsid w:val="00501988"/>
    <w:rPr>
      <w:b/>
      <w:color w:val="AA0B19"/>
      <w:sz w:val="18"/>
      <w:szCs w:val="16"/>
    </w:rPr>
  </w:style>
  <w:style w:type="paragraph" w:customStyle="1" w:styleId="Address2">
    <w:name w:val="Address 2"/>
    <w:basedOn w:val="Normal"/>
    <w:next w:val="Normal"/>
    <w:link w:val="Address2Char"/>
    <w:qFormat/>
    <w:rsid w:val="00501988"/>
    <w:rPr>
      <w:sz w:val="18"/>
    </w:rPr>
  </w:style>
  <w:style w:type="character" w:customStyle="1" w:styleId="Address1Char">
    <w:name w:val="Address 1 Char"/>
    <w:basedOn w:val="DefaultParagraphFont"/>
    <w:link w:val="Address1"/>
    <w:rsid w:val="00501988"/>
    <w:rPr>
      <w:rFonts w:ascii="Calibri" w:hAnsi="Calibri"/>
      <w:b/>
      <w:color w:val="AA0B19"/>
      <w:sz w:val="18"/>
      <w:szCs w:val="16"/>
      <w:lang w:val="en-GB"/>
    </w:rPr>
  </w:style>
  <w:style w:type="character" w:customStyle="1" w:styleId="Address2Char">
    <w:name w:val="Address 2 Char"/>
    <w:basedOn w:val="DefaultParagraphFont"/>
    <w:link w:val="Address2"/>
    <w:rsid w:val="00501988"/>
    <w:rPr>
      <w:rFonts w:ascii="Calibri" w:hAnsi="Calibri"/>
      <w:sz w:val="18"/>
      <w:szCs w:val="24"/>
      <w:lang w:val="en-GB"/>
    </w:rPr>
  </w:style>
  <w:style w:type="character" w:customStyle="1" w:styleId="CopyrightChar">
    <w:name w:val="Copyright Char"/>
    <w:basedOn w:val="DefaultParagraphFont"/>
    <w:link w:val="Copyright"/>
    <w:rsid w:val="00501988"/>
    <w:rPr>
      <w:rFonts w:ascii="Calibri" w:hAnsi="Calibri"/>
      <w:color w:val="FFFFFF"/>
      <w:sz w:val="28"/>
      <w:szCs w:val="24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1988"/>
  </w:style>
  <w:style w:type="paragraph" w:styleId="CommentText">
    <w:name w:val="annotation text"/>
    <w:basedOn w:val="Normal"/>
    <w:link w:val="CommentTextChar"/>
    <w:rsid w:val="00191D9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1D9F"/>
    <w:rPr>
      <w:rFonts w:ascii="Calibri" w:hAnsi="Calibri"/>
      <w:sz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191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1D9F"/>
    <w:rPr>
      <w:rFonts w:ascii="Calibri" w:hAnsi="Calibri"/>
      <w:b/>
      <w:bCs/>
      <w:sz w:val="22"/>
      <w:lang w:val="en-GB"/>
    </w:rPr>
  </w:style>
  <w:style w:type="paragraph" w:styleId="Date">
    <w:name w:val="Date"/>
    <w:basedOn w:val="Normal"/>
    <w:next w:val="Normal"/>
    <w:link w:val="DateChar"/>
    <w:rsid w:val="00191D9F"/>
  </w:style>
  <w:style w:type="character" w:customStyle="1" w:styleId="DateChar">
    <w:name w:val="Date Char"/>
    <w:basedOn w:val="DefaultParagraphFont"/>
    <w:link w:val="Date"/>
    <w:rsid w:val="00191D9F"/>
    <w:rPr>
      <w:rFonts w:ascii="Calibri" w:hAnsi="Calibri"/>
      <w:sz w:val="22"/>
      <w:szCs w:val="24"/>
      <w:lang w:val="en-GB"/>
    </w:rPr>
  </w:style>
  <w:style w:type="paragraph" w:styleId="E-mailSignature">
    <w:name w:val="E-mail Signature"/>
    <w:basedOn w:val="Normal"/>
    <w:link w:val="E-mailSignatureChar"/>
    <w:rsid w:val="00191D9F"/>
  </w:style>
  <w:style w:type="character" w:customStyle="1" w:styleId="E-mailSignatureChar">
    <w:name w:val="E-mail Signature Char"/>
    <w:basedOn w:val="DefaultParagraphFont"/>
    <w:link w:val="E-mailSignature"/>
    <w:rsid w:val="00191D9F"/>
    <w:rPr>
      <w:rFonts w:ascii="Calibri" w:hAnsi="Calibri"/>
      <w:sz w:val="22"/>
      <w:szCs w:val="24"/>
      <w:lang w:val="en-GB"/>
    </w:rPr>
  </w:style>
  <w:style w:type="paragraph" w:styleId="EndnoteText">
    <w:name w:val="endnote text"/>
    <w:basedOn w:val="Normal"/>
    <w:link w:val="EndnoteTextChar"/>
    <w:rsid w:val="00191D9F"/>
    <w:rPr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rsid w:val="00191D9F"/>
    <w:rPr>
      <w:rFonts w:ascii="Calibri" w:hAnsi="Calibri"/>
      <w:sz w:val="18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9B8"/>
    <w:pPr>
      <w:pBdr>
        <w:bottom w:val="single" w:sz="4" w:space="4" w:color="FF7300"/>
      </w:pBdr>
      <w:spacing w:before="200" w:after="280"/>
      <w:ind w:left="936" w:right="936"/>
    </w:pPr>
    <w:rPr>
      <w:b/>
      <w:bCs/>
      <w:i/>
      <w:iCs/>
      <w:color w:val="FF73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9B8"/>
    <w:rPr>
      <w:rFonts w:ascii="Calibri" w:hAnsi="Calibri"/>
      <w:b/>
      <w:bCs/>
      <w:i/>
      <w:iCs/>
      <w:color w:val="FF7300"/>
      <w:sz w:val="22"/>
      <w:szCs w:val="24"/>
      <w:lang w:val="en-GB"/>
    </w:rPr>
  </w:style>
  <w:style w:type="paragraph" w:styleId="TableofAuthorities">
    <w:name w:val="table of authorities"/>
    <w:basedOn w:val="Normal"/>
    <w:next w:val="Normal"/>
    <w:rsid w:val="005E49B8"/>
    <w:pPr>
      <w:ind w:left="220" w:hanging="220"/>
    </w:pPr>
  </w:style>
  <w:style w:type="paragraph" w:styleId="TableofFigures">
    <w:name w:val="table of figures"/>
    <w:basedOn w:val="Normal"/>
    <w:next w:val="Normal"/>
    <w:rsid w:val="005E49B8"/>
  </w:style>
  <w:style w:type="paragraph" w:customStyle="1" w:styleId="Code">
    <w:name w:val="Code"/>
    <w:basedOn w:val="Normal"/>
    <w:qFormat/>
    <w:rsid w:val="00C27E0D"/>
    <w:pPr>
      <w:autoSpaceDE w:val="0"/>
      <w:autoSpaceDN w:val="0"/>
      <w:adjustRightInd w:val="0"/>
      <w:ind w:firstLine="432"/>
      <w:jc w:val="left"/>
    </w:pPr>
    <w:rPr>
      <w:rFonts w:cs="Courier New"/>
      <w:noProof/>
      <w:szCs w:val="20"/>
      <w:lang w:val="ro-RO" w:eastAsia="ro-RO"/>
    </w:rPr>
  </w:style>
  <w:style w:type="table" w:styleId="Table3Deffects2">
    <w:name w:val="Table 3D effects 2"/>
    <w:basedOn w:val="TableNormal"/>
    <w:rsid w:val="00971BB6"/>
    <w:pPr>
      <w:ind w:left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rst-para">
    <w:name w:val="first-para"/>
    <w:basedOn w:val="Normal"/>
    <w:rsid w:val="00E15B51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dummies.com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bb545450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sql" TargetMode="Externa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ustea\AppData\Local\Temp\EDMD_Long_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2967875B96B4D9ECD19BD4DE83EC7" ma:contentTypeVersion="0" ma:contentTypeDescription="Create a new document." ma:contentTypeScope="" ma:versionID="33bb042616a50adc7db99617bc55a3d7">
  <xsd:schema xmlns:xsd="http://www.w3.org/2001/XMLSchema" xmlns:xs="http://www.w3.org/2001/XMLSchema" xmlns:p="http://schemas.microsoft.com/office/2006/metadata/properties" xmlns:ns2="4e7e4dd7-87a7-44ed-a117-880e36b8a711" targetNamespace="http://schemas.microsoft.com/office/2006/metadata/properties" ma:root="true" ma:fieldsID="92143b6738aaad5a27d8fc4d0e9aeb7f" ns2:_="">
    <xsd:import namespace="4e7e4dd7-87a7-44ed-a117-880e36b8a71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e4dd7-87a7-44ed-a117-880e36b8a71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DocId xmlns="4e7e4dd7-87a7-44ed-a117-880e36b8a711">WMENFUZ2NZA5-1310811383-85</_dlc_DocId>
    <_dlc_DocIdUrl xmlns="4e7e4dd7-87a7-44ed-a117-880e36b8a711">
      <Url>https://one.endava.com/Disciplines/Testing/_layouts/15/DocIdRedir.aspx?ID=WMENFUZ2NZA5-1310811383-85</Url>
      <Description>WMENFUZ2NZA5-1310811383-85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F5C3757-6E4D-49B1-A6B2-FBECC85F79D7}"/>
</file>

<file path=customXml/itemProps2.xml><?xml version="1.0" encoding="utf-8"?>
<ds:datastoreItem xmlns:ds="http://schemas.openxmlformats.org/officeDocument/2006/customXml" ds:itemID="{559FC4A2-8E29-413F-B5AC-BCDF9FC3D7B0}"/>
</file>

<file path=customXml/itemProps3.xml><?xml version="1.0" encoding="utf-8"?>
<ds:datastoreItem xmlns:ds="http://schemas.openxmlformats.org/officeDocument/2006/customXml" ds:itemID="{20829CFD-C95E-4ED4-94F4-463E1237EBC3}"/>
</file>

<file path=customXml/itemProps4.xml><?xml version="1.0" encoding="utf-8"?>
<ds:datastoreItem xmlns:ds="http://schemas.openxmlformats.org/officeDocument/2006/customXml" ds:itemID="{319E2A8E-A30C-4F5A-877D-DB7DF5E2BF79}"/>
</file>

<file path=customXml/itemProps5.xml><?xml version="1.0" encoding="utf-8"?>
<ds:datastoreItem xmlns:ds="http://schemas.openxmlformats.org/officeDocument/2006/customXml" ds:itemID="{10F739F2-EFC6-44F7-88B0-56B290123E0D}"/>
</file>

<file path=docProps/app.xml><?xml version="1.0" encoding="utf-8"?>
<Properties xmlns="http://schemas.openxmlformats.org/officeDocument/2006/extended-properties" xmlns:vt="http://schemas.openxmlformats.org/officeDocument/2006/docPropsVTypes">
  <Template>EDMD_Long_Document.dot</Template>
  <TotalTime>1666</TotalTime>
  <Pages>22</Pages>
  <Words>2901</Words>
  <Characters>31362</Characters>
  <Application>Microsoft Office Word</Application>
  <DocSecurity>0</DocSecurity>
  <Lines>364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Long Document title</vt:lpstr>
    </vt:vector>
  </TitlesOfParts>
  <Company>Endava</Company>
  <LinksUpToDate>false</LinksUpToDate>
  <CharactersWithSpaces>34237</CharactersWithSpaces>
  <SharedDoc>false</SharedDoc>
  <HLinks>
    <vt:vector size="24" baseType="variant"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_Toc233023598</vt:lpwstr>
      </vt:variant>
      <vt:variant>
        <vt:i4>1966134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_Toc233023597</vt:lpwstr>
      </vt:variant>
      <vt:variant>
        <vt:i4>1966134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_Toc233023596</vt:lpwstr>
      </vt:variant>
      <vt:variant>
        <vt:i4>1966134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_Toc233023595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Document title</dc:title>
  <dc:creator>Irina Mustea-Botezatu</dc:creator>
  <cp:lastModifiedBy>Irina Mustea-Botezatu</cp:lastModifiedBy>
  <cp:revision>249</cp:revision>
  <cp:lastPrinted>2009-05-21T09:01:00Z</cp:lastPrinted>
  <dcterms:created xsi:type="dcterms:W3CDTF">2011-02-21T15:03:00Z</dcterms:created>
  <dcterms:modified xsi:type="dcterms:W3CDTF">2011-05-04T15:14:00Z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0x0101001E72967875B96B4D9ECD19BD4DE83EC7</vt:lpwstr>
  </property>
  <property fmtid="{D5CDD505-2E9C-101B-9397-08002B2CF9AE}" pid="3" name="_dlc_DocIdItemGuid">
    <vt:lpwstr>3d159a66-e28f-4175-a3c7-c34bc13cdfd0</vt:lpwstr>
  </property>
</Properties>
</file>